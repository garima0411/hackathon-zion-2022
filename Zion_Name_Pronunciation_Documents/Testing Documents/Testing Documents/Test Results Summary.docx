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9F" w:rsidRDefault="0007439F" w:rsidP="0007439F">
      <w:pPr>
        <w:pStyle w:val="WFIssueDate"/>
      </w:pPr>
    </w:p>
    <w:p w:rsidR="0007439F" w:rsidRDefault="0007439F" w:rsidP="0007439F">
      <w:pPr>
        <w:pStyle w:val="WFIssueDate"/>
      </w:pPr>
    </w:p>
    <w:p w:rsidR="0007439F" w:rsidRDefault="0007439F" w:rsidP="0007439F">
      <w:pPr>
        <w:pStyle w:val="WFIssueDate"/>
      </w:pPr>
    </w:p>
    <w:p w:rsidR="0007439F" w:rsidRPr="00323354" w:rsidRDefault="0007439F" w:rsidP="0007439F">
      <w:pPr>
        <w:pStyle w:val="WFReportcoverheadline"/>
        <w:spacing w:after="0"/>
      </w:pPr>
      <w:r w:rsidRPr="0007439F">
        <w:t>Final Test Results Summary</w:t>
      </w:r>
    </w:p>
    <w:p w:rsidR="0007439F" w:rsidRDefault="0007439F" w:rsidP="0007439F">
      <w:pPr>
        <w:pStyle w:val="WFIssueDate"/>
      </w:pPr>
      <w:r w:rsidRPr="00201225">
        <w:rPr>
          <w:b/>
        </w:rPr>
        <w:t>Status:</w:t>
      </w:r>
      <w:r w:rsidRPr="00E466B4">
        <w:t xml:space="preserve"> </w:t>
      </w:r>
      <w:r w:rsidR="00815066">
        <w:rPr>
          <w:rStyle w:val="WFIssueDateChar"/>
        </w:rPr>
        <w:t>Final</w:t>
      </w:r>
    </w:p>
    <w:p w:rsidR="0007439F" w:rsidRDefault="0007439F" w:rsidP="0007439F">
      <w:pPr>
        <w:pStyle w:val="WFIssueDate"/>
        <w:rPr>
          <w:rStyle w:val="WFIssueDateChar"/>
        </w:rPr>
      </w:pPr>
      <w:r w:rsidRPr="00201225">
        <w:rPr>
          <w:b/>
        </w:rPr>
        <w:t>Version:</w:t>
      </w:r>
      <w:r w:rsidRPr="00E466B4">
        <w:t xml:space="preserve"> </w:t>
      </w:r>
      <w:r w:rsidR="00815066">
        <w:rPr>
          <w:rStyle w:val="WFIssueDateChar"/>
        </w:rPr>
        <w:t>1.0</w:t>
      </w:r>
    </w:p>
    <w:p w:rsidR="0007439F" w:rsidRDefault="0007439F" w:rsidP="0007439F">
      <w:pPr>
        <w:pStyle w:val="WFIssueDate"/>
      </w:pPr>
      <w:r w:rsidRPr="00201225">
        <w:rPr>
          <w:b/>
        </w:rPr>
        <w:t>Prepared by:</w:t>
      </w:r>
      <w:r>
        <w:t xml:space="preserve"> </w:t>
      </w:r>
      <w:r w:rsidR="00342C61">
        <w:rPr>
          <w:rStyle w:val="WFIssueDateChar"/>
        </w:rPr>
        <w:t>Ravi Kumar Gokanakonda</w:t>
      </w:r>
    </w:p>
    <w:p w:rsidR="005C51F5" w:rsidRDefault="005C51F5" w:rsidP="005C51F5">
      <w:pPr>
        <w:pStyle w:val="WFIssueDate"/>
      </w:pPr>
      <w:r w:rsidRPr="00201225">
        <w:rPr>
          <w:b/>
        </w:rPr>
        <w:t>Date Created:</w:t>
      </w:r>
      <w:r>
        <w:t xml:space="preserve"> </w:t>
      </w:r>
      <w:r w:rsidR="00EC0580">
        <w:rPr>
          <w:rStyle w:val="WFIssueDateChar"/>
        </w:rPr>
        <w:t>0</w:t>
      </w:r>
      <w:r w:rsidR="0069528F">
        <w:rPr>
          <w:rStyle w:val="WFIssueDateChar"/>
        </w:rPr>
        <w:t>5</w:t>
      </w:r>
      <w:r w:rsidR="00EC0580">
        <w:rPr>
          <w:rStyle w:val="WFIssueDateChar"/>
        </w:rPr>
        <w:t>/</w:t>
      </w:r>
      <w:r w:rsidR="00342C61">
        <w:rPr>
          <w:rStyle w:val="WFIssueDateChar"/>
        </w:rPr>
        <w:t>12/2022</w:t>
      </w:r>
    </w:p>
    <w:p w:rsidR="00B4573F" w:rsidRDefault="005C51F5" w:rsidP="00EC0580">
      <w:pPr>
        <w:pStyle w:val="WFIssueDate"/>
        <w:sectPr w:rsidR="00B4573F" w:rsidSect="0007439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Fmt w:val="chicago"/>
          </w:footnotePr>
          <w:pgSz w:w="15840" w:h="12240" w:orient="landscape" w:code="1"/>
          <w:pgMar w:top="1440" w:right="1440" w:bottom="1440" w:left="1440" w:header="720" w:footer="720" w:gutter="0"/>
          <w:cols w:space="274"/>
          <w:titlePg/>
          <w:docGrid w:linePitch="360"/>
        </w:sectPr>
      </w:pPr>
      <w:r w:rsidRPr="00201225">
        <w:rPr>
          <w:b/>
        </w:rPr>
        <w:t>Date Modified:</w:t>
      </w:r>
      <w:r w:rsidR="00EC0580">
        <w:t xml:space="preserve"> 0</w:t>
      </w:r>
      <w:r w:rsidR="0069528F">
        <w:t>5</w:t>
      </w:r>
      <w:r w:rsidR="004E79F0">
        <w:t>/</w:t>
      </w:r>
      <w:r w:rsidR="00342C61">
        <w:t>13/2022</w:t>
      </w:r>
    </w:p>
    <w:p w:rsidR="00B4573F" w:rsidRPr="00C30A9F" w:rsidRDefault="00B4573F" w:rsidP="00C30A9F">
      <w:pPr>
        <w:pStyle w:val="WFTableofcontentsheader"/>
      </w:pPr>
      <w:r>
        <w:lastRenderedPageBreak/>
        <w:t xml:space="preserve">Table of </w:t>
      </w:r>
      <w:r w:rsidR="00DC756F">
        <w:t>C</w:t>
      </w:r>
      <w:r>
        <w:t>ontents</w:t>
      </w:r>
    </w:p>
    <w:p w:rsidR="008F5BA7" w:rsidRPr="008F5BA7" w:rsidRDefault="008F5BA7" w:rsidP="008F5BA7">
      <w:pPr>
        <w:pStyle w:val="WFBodytext"/>
      </w:pPr>
    </w:p>
    <w:p w:rsidR="000120D2" w:rsidRDefault="008F5BA7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"3-3" \h \z \t "Heading 1,1,Heading 2,2,WF Headline,1" </w:instrText>
      </w:r>
      <w:r>
        <w:fldChar w:fldCharType="separate"/>
      </w:r>
      <w:hyperlink w:anchor="_Toc480455536" w:history="1">
        <w:r w:rsidR="000120D2" w:rsidRPr="00657B9D">
          <w:rPr>
            <w:rStyle w:val="Hyperlink"/>
            <w:noProof/>
          </w:rPr>
          <w:t>Document Purpose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_Toc480455536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3</w:t>
        </w:r>
        <w:r w:rsidR="000120D2">
          <w:rPr>
            <w:noProof/>
            <w:webHidden/>
          </w:rPr>
          <w:fldChar w:fldCharType="end"/>
        </w:r>
      </w:hyperlink>
    </w:p>
    <w:p w:rsidR="000120D2" w:rsidRDefault="00FD4C82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80455537" w:history="1">
        <w:r w:rsidR="000120D2" w:rsidRPr="00657B9D">
          <w:rPr>
            <w:rStyle w:val="Hyperlink"/>
            <w:noProof/>
          </w:rPr>
          <w:t>Final Test Results Approvers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_Toc480455537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3</w:t>
        </w:r>
        <w:r w:rsidR="000120D2">
          <w:rPr>
            <w:noProof/>
            <w:webHidden/>
          </w:rPr>
          <w:fldChar w:fldCharType="end"/>
        </w:r>
      </w:hyperlink>
    </w:p>
    <w:p w:rsidR="000120D2" w:rsidRDefault="00FD4C82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80455538" w:history="1">
        <w:r w:rsidR="000120D2" w:rsidRPr="00657B9D">
          <w:rPr>
            <w:rStyle w:val="Hyperlink"/>
            <w:noProof/>
          </w:rPr>
          <w:t>Version History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_Toc480455538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3</w:t>
        </w:r>
        <w:r w:rsidR="000120D2">
          <w:rPr>
            <w:noProof/>
            <w:webHidden/>
          </w:rPr>
          <w:fldChar w:fldCharType="end"/>
        </w:r>
      </w:hyperlink>
    </w:p>
    <w:p w:rsidR="00716F19" w:rsidRPr="00716F19" w:rsidRDefault="00FD4C82" w:rsidP="00716F19">
      <w:pPr>
        <w:pStyle w:val="TOC1"/>
        <w:tabs>
          <w:tab w:val="right" w:leader="dot" w:pos="12950"/>
        </w:tabs>
        <w:rPr>
          <w:noProof/>
        </w:rPr>
      </w:pPr>
      <w:hyperlink w:anchor="_Toc480455539" w:history="1">
        <w:r w:rsidR="000120D2" w:rsidRPr="00657B9D">
          <w:rPr>
            <w:rStyle w:val="Hyperlink"/>
            <w:noProof/>
          </w:rPr>
          <w:t>Contributors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_Toc480455539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4</w:t>
        </w:r>
        <w:r w:rsidR="000120D2">
          <w:rPr>
            <w:noProof/>
            <w:webHidden/>
          </w:rPr>
          <w:fldChar w:fldCharType="end"/>
        </w:r>
      </w:hyperlink>
    </w:p>
    <w:p w:rsidR="000120D2" w:rsidRDefault="00FD4C82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80455540" w:history="1">
        <w:r w:rsidR="000120D2" w:rsidRPr="00657B9D">
          <w:rPr>
            <w:rStyle w:val="Hyperlink"/>
            <w:noProof/>
          </w:rPr>
          <w:t>Reviewers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_Toc480455540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4</w:t>
        </w:r>
        <w:r w:rsidR="000120D2">
          <w:rPr>
            <w:noProof/>
            <w:webHidden/>
          </w:rPr>
          <w:fldChar w:fldCharType="end"/>
        </w:r>
      </w:hyperlink>
    </w:p>
    <w:p w:rsidR="000120D2" w:rsidRDefault="00FD4C82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80455541" w:history="1">
        <w:r w:rsidR="000120D2" w:rsidRPr="00657B9D">
          <w:rPr>
            <w:rStyle w:val="Hyperlink"/>
            <w:noProof/>
          </w:rPr>
          <w:t>Glossary of Terms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_Toc480455541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5</w:t>
        </w:r>
        <w:r w:rsidR="000120D2">
          <w:rPr>
            <w:noProof/>
            <w:webHidden/>
          </w:rPr>
          <w:fldChar w:fldCharType="end"/>
        </w:r>
      </w:hyperlink>
    </w:p>
    <w:p w:rsidR="000120D2" w:rsidRDefault="00FD4C82">
      <w:pPr>
        <w:pStyle w:val="TOC1"/>
        <w:tabs>
          <w:tab w:val="left" w:pos="400"/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80455542" w:history="1">
        <w:r w:rsidR="000120D2" w:rsidRPr="00657B9D">
          <w:rPr>
            <w:rStyle w:val="Hyperlink"/>
            <w:noProof/>
          </w:rPr>
          <w:t>1.</w:t>
        </w:r>
        <w:r w:rsidR="000120D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120D2" w:rsidRPr="00657B9D">
          <w:rPr>
            <w:rStyle w:val="Hyperlink"/>
            <w:noProof/>
          </w:rPr>
          <w:t>Testing Performed Summary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_Toc480455542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6</w:t>
        </w:r>
        <w:r w:rsidR="000120D2">
          <w:rPr>
            <w:noProof/>
            <w:webHidden/>
          </w:rPr>
          <w:fldChar w:fldCharType="end"/>
        </w:r>
      </w:hyperlink>
    </w:p>
    <w:p w:rsidR="000120D2" w:rsidRDefault="00FD4C82">
      <w:pPr>
        <w:pStyle w:val="TOC2"/>
        <w:tabs>
          <w:tab w:val="left" w:pos="660"/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80455543" w:history="1">
        <w:r w:rsidR="000120D2" w:rsidRPr="00657B9D">
          <w:rPr>
            <w:rStyle w:val="Hyperlink"/>
            <w:noProof/>
          </w:rPr>
          <w:t>1.1</w:t>
        </w:r>
        <w:r w:rsidR="000120D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120D2" w:rsidRPr="00657B9D">
          <w:rPr>
            <w:rStyle w:val="Hyperlink"/>
            <w:noProof/>
          </w:rPr>
          <w:t>Testing Performed Specifics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_Toc480455543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6</w:t>
        </w:r>
        <w:r w:rsidR="000120D2">
          <w:rPr>
            <w:noProof/>
            <w:webHidden/>
          </w:rPr>
          <w:fldChar w:fldCharType="end"/>
        </w:r>
      </w:hyperlink>
    </w:p>
    <w:p w:rsidR="000120D2" w:rsidRDefault="00FD4C82">
      <w:pPr>
        <w:pStyle w:val="TOC3"/>
        <w:tabs>
          <w:tab w:val="left" w:pos="1100"/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80455544" w:history="1">
        <w:r w:rsidR="000120D2" w:rsidRPr="00657B9D">
          <w:rPr>
            <w:rStyle w:val="Hyperlink"/>
            <w:noProof/>
          </w:rPr>
          <w:t>1.1.1</w:t>
        </w:r>
        <w:r w:rsidR="000120D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120D2" w:rsidRPr="00657B9D">
          <w:rPr>
            <w:rStyle w:val="Hyperlink"/>
            <w:noProof/>
          </w:rPr>
          <w:t>Additional Testing Details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_Toc480455544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7</w:t>
        </w:r>
        <w:r w:rsidR="000120D2">
          <w:rPr>
            <w:noProof/>
            <w:webHidden/>
          </w:rPr>
          <w:fldChar w:fldCharType="end"/>
        </w:r>
      </w:hyperlink>
    </w:p>
    <w:p w:rsidR="000120D2" w:rsidRDefault="00FD4C82">
      <w:pPr>
        <w:pStyle w:val="TOC1"/>
        <w:tabs>
          <w:tab w:val="left" w:pos="400"/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80455545" w:history="1">
        <w:r w:rsidR="000120D2" w:rsidRPr="00657B9D">
          <w:rPr>
            <w:rStyle w:val="Hyperlink"/>
            <w:noProof/>
          </w:rPr>
          <w:t>2.</w:t>
        </w:r>
        <w:r w:rsidR="000120D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120D2" w:rsidRPr="00657B9D">
          <w:rPr>
            <w:rStyle w:val="Hyperlink"/>
            <w:noProof/>
          </w:rPr>
          <w:t>Defect Statistics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_Toc480455545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7</w:t>
        </w:r>
        <w:r w:rsidR="000120D2">
          <w:rPr>
            <w:noProof/>
            <w:webHidden/>
          </w:rPr>
          <w:fldChar w:fldCharType="end"/>
        </w:r>
      </w:hyperlink>
    </w:p>
    <w:p w:rsidR="000120D2" w:rsidRDefault="00FD4C82">
      <w:pPr>
        <w:pStyle w:val="TOC2"/>
        <w:tabs>
          <w:tab w:val="left" w:pos="880"/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80455546" w:history="1">
        <w:r w:rsidR="000120D2" w:rsidRPr="00657B9D">
          <w:rPr>
            <w:rStyle w:val="Hyperlink"/>
            <w:noProof/>
          </w:rPr>
          <w:t>2.1</w:t>
        </w:r>
        <w:r w:rsidR="000120D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120D2" w:rsidRPr="00657B9D">
          <w:rPr>
            <w:rStyle w:val="Hyperlink"/>
            <w:noProof/>
          </w:rPr>
          <w:t>Defect Information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_Toc480455546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7</w:t>
        </w:r>
        <w:r w:rsidR="000120D2">
          <w:rPr>
            <w:noProof/>
            <w:webHidden/>
          </w:rPr>
          <w:fldChar w:fldCharType="end"/>
        </w:r>
      </w:hyperlink>
    </w:p>
    <w:p w:rsidR="000120D2" w:rsidRDefault="00FD4C82">
      <w:pPr>
        <w:pStyle w:val="TOC3"/>
        <w:tabs>
          <w:tab w:val="left" w:pos="1100"/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80455547" w:history="1">
        <w:r w:rsidR="000120D2" w:rsidRPr="00657B9D">
          <w:rPr>
            <w:rStyle w:val="Hyperlink"/>
            <w:noProof/>
          </w:rPr>
          <w:t>2.1.1</w:t>
        </w:r>
        <w:r w:rsidR="000120D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120D2" w:rsidRPr="00657B9D">
          <w:rPr>
            <w:rStyle w:val="Hyperlink"/>
            <w:noProof/>
          </w:rPr>
          <w:t>Additional Defect Details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_Toc480455547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7</w:t>
        </w:r>
        <w:r w:rsidR="000120D2">
          <w:rPr>
            <w:noProof/>
            <w:webHidden/>
          </w:rPr>
          <w:fldChar w:fldCharType="end"/>
        </w:r>
      </w:hyperlink>
    </w:p>
    <w:p w:rsidR="000120D2" w:rsidRDefault="00FD4C82">
      <w:pPr>
        <w:pStyle w:val="TOC1"/>
        <w:tabs>
          <w:tab w:val="left" w:pos="400"/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80455548" w:history="1">
        <w:r w:rsidR="000120D2" w:rsidRPr="00657B9D">
          <w:rPr>
            <w:rStyle w:val="Hyperlink"/>
            <w:noProof/>
          </w:rPr>
          <w:t>3.</w:t>
        </w:r>
        <w:r w:rsidR="000120D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120D2" w:rsidRPr="00657B9D">
          <w:rPr>
            <w:rStyle w:val="Hyperlink"/>
            <w:noProof/>
          </w:rPr>
          <w:t>Outstanding Issues, Risks, and Concerns</w:t>
        </w:r>
        <w:r w:rsidR="000120D2">
          <w:rPr>
            <w:noProof/>
            <w:webHidden/>
          </w:rPr>
          <w:tab/>
        </w:r>
        <w:r w:rsidR="000120D2">
          <w:rPr>
            <w:noProof/>
            <w:webHidden/>
          </w:rPr>
          <w:fldChar w:fldCharType="begin"/>
        </w:r>
        <w:r w:rsidR="000120D2">
          <w:rPr>
            <w:noProof/>
            <w:webHidden/>
          </w:rPr>
          <w:instrText xml:space="preserve"> PAGEREF _Toc480455548 \h </w:instrText>
        </w:r>
        <w:r w:rsidR="000120D2">
          <w:rPr>
            <w:noProof/>
            <w:webHidden/>
          </w:rPr>
        </w:r>
        <w:r w:rsidR="000120D2">
          <w:rPr>
            <w:noProof/>
            <w:webHidden/>
          </w:rPr>
          <w:fldChar w:fldCharType="separate"/>
        </w:r>
        <w:r w:rsidR="00716F19">
          <w:rPr>
            <w:noProof/>
            <w:webHidden/>
          </w:rPr>
          <w:t>7</w:t>
        </w:r>
        <w:r w:rsidR="000120D2">
          <w:rPr>
            <w:noProof/>
            <w:webHidden/>
          </w:rPr>
          <w:fldChar w:fldCharType="end"/>
        </w:r>
      </w:hyperlink>
    </w:p>
    <w:p w:rsidR="0057295C" w:rsidRDefault="008F5BA7" w:rsidP="0057295C">
      <w:r>
        <w:fldChar w:fldCharType="end"/>
      </w:r>
    </w:p>
    <w:p w:rsidR="00B4573F" w:rsidRPr="00C30A9F" w:rsidRDefault="00B4573F" w:rsidP="00C30A9F">
      <w:r>
        <w:br w:type="page"/>
      </w:r>
    </w:p>
    <w:p w:rsidR="00C30A9F" w:rsidRPr="0007439F" w:rsidRDefault="00C30A9F" w:rsidP="00A573E8">
      <w:pPr>
        <w:pStyle w:val="WFBodytext"/>
        <w:rPr>
          <w:color w:val="0000FF"/>
          <w:highlight w:val="lightGray"/>
        </w:rPr>
      </w:pPr>
    </w:p>
    <w:p w:rsidR="00C30A9F" w:rsidRPr="00C30A9F" w:rsidRDefault="00C30A9F" w:rsidP="00C30A9F">
      <w:pPr>
        <w:pStyle w:val="WFHeadline"/>
      </w:pPr>
      <w:bookmarkStart w:id="0" w:name="_Toc480455536"/>
      <w:r w:rsidRPr="0057295C">
        <w:t>Document Purpose</w:t>
      </w:r>
      <w:bookmarkEnd w:id="0"/>
    </w:p>
    <w:p w:rsidR="0057295C" w:rsidRDefault="00F4075C" w:rsidP="0057295C">
      <w:pPr>
        <w:pStyle w:val="WFBodytext"/>
      </w:pPr>
      <w:r w:rsidRPr="00F4075C">
        <w:t xml:space="preserve">This document provides a summary of testing results </w:t>
      </w:r>
      <w:r>
        <w:t xml:space="preserve">and also serves </w:t>
      </w:r>
      <w:r w:rsidRPr="00F4075C">
        <w:t xml:space="preserve">as </w:t>
      </w:r>
      <w:r w:rsidR="0007439F">
        <w:t xml:space="preserve">a means to gather </w:t>
      </w:r>
      <w:r w:rsidRPr="00F4075C">
        <w:t xml:space="preserve">the final approval of all testing that is required before a work effort can move to </w:t>
      </w:r>
      <w:r w:rsidR="00B940F4">
        <w:t>next level</w:t>
      </w:r>
      <w:r w:rsidRPr="00F4075C">
        <w:t xml:space="preserve">. </w:t>
      </w:r>
      <w:r>
        <w:t xml:space="preserve">This document </w:t>
      </w:r>
      <w:r w:rsidRPr="00F4075C">
        <w:t>includes test execution and defect data</w:t>
      </w:r>
      <w:r>
        <w:t>,</w:t>
      </w:r>
      <w:r w:rsidRPr="00F4075C">
        <w:t xml:space="preserve"> along with any outstanding risks and issues.</w:t>
      </w:r>
    </w:p>
    <w:p w:rsidR="0057295C" w:rsidRDefault="00F4075C" w:rsidP="00C30A9F">
      <w:pPr>
        <w:pStyle w:val="WFHeadline"/>
      </w:pPr>
      <w:bookmarkStart w:id="1" w:name="_Toc478459716"/>
      <w:bookmarkStart w:id="2" w:name="_Toc480455537"/>
      <w:r>
        <w:t xml:space="preserve">Final Test Results </w:t>
      </w:r>
      <w:bookmarkEnd w:id="1"/>
      <w:r w:rsidR="0007439F">
        <w:t>Approvers</w:t>
      </w:r>
      <w:bookmarkEnd w:id="2"/>
    </w:p>
    <w:tbl>
      <w:tblPr>
        <w:tblW w:w="12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2"/>
        <w:gridCol w:w="3996"/>
        <w:gridCol w:w="3802"/>
      </w:tblGrid>
      <w:tr w:rsidR="0007439F" w:rsidRPr="00852D4E" w:rsidTr="00B940F4">
        <w:trPr>
          <w:trHeight w:val="95"/>
          <w:tblHeader/>
        </w:trPr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7439F" w:rsidRPr="00852D4E" w:rsidRDefault="0007439F" w:rsidP="00E414AC">
            <w:pPr>
              <w:pStyle w:val="BodyTextTableTitleCell"/>
            </w:pPr>
            <w:bookmarkStart w:id="3" w:name="_Toc478459717"/>
            <w:r w:rsidRPr="00852D4E">
              <w:t>Role and Approval Detail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7439F" w:rsidRPr="00852D4E" w:rsidRDefault="0007439F" w:rsidP="00E414AC">
            <w:pPr>
              <w:pStyle w:val="BodyTextTableTitleCell"/>
            </w:pPr>
            <w:r w:rsidRPr="00852D4E">
              <w:t xml:space="preserve">Name of Approver and Email Address 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7439F" w:rsidRPr="00852D4E" w:rsidRDefault="0007439F" w:rsidP="00E414AC">
            <w:pPr>
              <w:pStyle w:val="BodyTextTableTitleCell"/>
            </w:pPr>
            <w:r w:rsidRPr="00852D4E">
              <w:t>Title – LOB/App (if applicable)</w:t>
            </w:r>
          </w:p>
        </w:tc>
      </w:tr>
      <w:tr w:rsidR="0007439F" w:rsidRPr="00852D4E" w:rsidTr="00B940F4">
        <w:trPr>
          <w:trHeight w:val="917"/>
        </w:trPr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39F" w:rsidRPr="004A4852" w:rsidRDefault="0007439F" w:rsidP="00E414AC">
            <w:pPr>
              <w:pStyle w:val="BodyText-TableCell"/>
              <w:rPr>
                <w:b/>
              </w:rPr>
            </w:pPr>
            <w:r w:rsidRPr="004A4852">
              <w:rPr>
                <w:b/>
              </w:rPr>
              <w:t>QA Manager (or designee)</w:t>
            </w:r>
          </w:p>
          <w:p w:rsidR="0007439F" w:rsidRPr="00852D4E" w:rsidRDefault="0007439F" w:rsidP="00E414AC">
            <w:pPr>
              <w:pStyle w:val="BodyText-TableCell"/>
            </w:pPr>
            <w:r w:rsidRPr="00852D4E">
              <w:t xml:space="preserve">Approval indicates that information contained in the </w:t>
            </w:r>
            <w:r w:rsidR="004B7FC0">
              <w:t xml:space="preserve">Final Test Results Summary </w:t>
            </w:r>
            <w:r w:rsidRPr="00852D4E">
              <w:t>sufficiently test</w:t>
            </w:r>
            <w:r>
              <w:t>s</w:t>
            </w:r>
            <w:r w:rsidRPr="00852D4E">
              <w:t xml:space="preserve"> the business requirements as defined in the Requirements document.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39F" w:rsidRPr="00852D4E" w:rsidRDefault="00A573E8" w:rsidP="00E414AC">
            <w:pPr>
              <w:pStyle w:val="BodyText-TableCell"/>
            </w:pPr>
            <w:r>
              <w:rPr>
                <w:rStyle w:val="BodyText-TableCellChar"/>
              </w:rPr>
              <w:t>Ravi G</w:t>
            </w:r>
          </w:p>
          <w:p w:rsidR="0007439F" w:rsidRPr="00852D4E" w:rsidRDefault="00FC7824" w:rsidP="00E414AC">
            <w:pPr>
              <w:pStyle w:val="BodyText-TableCell"/>
            </w:pPr>
            <w:r w:rsidRPr="00FC7824">
              <w:rPr>
                <w:rStyle w:val="BodyText-TableCellChar"/>
              </w:rPr>
              <w:t>Ravikumar.Gokanakonda@wellsfargo.com</w:t>
            </w:r>
          </w:p>
          <w:p w:rsidR="0007439F" w:rsidRPr="00852D4E" w:rsidRDefault="0007439F" w:rsidP="00E414AC">
            <w:pPr>
              <w:pStyle w:val="BodyText-TableCell"/>
            </w:pPr>
          </w:p>
          <w:p w:rsidR="0007439F" w:rsidRPr="00852D4E" w:rsidRDefault="0007439F" w:rsidP="00FC7824">
            <w:pPr>
              <w:pStyle w:val="BodyText-TableCell"/>
            </w:pP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39F" w:rsidRPr="00706845" w:rsidRDefault="00B940F4" w:rsidP="00FC7824">
            <w:pPr>
              <w:pStyle w:val="BodyText-TableCell"/>
            </w:pPr>
            <w:r>
              <w:t>Manager</w:t>
            </w:r>
          </w:p>
        </w:tc>
      </w:tr>
      <w:tr w:rsidR="0007439F" w:rsidRPr="00852D4E" w:rsidTr="00B940F4">
        <w:trPr>
          <w:trHeight w:val="755"/>
        </w:trPr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39F" w:rsidRPr="001663D3" w:rsidRDefault="0007439F" w:rsidP="00E414AC">
            <w:pPr>
              <w:pStyle w:val="BodyText-TableCell"/>
              <w:tabs>
                <w:tab w:val="left" w:pos="2730"/>
              </w:tabs>
              <w:rPr>
                <w:b/>
              </w:rPr>
            </w:pPr>
          </w:p>
          <w:p w:rsidR="0007439F" w:rsidRPr="00852D4E" w:rsidRDefault="0007439F" w:rsidP="00FC7824">
            <w:pPr>
              <w:pStyle w:val="BodyText-TableCell"/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39F" w:rsidRPr="00852D4E" w:rsidRDefault="0007439F" w:rsidP="00E414AC">
            <w:pPr>
              <w:pStyle w:val="BodyText-TableCell"/>
            </w:pPr>
          </w:p>
          <w:p w:rsidR="0007439F" w:rsidRPr="00852D4E" w:rsidRDefault="0007439F" w:rsidP="00FC7824">
            <w:pPr>
              <w:pStyle w:val="BodyText-TableCell"/>
            </w:pP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9F" w:rsidRPr="00852D4E" w:rsidRDefault="0007439F" w:rsidP="00E414AC">
            <w:pPr>
              <w:pStyle w:val="BodyText-TableCell"/>
            </w:pPr>
          </w:p>
        </w:tc>
      </w:tr>
    </w:tbl>
    <w:p w:rsidR="0007439F" w:rsidRPr="0007439F" w:rsidRDefault="0007439F" w:rsidP="0007439F"/>
    <w:p w:rsidR="00852D4E" w:rsidRPr="00C73671" w:rsidRDefault="00852D4E" w:rsidP="00C30A9F">
      <w:pPr>
        <w:pStyle w:val="WFHeadline"/>
      </w:pPr>
      <w:bookmarkStart w:id="4" w:name="_Toc480455538"/>
      <w:r w:rsidRPr="00C73671">
        <w:t>Version History</w:t>
      </w:r>
      <w:bookmarkEnd w:id="3"/>
      <w:bookmarkEnd w:id="4"/>
    </w:p>
    <w:p w:rsidR="00852D4E" w:rsidRDefault="00852D4E" w:rsidP="00C73671">
      <w:pPr>
        <w:pStyle w:val="WFBodytext"/>
      </w:pPr>
      <w:r>
        <w:t>List all revisions to the original artifact, starting with publication of the artifact with the author listed.</w:t>
      </w:r>
    </w:p>
    <w:tbl>
      <w:tblPr>
        <w:tblW w:w="12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515"/>
        <w:gridCol w:w="2175"/>
        <w:gridCol w:w="8100"/>
      </w:tblGrid>
      <w:tr w:rsidR="00852D4E" w:rsidRPr="00C73671" w:rsidTr="00C30A9F">
        <w:trPr>
          <w:trHeight w:val="350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2D4E" w:rsidRPr="00C73671" w:rsidRDefault="00852D4E" w:rsidP="009D632D">
            <w:pPr>
              <w:pStyle w:val="BodyTextTableTitleCell"/>
            </w:pPr>
            <w:r w:rsidRPr="00C73671">
              <w:t>Version No.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2D4E" w:rsidRPr="00C73671" w:rsidRDefault="00852D4E" w:rsidP="009D632D">
            <w:pPr>
              <w:pStyle w:val="BodyTextTableTitleCell"/>
            </w:pPr>
            <w:r w:rsidRPr="00C73671">
              <w:t>Revision Date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2D4E" w:rsidRPr="00C73671" w:rsidRDefault="00852D4E" w:rsidP="009D632D">
            <w:pPr>
              <w:pStyle w:val="BodyTextTableTitleCell"/>
            </w:pPr>
            <w:r w:rsidRPr="00C73671">
              <w:t>Revised By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2D4E" w:rsidRPr="00C73671" w:rsidRDefault="00852D4E" w:rsidP="009D632D">
            <w:pPr>
              <w:pStyle w:val="BodyTextTableTitleCell"/>
            </w:pPr>
            <w:r w:rsidRPr="00C73671">
              <w:t>Change Descriptions</w:t>
            </w:r>
          </w:p>
        </w:tc>
      </w:tr>
      <w:tr w:rsidR="00852D4E" w:rsidTr="00C30A9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D4E" w:rsidRDefault="007C396A" w:rsidP="00117EF4">
            <w:pPr>
              <w:pStyle w:val="BodyText-TableCell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D4E" w:rsidRDefault="00342C61" w:rsidP="00EC0580">
            <w:pPr>
              <w:pStyle w:val="BodyText-TableCell"/>
            </w:pPr>
            <w:r>
              <w:t>05/13/2022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D4E" w:rsidRDefault="00342C61" w:rsidP="00117EF4">
            <w:pPr>
              <w:pStyle w:val="BodyText-TableCell"/>
            </w:pPr>
            <w:r>
              <w:t>Raha, Garima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D4E" w:rsidRDefault="00FC7824" w:rsidP="00117EF4">
            <w:pPr>
              <w:pStyle w:val="BodyText-TableCell"/>
            </w:pPr>
            <w:r>
              <w:t>Initial Draft</w:t>
            </w:r>
          </w:p>
        </w:tc>
      </w:tr>
      <w:tr w:rsidR="005C51F5" w:rsidTr="00C30A9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F5" w:rsidRDefault="005C51F5" w:rsidP="005C51F5">
            <w:pPr>
              <w:pStyle w:val="BodyText-TableCell"/>
            </w:pPr>
            <w:r>
              <w:lastRenderedPageBreak/>
              <w:t>1.0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F5" w:rsidRDefault="00342C61" w:rsidP="005C51F5">
            <w:pPr>
              <w:pStyle w:val="BodyText-TableCell"/>
            </w:pPr>
            <w:r>
              <w:t>05/13/2022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F5" w:rsidRDefault="00342C61" w:rsidP="005C51F5">
            <w:pPr>
              <w:pStyle w:val="BodyText-TableCell"/>
            </w:pPr>
            <w:r>
              <w:t>Raha, Garima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F5" w:rsidRDefault="005C51F5" w:rsidP="005C51F5">
            <w:pPr>
              <w:pStyle w:val="BodyText-TableCell"/>
            </w:pPr>
            <w:r>
              <w:t>Final Draft</w:t>
            </w:r>
          </w:p>
        </w:tc>
      </w:tr>
      <w:tr w:rsidR="005C51F5" w:rsidTr="00C30A9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F5" w:rsidRDefault="005C51F5" w:rsidP="005C51F5">
            <w:pPr>
              <w:pStyle w:val="BodyText-TableCell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F5" w:rsidRDefault="005C51F5" w:rsidP="005C51F5">
            <w:pPr>
              <w:pStyle w:val="BodyText-TableCell"/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F5" w:rsidRDefault="005C51F5" w:rsidP="005C51F5">
            <w:pPr>
              <w:pStyle w:val="BodyText-TableCell"/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F5" w:rsidRDefault="005C51F5" w:rsidP="005C51F5">
            <w:pPr>
              <w:pStyle w:val="BodyText-TableCell"/>
            </w:pPr>
          </w:p>
        </w:tc>
      </w:tr>
    </w:tbl>
    <w:p w:rsidR="00C73671" w:rsidRPr="00C30A9F" w:rsidRDefault="00C73671" w:rsidP="00C30A9F">
      <w:pPr>
        <w:pStyle w:val="WFHeadline"/>
      </w:pPr>
      <w:bookmarkStart w:id="5" w:name="_Toc478459718"/>
      <w:bookmarkStart w:id="6" w:name="_Toc477262258"/>
      <w:bookmarkStart w:id="7" w:name="_Toc480455539"/>
      <w:r w:rsidRPr="00C30A9F">
        <w:t>Contributors</w:t>
      </w:r>
      <w:bookmarkEnd w:id="5"/>
      <w:bookmarkEnd w:id="6"/>
      <w:bookmarkEnd w:id="7"/>
      <w:r w:rsidRPr="00C30A9F">
        <w:t xml:space="preserve"> </w:t>
      </w:r>
    </w:p>
    <w:p w:rsidR="00C73671" w:rsidRDefault="00C73671" w:rsidP="00017FD1">
      <w:pPr>
        <w:pStyle w:val="WFBodytext"/>
        <w:keepNext/>
      </w:pPr>
      <w:r>
        <w:t>The following listed individuals provided content to this document.</w:t>
      </w:r>
    </w:p>
    <w:tbl>
      <w:tblPr>
        <w:tblW w:w="12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8100"/>
      </w:tblGrid>
      <w:tr w:rsidR="00C73671" w:rsidTr="00C30A9F">
        <w:trPr>
          <w:trHeight w:val="350"/>
          <w:tblHeader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3671" w:rsidRDefault="00C73671" w:rsidP="009D632D">
            <w:pPr>
              <w:pStyle w:val="BodyTextTableTitleCell"/>
            </w:pPr>
            <w:r>
              <w:t>Name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3671" w:rsidRDefault="00C73671" w:rsidP="009D632D">
            <w:pPr>
              <w:pStyle w:val="BodyTextTableTitleCell"/>
            </w:pPr>
            <w:r>
              <w:t>Work Effort Role</w:t>
            </w:r>
          </w:p>
        </w:tc>
      </w:tr>
      <w:tr w:rsidR="00C73671" w:rsidTr="00C30A9F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6D634E" w:rsidP="00117EF4">
            <w:pPr>
              <w:pStyle w:val="BodyText-TableCell"/>
            </w:pPr>
            <w:r>
              <w:t>Gokanakonda Ravi</w:t>
            </w:r>
            <w:r w:rsidR="00342C61">
              <w:t xml:space="preserve"> Kumar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342C61" w:rsidP="00342C61">
            <w:pPr>
              <w:pStyle w:val="BodyText-TableCell"/>
            </w:pPr>
            <w:r>
              <w:t xml:space="preserve">Data </w:t>
            </w:r>
            <w:r w:rsidR="006D634E">
              <w:t>Engineering Manager</w:t>
            </w:r>
          </w:p>
        </w:tc>
      </w:tr>
      <w:tr w:rsidR="00C73671" w:rsidTr="00C30A9F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</w:tr>
    </w:tbl>
    <w:p w:rsidR="002B44ED" w:rsidRDefault="002B44ED" w:rsidP="00C30A9F">
      <w:pPr>
        <w:pStyle w:val="WFHeadline"/>
      </w:pPr>
      <w:bookmarkStart w:id="8" w:name="_Toc478459719"/>
      <w:bookmarkStart w:id="9" w:name="_Toc477262259"/>
      <w:bookmarkStart w:id="10" w:name="_Toc480455540"/>
    </w:p>
    <w:p w:rsidR="00C73671" w:rsidRDefault="00C73671" w:rsidP="00C30A9F">
      <w:pPr>
        <w:pStyle w:val="WFHeadline"/>
        <w:rPr>
          <w:sz w:val="20"/>
          <w:szCs w:val="20"/>
        </w:rPr>
      </w:pPr>
      <w:r>
        <w:t>Reviewers</w:t>
      </w:r>
      <w:bookmarkEnd w:id="8"/>
      <w:bookmarkEnd w:id="9"/>
      <w:bookmarkEnd w:id="10"/>
    </w:p>
    <w:p w:rsidR="00C73671" w:rsidRDefault="00C73671" w:rsidP="00C73671">
      <w:pPr>
        <w:pStyle w:val="WFBodytext"/>
      </w:pPr>
      <w:r>
        <w:t>The listed individuals had the opportunity to review this document and provide input prior to submission.</w:t>
      </w:r>
    </w:p>
    <w:tbl>
      <w:tblPr>
        <w:tblW w:w="12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8100"/>
      </w:tblGrid>
      <w:tr w:rsidR="00C73671" w:rsidTr="00C30A9F">
        <w:trPr>
          <w:trHeight w:val="350"/>
          <w:tblHeader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3671" w:rsidRDefault="00C73671" w:rsidP="009D632D">
            <w:pPr>
              <w:pStyle w:val="BodyTextTableTitleCell"/>
            </w:pPr>
            <w:r>
              <w:t>Name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3671" w:rsidRDefault="00C73671" w:rsidP="009D632D">
            <w:pPr>
              <w:pStyle w:val="BodyTextTableTitleCell"/>
            </w:pPr>
            <w:r>
              <w:t>Work Effort Role</w:t>
            </w:r>
          </w:p>
        </w:tc>
      </w:tr>
      <w:tr w:rsidR="00C73671" w:rsidTr="00C30A9F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Pr="002B44ED" w:rsidRDefault="00342C61" w:rsidP="00117EF4">
            <w:pPr>
              <w:pStyle w:val="BodyText-TableCell"/>
              <w:rPr>
                <w:bCs w:val="0"/>
              </w:rPr>
            </w:pPr>
            <w:r>
              <w:t>Gokanakonda Ravi Kumar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671" w:rsidRDefault="00B940F4" w:rsidP="008B7BEA">
            <w:pPr>
              <w:pStyle w:val="BodyText-TableCell"/>
            </w:pPr>
            <w:r>
              <w:t>Manager</w:t>
            </w:r>
          </w:p>
        </w:tc>
      </w:tr>
      <w:tr w:rsidR="00C73671" w:rsidTr="00C30A9F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</w:tr>
      <w:tr w:rsidR="00C73671" w:rsidTr="00C30A9F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</w:tr>
    </w:tbl>
    <w:p w:rsidR="00C73671" w:rsidRDefault="00C73671" w:rsidP="00C30A9F">
      <w:pPr>
        <w:pStyle w:val="WFHeadline"/>
        <w:rPr>
          <w:sz w:val="20"/>
          <w:szCs w:val="20"/>
        </w:rPr>
      </w:pPr>
      <w:bookmarkStart w:id="11" w:name="_Toc478459720"/>
      <w:bookmarkStart w:id="12" w:name="_Toc477262260"/>
      <w:bookmarkStart w:id="13" w:name="_Toc480455541"/>
      <w:r>
        <w:lastRenderedPageBreak/>
        <w:t>Glossary of Terms</w:t>
      </w:r>
      <w:bookmarkEnd w:id="11"/>
      <w:bookmarkEnd w:id="12"/>
      <w:bookmarkEnd w:id="13"/>
    </w:p>
    <w:p w:rsidR="00C73671" w:rsidRDefault="00C73671" w:rsidP="00017FD1">
      <w:pPr>
        <w:pStyle w:val="WFBodytext"/>
        <w:keepNext/>
      </w:pPr>
      <w:r>
        <w:t>Terms and acronyms within this document that may be unfamiliar to readers.</w:t>
      </w:r>
    </w:p>
    <w:tbl>
      <w:tblPr>
        <w:tblW w:w="12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8100"/>
      </w:tblGrid>
      <w:tr w:rsidR="00C73671" w:rsidTr="00C30A9F">
        <w:trPr>
          <w:trHeight w:val="350"/>
          <w:tblHeader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3671" w:rsidRDefault="00C73671" w:rsidP="009D632D">
            <w:pPr>
              <w:pStyle w:val="BodyTextTableTitleCell"/>
            </w:pPr>
            <w:r>
              <w:t>Term or Acronym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3671" w:rsidRDefault="00C73671" w:rsidP="009D632D">
            <w:pPr>
              <w:pStyle w:val="BodyTextTableTitleCell"/>
            </w:pPr>
            <w:r>
              <w:t>Definition</w:t>
            </w:r>
          </w:p>
        </w:tc>
      </w:tr>
      <w:tr w:rsidR="00C73671" w:rsidTr="00C30A9F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</w:tr>
      <w:tr w:rsidR="00C73671" w:rsidTr="00C30A9F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</w:tr>
      <w:tr w:rsidR="00C73671" w:rsidTr="00C30A9F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671" w:rsidRDefault="00C73671" w:rsidP="00117EF4">
            <w:pPr>
              <w:pStyle w:val="BodyText-TableCell"/>
            </w:pPr>
          </w:p>
        </w:tc>
      </w:tr>
    </w:tbl>
    <w:p w:rsidR="0057295C" w:rsidRPr="00A43CBC" w:rsidRDefault="00B4573F" w:rsidP="00A43CBC">
      <w:r>
        <w:br w:type="page"/>
      </w:r>
    </w:p>
    <w:p w:rsidR="00C73671" w:rsidRPr="00D06317" w:rsidRDefault="00C73671" w:rsidP="0029563D">
      <w:pPr>
        <w:pStyle w:val="Heading1"/>
      </w:pPr>
      <w:bookmarkStart w:id="14" w:name="_Toc478459721"/>
      <w:bookmarkStart w:id="15" w:name="_Toc480455542"/>
      <w:r w:rsidRPr="00D06317">
        <w:lastRenderedPageBreak/>
        <w:t xml:space="preserve">Testing </w:t>
      </w:r>
      <w:bookmarkEnd w:id="14"/>
      <w:r w:rsidR="0029563D" w:rsidRPr="0029563D">
        <w:t>Performed Summary</w:t>
      </w:r>
      <w:bookmarkEnd w:id="15"/>
    </w:p>
    <w:p w:rsidR="00CA3A0D" w:rsidRDefault="00CA3A0D" w:rsidP="00CA3A0D">
      <w:pPr>
        <w:pStyle w:val="BodyText"/>
        <w:shd w:val="clear" w:color="auto" w:fill="FFFFFF" w:themeFill="background1"/>
        <w:rPr>
          <w:rStyle w:val="BodyTextChar"/>
          <w:rFonts w:cs="Times New Roman"/>
        </w:rPr>
      </w:pPr>
      <w:r>
        <w:rPr>
          <w:rStyle w:val="BodyTextChar"/>
          <w:rFonts w:cs="Times New Roman"/>
        </w:rPr>
        <w:t xml:space="preserve">The testing is performed </w:t>
      </w:r>
      <w:r w:rsidR="00926788">
        <w:rPr>
          <w:rStyle w:val="BodyTextChar"/>
          <w:rFonts w:cs="Times New Roman"/>
        </w:rPr>
        <w:t>by Capacity Planning</w:t>
      </w:r>
      <w:r>
        <w:rPr>
          <w:rStyle w:val="BodyTextChar"/>
          <w:rFonts w:cs="Times New Roman"/>
        </w:rPr>
        <w:t xml:space="preserve"> </w:t>
      </w:r>
      <w:r w:rsidR="00926788">
        <w:rPr>
          <w:rStyle w:val="BodyTextChar"/>
          <w:rFonts w:cs="Times New Roman"/>
        </w:rPr>
        <w:t>QA team. Capacity planning</w:t>
      </w:r>
      <w:r>
        <w:rPr>
          <w:rStyle w:val="BodyTextChar"/>
          <w:rFonts w:cs="Times New Roman"/>
        </w:rPr>
        <w:t xml:space="preserve"> </w:t>
      </w:r>
      <w:r w:rsidR="00926788">
        <w:rPr>
          <w:rStyle w:val="BodyTextChar"/>
          <w:rFonts w:cs="Times New Roman"/>
        </w:rPr>
        <w:t xml:space="preserve">project </w:t>
      </w:r>
      <w:r>
        <w:rPr>
          <w:rStyle w:val="BodyTextChar"/>
          <w:rFonts w:cs="Times New Roman"/>
        </w:rPr>
        <w:t>testing involves</w:t>
      </w:r>
    </w:p>
    <w:p w:rsidR="00926788" w:rsidRDefault="00CA3A0D" w:rsidP="00926788">
      <w:pPr>
        <w:pStyle w:val="BodyText"/>
        <w:numPr>
          <w:ilvl w:val="2"/>
          <w:numId w:val="29"/>
        </w:numPr>
        <w:shd w:val="clear" w:color="auto" w:fill="FFFFFF" w:themeFill="background1"/>
        <w:jc w:val="both"/>
        <w:rPr>
          <w:rStyle w:val="BodyTextChar"/>
          <w:rFonts w:cs="Times New Roman"/>
        </w:rPr>
      </w:pPr>
      <w:r>
        <w:rPr>
          <w:rStyle w:val="BodyTextChar"/>
          <w:rFonts w:cs="Times New Roman"/>
        </w:rPr>
        <w:t>High Level Validation</w:t>
      </w:r>
    </w:p>
    <w:p w:rsidR="00CA3A0D" w:rsidRDefault="00CA3A0D" w:rsidP="00926788">
      <w:pPr>
        <w:pStyle w:val="BodyText"/>
        <w:numPr>
          <w:ilvl w:val="2"/>
          <w:numId w:val="29"/>
        </w:numPr>
        <w:shd w:val="clear" w:color="auto" w:fill="FFFFFF" w:themeFill="background1"/>
        <w:jc w:val="both"/>
        <w:rPr>
          <w:rStyle w:val="BodyTextChar"/>
          <w:rFonts w:cs="Times New Roman"/>
        </w:rPr>
      </w:pPr>
      <w:r>
        <w:rPr>
          <w:rStyle w:val="BodyTextChar"/>
          <w:rFonts w:cs="Times New Roman"/>
        </w:rPr>
        <w:t>DDL Validation</w:t>
      </w:r>
    </w:p>
    <w:p w:rsidR="00926788" w:rsidRDefault="00926788" w:rsidP="00926788">
      <w:pPr>
        <w:pStyle w:val="BodyText"/>
        <w:numPr>
          <w:ilvl w:val="2"/>
          <w:numId w:val="29"/>
        </w:numPr>
        <w:shd w:val="clear" w:color="auto" w:fill="FFFFFF" w:themeFill="background1"/>
        <w:jc w:val="both"/>
        <w:rPr>
          <w:rStyle w:val="BodyTextChar"/>
          <w:rFonts w:cs="Times New Roman"/>
        </w:rPr>
      </w:pPr>
      <w:r>
        <w:rPr>
          <w:rStyle w:val="BodyTextChar"/>
          <w:rFonts w:cs="Times New Roman"/>
        </w:rPr>
        <w:t>Functional Validation</w:t>
      </w:r>
    </w:p>
    <w:p w:rsidR="00926788" w:rsidRDefault="00926788" w:rsidP="00926788">
      <w:pPr>
        <w:pStyle w:val="BodyText"/>
        <w:numPr>
          <w:ilvl w:val="2"/>
          <w:numId w:val="29"/>
        </w:numPr>
        <w:shd w:val="clear" w:color="auto" w:fill="FFFFFF" w:themeFill="background1"/>
        <w:jc w:val="both"/>
        <w:rPr>
          <w:rStyle w:val="BodyTextChar"/>
          <w:rFonts w:cs="Times New Roman"/>
        </w:rPr>
      </w:pPr>
      <w:r>
        <w:rPr>
          <w:rStyle w:val="BodyTextChar"/>
          <w:rFonts w:cs="Times New Roman"/>
        </w:rPr>
        <w:t>UI validation</w:t>
      </w:r>
    </w:p>
    <w:p w:rsidR="007A2FF4" w:rsidRPr="00DE6856" w:rsidRDefault="00926788" w:rsidP="00926788">
      <w:pPr>
        <w:pStyle w:val="BodyText"/>
        <w:shd w:val="clear" w:color="auto" w:fill="FFFFFF" w:themeFill="background1"/>
      </w:pPr>
      <w:bookmarkStart w:id="16" w:name="_Toc480455543"/>
      <w:r>
        <w:rPr>
          <w:rStyle w:val="BodyTextChar"/>
          <w:rFonts w:cs="Times New Roman"/>
        </w:rPr>
        <w:tab/>
      </w:r>
      <w:r w:rsidR="007A2FF4" w:rsidRPr="00DE6856">
        <w:t xml:space="preserve">Testing </w:t>
      </w:r>
      <w:r w:rsidR="0007439F">
        <w:t>Performed Specifics</w:t>
      </w:r>
      <w:bookmarkEnd w:id="16"/>
    </w:p>
    <w:tbl>
      <w:tblPr>
        <w:tblW w:w="105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7"/>
        <w:gridCol w:w="2250"/>
        <w:gridCol w:w="2880"/>
      </w:tblGrid>
      <w:tr w:rsidR="00926788" w:rsidTr="00926788">
        <w:trPr>
          <w:trHeight w:val="347"/>
          <w:tblHeader/>
        </w:trPr>
        <w:tc>
          <w:tcPr>
            <w:tcW w:w="54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Default="00926788" w:rsidP="007A2FF4">
            <w:pPr>
              <w:pStyle w:val="BodyTextTableTitleCell"/>
            </w:pPr>
            <w:r>
              <w:t xml:space="preserve">Testing Type 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6788" w:rsidRDefault="00926788" w:rsidP="004D50AC">
            <w:pPr>
              <w:pStyle w:val="BodyTextTableTitleCell"/>
              <w:jc w:val="center"/>
            </w:pPr>
            <w:r>
              <w:t>QA testing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6788" w:rsidRDefault="00926788" w:rsidP="007A2FF4">
            <w:pPr>
              <w:pStyle w:val="BodyTextTableTitleCell"/>
            </w:pPr>
            <w:r>
              <w:t>Total Number</w:t>
            </w:r>
          </w:p>
        </w:tc>
      </w:tr>
      <w:tr w:rsidR="00926788" w:rsidTr="00926788">
        <w:trPr>
          <w:trHeight w:val="467"/>
          <w:tblHeader/>
        </w:trPr>
        <w:tc>
          <w:tcPr>
            <w:tcW w:w="54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6788" w:rsidRDefault="00926788" w:rsidP="007A2FF4">
            <w:pPr>
              <w:pStyle w:val="BodyTextTableTitleCell"/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26788" w:rsidRDefault="00926788" w:rsidP="007A2FF4">
            <w:pPr>
              <w:pStyle w:val="BodyTextTableTitleCell"/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6788" w:rsidRDefault="00926788" w:rsidP="007A2FF4">
            <w:pPr>
              <w:pStyle w:val="BodyTextTableTitleCell"/>
            </w:pPr>
          </w:p>
        </w:tc>
      </w:tr>
      <w:tr w:rsidR="00926788" w:rsidTr="00926788">
        <w:tc>
          <w:tcPr>
            <w:tcW w:w="5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7A2FF4">
            <w:pPr>
              <w:pStyle w:val="BodyText-TableCell"/>
              <w:rPr>
                <w:b/>
              </w:rPr>
            </w:pPr>
            <w:r>
              <w:rPr>
                <w:b/>
              </w:rPr>
              <w:t>Testing Dates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926788">
            <w:pPr>
              <w:pStyle w:val="BodyText-TableCell"/>
              <w:jc w:val="center"/>
            </w:pPr>
            <w:r>
              <w:t>NA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926788">
            <w:pPr>
              <w:pStyle w:val="BodyText-TableCell"/>
              <w:jc w:val="center"/>
            </w:pPr>
            <w:r>
              <w:t>NA</w:t>
            </w:r>
          </w:p>
        </w:tc>
      </w:tr>
      <w:tr w:rsidR="00926788" w:rsidTr="00926788">
        <w:tc>
          <w:tcPr>
            <w:tcW w:w="5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7A2FF4">
            <w:pPr>
              <w:pStyle w:val="BodyText-TableCell"/>
              <w:rPr>
                <w:b/>
              </w:rPr>
            </w:pPr>
            <w:r>
              <w:rPr>
                <w:b/>
              </w:rPr>
              <w:t>Test Scripts Location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Pr="00117EF4" w:rsidRDefault="00926788" w:rsidP="00926788">
            <w:pPr>
              <w:pStyle w:val="BodyText-TableCell"/>
              <w:jc w:val="center"/>
            </w:pPr>
            <w:r>
              <w:t>NA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Pr="00117EF4" w:rsidRDefault="00926788" w:rsidP="00926788">
            <w:pPr>
              <w:pStyle w:val="BodyText-TableCell"/>
              <w:jc w:val="center"/>
            </w:pPr>
            <w:r>
              <w:t>NA</w:t>
            </w:r>
          </w:p>
        </w:tc>
      </w:tr>
      <w:tr w:rsidR="00926788" w:rsidTr="00926788">
        <w:tc>
          <w:tcPr>
            <w:tcW w:w="5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7A2FF4">
            <w:pPr>
              <w:pStyle w:val="BodyText-TableCell"/>
              <w:rPr>
                <w:b/>
              </w:rPr>
            </w:pPr>
            <w:r>
              <w:rPr>
                <w:b/>
              </w:rPr>
              <w:t>Test Scripts Passed (#)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FB5A8D" w:rsidP="001E6B8E">
            <w:pPr>
              <w:pStyle w:val="BodyText-TableCell"/>
              <w:jc w:val="center"/>
            </w:pPr>
            <w:r>
              <w:t>65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FB5A8D" w:rsidP="001E6B8E">
            <w:pPr>
              <w:pStyle w:val="BodyText-TableCell"/>
              <w:jc w:val="center"/>
            </w:pPr>
            <w:r>
              <w:t>65</w:t>
            </w:r>
          </w:p>
        </w:tc>
      </w:tr>
      <w:tr w:rsidR="00926788" w:rsidTr="00926788">
        <w:tc>
          <w:tcPr>
            <w:tcW w:w="5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7A2FF4">
            <w:pPr>
              <w:pStyle w:val="BodyText-TableCell"/>
              <w:rPr>
                <w:b/>
              </w:rPr>
            </w:pPr>
            <w:r>
              <w:rPr>
                <w:b/>
              </w:rPr>
              <w:t>Test Scripts Failed (#)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</w:tr>
      <w:tr w:rsidR="00926788" w:rsidTr="00926788">
        <w:tc>
          <w:tcPr>
            <w:tcW w:w="5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7A2FF4">
            <w:pPr>
              <w:pStyle w:val="BodyText-TableCell"/>
              <w:rPr>
                <w:b/>
              </w:rPr>
            </w:pPr>
            <w:r>
              <w:rPr>
                <w:b/>
              </w:rPr>
              <w:t>Test Scripts N/A (#)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</w:tr>
      <w:tr w:rsidR="00926788" w:rsidTr="00926788">
        <w:tc>
          <w:tcPr>
            <w:tcW w:w="5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7A2FF4">
            <w:pPr>
              <w:pStyle w:val="BodyText-TableCell"/>
              <w:rPr>
                <w:b/>
              </w:rPr>
            </w:pPr>
            <w:r>
              <w:rPr>
                <w:b/>
              </w:rPr>
              <w:t>Test Scripts Blocked (#)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</w:tr>
      <w:tr w:rsidR="00926788" w:rsidTr="00926788">
        <w:tc>
          <w:tcPr>
            <w:tcW w:w="5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7A2FF4">
            <w:pPr>
              <w:pStyle w:val="BodyText-TableCell"/>
              <w:rPr>
                <w:b/>
              </w:rPr>
            </w:pPr>
            <w:r>
              <w:rPr>
                <w:b/>
              </w:rPr>
              <w:t>Test Scripts Not Completed (#)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</w:tr>
      <w:tr w:rsidR="00926788" w:rsidTr="00926788">
        <w:trPr>
          <w:cantSplit/>
        </w:trPr>
        <w:tc>
          <w:tcPr>
            <w:tcW w:w="5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Default="00926788" w:rsidP="007A2FF4">
            <w:pPr>
              <w:pStyle w:val="BodyText-TableCell"/>
              <w:rPr>
                <w:b/>
              </w:rPr>
            </w:pPr>
            <w:r w:rsidRPr="007A2FF4">
              <w:rPr>
                <w:b/>
              </w:rPr>
              <w:t xml:space="preserve">Test Scripts </w:t>
            </w:r>
            <w:r>
              <w:rPr>
                <w:b/>
              </w:rPr>
              <w:t>No Run (#)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</w:tr>
      <w:tr w:rsidR="00926788" w:rsidTr="00926788">
        <w:trPr>
          <w:cantSplit/>
        </w:trPr>
        <w:tc>
          <w:tcPr>
            <w:tcW w:w="5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7A2FF4">
            <w:pPr>
              <w:pStyle w:val="BodyText-TableCell"/>
              <w:rPr>
                <w:b/>
              </w:rPr>
            </w:pPr>
            <w:r>
              <w:rPr>
                <w:b/>
              </w:rPr>
              <w:t>Test Scripts Ready (#)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1E6B8E">
            <w:pPr>
              <w:pStyle w:val="BodyText-TableCell"/>
              <w:jc w:val="center"/>
            </w:pPr>
            <w:r>
              <w:t>NA</w:t>
            </w:r>
          </w:p>
        </w:tc>
      </w:tr>
      <w:tr w:rsidR="00926788" w:rsidTr="00926788">
        <w:tc>
          <w:tcPr>
            <w:tcW w:w="5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Default="00926788" w:rsidP="007A2FF4">
            <w:pPr>
              <w:pStyle w:val="BodyText-TableCell"/>
              <w:rPr>
                <w:b/>
              </w:rPr>
            </w:pPr>
            <w:r w:rsidRPr="007A2FF4">
              <w:rPr>
                <w:b/>
              </w:rPr>
              <w:t>Total Test Scripts (#)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FB5A8D" w:rsidP="001E6B8E">
            <w:pPr>
              <w:pStyle w:val="BodyText-TableCell"/>
              <w:jc w:val="center"/>
            </w:pPr>
            <w:r>
              <w:t>65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FB5A8D" w:rsidP="001E6B8E">
            <w:pPr>
              <w:pStyle w:val="BodyText-TableCell"/>
              <w:jc w:val="center"/>
            </w:pPr>
            <w:r>
              <w:t>65</w:t>
            </w:r>
          </w:p>
        </w:tc>
      </w:tr>
    </w:tbl>
    <w:p w:rsidR="00C73671" w:rsidRPr="00DE6856" w:rsidRDefault="007A2FF4" w:rsidP="007A2FF4">
      <w:pPr>
        <w:pStyle w:val="Heading3"/>
      </w:pPr>
      <w:bookmarkStart w:id="17" w:name="_Toc480455544"/>
      <w:r>
        <w:lastRenderedPageBreak/>
        <w:t>Additional Testing Details</w:t>
      </w:r>
      <w:bookmarkEnd w:id="17"/>
    </w:p>
    <w:p w:rsidR="00C73671" w:rsidRDefault="00CA3A0D" w:rsidP="00926788">
      <w:pPr>
        <w:pStyle w:val="BodyText3"/>
        <w:ind w:firstLine="540"/>
        <w:rPr>
          <w:rFonts w:cs="Arial"/>
        </w:rPr>
      </w:pPr>
      <w:r>
        <w:t>NA</w:t>
      </w:r>
    </w:p>
    <w:p w:rsidR="00C73671" w:rsidRDefault="00B66E61" w:rsidP="00D06317">
      <w:pPr>
        <w:pStyle w:val="Heading1"/>
      </w:pPr>
      <w:bookmarkStart w:id="18" w:name="_Toc478455184"/>
      <w:bookmarkStart w:id="19" w:name="_Toc480455545"/>
      <w:r>
        <w:t>Defect Statistics</w:t>
      </w:r>
      <w:bookmarkEnd w:id="18"/>
      <w:bookmarkEnd w:id="19"/>
    </w:p>
    <w:p w:rsidR="00C73671" w:rsidRDefault="00CA3A0D" w:rsidP="00926788">
      <w:pPr>
        <w:pStyle w:val="BodyText"/>
        <w:ind w:left="1267" w:firstLine="173"/>
      </w:pPr>
      <w:r>
        <w:rPr>
          <w:rStyle w:val="BodyTextChar"/>
        </w:rPr>
        <w:t>NA</w:t>
      </w:r>
    </w:p>
    <w:p w:rsidR="00B66E61" w:rsidRDefault="00B66E61" w:rsidP="00B66E61">
      <w:pPr>
        <w:pStyle w:val="Heading2"/>
      </w:pPr>
      <w:bookmarkStart w:id="20" w:name="_Toc480455546"/>
      <w:r>
        <w:t>Defect Information</w:t>
      </w:r>
      <w:bookmarkEnd w:id="20"/>
    </w:p>
    <w:tbl>
      <w:tblPr>
        <w:tblW w:w="47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5"/>
        <w:gridCol w:w="4139"/>
        <w:gridCol w:w="4142"/>
      </w:tblGrid>
      <w:tr w:rsidR="00926788" w:rsidTr="00926788">
        <w:trPr>
          <w:trHeight w:val="347"/>
          <w:tblHeader/>
        </w:trPr>
        <w:tc>
          <w:tcPr>
            <w:tcW w:w="16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Default="00926788" w:rsidP="00731EC1">
            <w:pPr>
              <w:pStyle w:val="BodyTextTableTitleCell"/>
            </w:pPr>
            <w:r>
              <w:t xml:space="preserve">Testing Type </w:t>
            </w:r>
          </w:p>
        </w:tc>
        <w:tc>
          <w:tcPr>
            <w:tcW w:w="1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6788" w:rsidRDefault="00926788" w:rsidP="004D50AC">
            <w:pPr>
              <w:pStyle w:val="BodyTextTableTitleCell"/>
              <w:jc w:val="center"/>
            </w:pPr>
            <w:r>
              <w:t>QA Environment</w:t>
            </w:r>
          </w:p>
        </w:tc>
        <w:tc>
          <w:tcPr>
            <w:tcW w:w="1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6788" w:rsidRDefault="00926788" w:rsidP="00926788">
            <w:pPr>
              <w:pStyle w:val="BodyTextTableTitleCell"/>
              <w:jc w:val="center"/>
            </w:pPr>
            <w:r>
              <w:t>Total Number</w:t>
            </w:r>
          </w:p>
        </w:tc>
      </w:tr>
      <w:tr w:rsidR="00926788" w:rsidTr="00926788">
        <w:trPr>
          <w:trHeight w:val="467"/>
          <w:tblHeader/>
        </w:trPr>
        <w:tc>
          <w:tcPr>
            <w:tcW w:w="16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6788" w:rsidRDefault="00926788" w:rsidP="00731EC1">
            <w:pPr>
              <w:pStyle w:val="BodyTextTableTitleCell"/>
            </w:pPr>
          </w:p>
        </w:tc>
        <w:tc>
          <w:tcPr>
            <w:tcW w:w="1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6788" w:rsidRDefault="00926788" w:rsidP="004D50AC">
            <w:pPr>
              <w:pStyle w:val="BodyTextTableTitleCell"/>
              <w:jc w:val="center"/>
            </w:pPr>
          </w:p>
        </w:tc>
        <w:tc>
          <w:tcPr>
            <w:tcW w:w="16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6788" w:rsidRDefault="00926788" w:rsidP="00731EC1">
            <w:pPr>
              <w:pStyle w:val="BodyTextTableTitleCell"/>
            </w:pPr>
          </w:p>
        </w:tc>
      </w:tr>
      <w:tr w:rsidR="00926788" w:rsidTr="00926788"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296FB8">
            <w:pPr>
              <w:pStyle w:val="BodyText-TableCell"/>
              <w:rPr>
                <w:b/>
              </w:rPr>
            </w:pPr>
            <w:r>
              <w:rPr>
                <w:b/>
              </w:rPr>
              <w:t>Defects Closed (#)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1E6B8E" w:rsidP="00FB5A8D">
            <w:pPr>
              <w:pStyle w:val="BodyText-TableCell"/>
              <w:jc w:val="center"/>
            </w:pPr>
            <w:r>
              <w:t>Test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FB5A8D" w:rsidP="00FB5A8D">
            <w:pPr>
              <w:pStyle w:val="BodyText-TableCell"/>
              <w:jc w:val="center"/>
            </w:pPr>
            <w:r>
              <w:t>5</w:t>
            </w:r>
          </w:p>
        </w:tc>
      </w:tr>
      <w:tr w:rsidR="00926788" w:rsidTr="00926788"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296FB8">
            <w:pPr>
              <w:pStyle w:val="BodyText-TableCell"/>
              <w:rPr>
                <w:b/>
              </w:rPr>
            </w:pPr>
            <w:r>
              <w:rPr>
                <w:b/>
              </w:rPr>
              <w:t>Defects Rejected (#)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Pr="00117EF4" w:rsidRDefault="00926788" w:rsidP="00FB5A8D">
            <w:pPr>
              <w:pStyle w:val="BodyText-TableCell"/>
              <w:jc w:val="center"/>
            </w:pPr>
            <w:r>
              <w:t>NA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Pr="00117EF4" w:rsidRDefault="00926788" w:rsidP="00FB5A8D">
            <w:pPr>
              <w:pStyle w:val="BodyText-TableCell"/>
              <w:jc w:val="center"/>
            </w:pPr>
            <w:r>
              <w:t>NA</w:t>
            </w:r>
          </w:p>
        </w:tc>
      </w:tr>
      <w:tr w:rsidR="00926788" w:rsidTr="00926788"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296FB8">
            <w:pPr>
              <w:pStyle w:val="BodyText-TableCell"/>
              <w:rPr>
                <w:b/>
              </w:rPr>
            </w:pPr>
            <w:r w:rsidRPr="00B66E61">
              <w:rPr>
                <w:b/>
              </w:rPr>
              <w:t xml:space="preserve">Defects </w:t>
            </w:r>
            <w:r>
              <w:rPr>
                <w:b/>
              </w:rPr>
              <w:t>Deferred (#)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FB5A8D">
            <w:pPr>
              <w:jc w:val="center"/>
            </w:pPr>
            <w:r w:rsidRPr="00A6276F">
              <w:t>NA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FB5A8D">
            <w:pPr>
              <w:pStyle w:val="BodyText-TableCell"/>
              <w:jc w:val="center"/>
            </w:pPr>
            <w:r>
              <w:t>NA</w:t>
            </w:r>
          </w:p>
        </w:tc>
      </w:tr>
      <w:tr w:rsidR="00926788" w:rsidTr="00926788"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296FB8">
            <w:pPr>
              <w:pStyle w:val="BodyText-TableCell"/>
              <w:rPr>
                <w:b/>
              </w:rPr>
            </w:pPr>
            <w:r>
              <w:rPr>
                <w:b/>
              </w:rPr>
              <w:t>Defects Fixed (#)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1E6B8E" w:rsidP="00FB5A8D">
            <w:pPr>
              <w:jc w:val="center"/>
            </w:pPr>
            <w:r>
              <w:t>5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FB5A8D" w:rsidP="00FB5A8D">
            <w:pPr>
              <w:jc w:val="center"/>
            </w:pPr>
            <w:r>
              <w:t>5</w:t>
            </w:r>
          </w:p>
        </w:tc>
      </w:tr>
      <w:tr w:rsidR="00926788" w:rsidTr="00926788"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296FB8">
            <w:pPr>
              <w:pStyle w:val="BodyText-TableCell"/>
              <w:rPr>
                <w:b/>
              </w:rPr>
            </w:pPr>
            <w:r>
              <w:rPr>
                <w:b/>
              </w:rPr>
              <w:t>Defects Assigned (#)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FB5A8D">
            <w:pPr>
              <w:jc w:val="center"/>
            </w:pPr>
            <w:r w:rsidRPr="00A6276F">
              <w:t>NA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FB5A8D">
            <w:pPr>
              <w:jc w:val="center"/>
            </w:pPr>
            <w:r w:rsidRPr="00756B53">
              <w:t>NA</w:t>
            </w:r>
          </w:p>
        </w:tc>
      </w:tr>
      <w:tr w:rsidR="00926788" w:rsidTr="00926788"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296FB8">
            <w:pPr>
              <w:pStyle w:val="BodyText-TableCell"/>
              <w:rPr>
                <w:b/>
              </w:rPr>
            </w:pPr>
            <w:r>
              <w:rPr>
                <w:b/>
              </w:rPr>
              <w:t>Defects Submitted (#)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FB5A8D">
            <w:pPr>
              <w:jc w:val="center"/>
            </w:pPr>
            <w:r w:rsidRPr="00A6276F">
              <w:t>NA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FB5A8D">
            <w:pPr>
              <w:jc w:val="center"/>
            </w:pPr>
            <w:r w:rsidRPr="00756B53">
              <w:t>NA</w:t>
            </w:r>
          </w:p>
        </w:tc>
      </w:tr>
      <w:tr w:rsidR="00926788" w:rsidTr="00926788"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Pr="007A2FF4" w:rsidRDefault="00926788" w:rsidP="00296FB8">
            <w:pPr>
              <w:pStyle w:val="BodyText-TableCell"/>
              <w:rPr>
                <w:b/>
              </w:rPr>
            </w:pPr>
            <w:r>
              <w:rPr>
                <w:b/>
              </w:rPr>
              <w:t>Defects in Validation (#)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FB5A8D">
            <w:pPr>
              <w:jc w:val="center"/>
            </w:pPr>
            <w:r w:rsidRPr="00A6276F">
              <w:t>NA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926788" w:rsidP="00FB5A8D">
            <w:pPr>
              <w:jc w:val="center"/>
            </w:pPr>
            <w:r w:rsidRPr="00756B53">
              <w:t>NA</w:t>
            </w:r>
          </w:p>
        </w:tc>
      </w:tr>
      <w:tr w:rsidR="00926788" w:rsidTr="00926788">
        <w:trPr>
          <w:cantSplit/>
        </w:trPr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788" w:rsidRDefault="00926788" w:rsidP="00D425C0">
            <w:pPr>
              <w:pStyle w:val="BodyText-TableCell"/>
              <w:rPr>
                <w:b/>
              </w:rPr>
            </w:pPr>
            <w:r w:rsidRPr="00B66E61">
              <w:rPr>
                <w:b/>
              </w:rPr>
              <w:t>Total Defects (#)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FB5A8D" w:rsidP="00FB5A8D">
            <w:pPr>
              <w:jc w:val="center"/>
            </w:pPr>
            <w:r>
              <w:t>5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88" w:rsidRDefault="00FB5A8D" w:rsidP="00FB5A8D">
            <w:pPr>
              <w:jc w:val="center"/>
            </w:pPr>
            <w:r>
              <w:t>5</w:t>
            </w:r>
          </w:p>
        </w:tc>
      </w:tr>
    </w:tbl>
    <w:p w:rsidR="00B66E61" w:rsidRDefault="00B66E61" w:rsidP="00C70B55">
      <w:pPr>
        <w:pStyle w:val="BodyText"/>
      </w:pPr>
    </w:p>
    <w:p w:rsidR="00B66E61" w:rsidRPr="00DE6856" w:rsidRDefault="00B66E61" w:rsidP="00B66E61">
      <w:pPr>
        <w:pStyle w:val="Heading3"/>
      </w:pPr>
      <w:bookmarkStart w:id="21" w:name="_Toc480455547"/>
      <w:r>
        <w:t>Additional Defect Details</w:t>
      </w:r>
      <w:bookmarkEnd w:id="21"/>
    </w:p>
    <w:p w:rsidR="00B66E61" w:rsidRDefault="00856F7E" w:rsidP="00B66E61">
      <w:pPr>
        <w:pStyle w:val="BodyText3"/>
        <w:rPr>
          <w:rFonts w:cs="Arial"/>
        </w:rPr>
      </w:pPr>
      <w:r>
        <w:t>NA</w:t>
      </w:r>
    </w:p>
    <w:p w:rsidR="00C73671" w:rsidRDefault="00B66E61" w:rsidP="00B66E61">
      <w:pPr>
        <w:pStyle w:val="Heading1"/>
      </w:pPr>
      <w:bookmarkStart w:id="22" w:name="_Toc480455548"/>
      <w:r w:rsidRPr="00B66E61">
        <w:t>Outstanding Issues, Risks, and Concerns</w:t>
      </w:r>
      <w:bookmarkEnd w:id="22"/>
    </w:p>
    <w:sdt>
      <w:sdtPr>
        <w:rPr>
          <w:rStyle w:val="BodyTextChar"/>
        </w:rPr>
        <w:alias w:val="Outstanding Issues, Risks, and Concerns"/>
        <w:tag w:val="Outstanding Issues, Risks, and Concerns"/>
        <w:id w:val="1624568739"/>
        <w:placeholder>
          <w:docPart w:val="D61383E5BE7148D4807EADF346E16F17"/>
        </w:placeholder>
        <w:temporary/>
        <w:showingPlcHdr/>
        <w:text w:multiLine="1"/>
      </w:sdtPr>
      <w:sdtEndPr>
        <w:rPr>
          <w:rStyle w:val="DefaultParagraphFont"/>
          <w:color w:val="auto"/>
        </w:rPr>
      </w:sdtEndPr>
      <w:sdtContent>
        <w:p w:rsidR="009100AE" w:rsidRDefault="009100AE" w:rsidP="009100AE">
          <w:pPr>
            <w:pStyle w:val="BodyText"/>
            <w:rPr>
              <w:color w:val="auto"/>
            </w:rPr>
          </w:pPr>
          <w:r w:rsidRPr="00B66E61">
            <w:rPr>
              <w:color w:val="0000FF"/>
              <w:highlight w:val="lightGray"/>
            </w:rPr>
            <w:t>[</w:t>
          </w:r>
          <w:r w:rsidR="00B66E61">
            <w:rPr>
              <w:color w:val="0000FF"/>
              <w:highlight w:val="lightGray"/>
            </w:rPr>
            <w:t>Provide a d</w:t>
          </w:r>
          <w:r w:rsidR="00B66E61" w:rsidRPr="00B66E61">
            <w:rPr>
              <w:color w:val="0000FF"/>
              <w:highlight w:val="lightGray"/>
            </w:rPr>
            <w:t xml:space="preserve">escription of outstanding Issues, Risks, or Concerns </w:t>
          </w:r>
          <w:r w:rsidR="00F45DFA">
            <w:rPr>
              <w:color w:val="0000FF"/>
              <w:highlight w:val="lightGray"/>
            </w:rPr>
            <w:t xml:space="preserve">and any </w:t>
          </w:r>
          <w:r w:rsidR="00B66E61" w:rsidRPr="00B66E61">
            <w:rPr>
              <w:color w:val="0000FF"/>
              <w:highlight w:val="lightGray"/>
            </w:rPr>
            <w:t>mitigation strategy</w:t>
          </w:r>
          <w:r w:rsidR="00B66E61">
            <w:rPr>
              <w:color w:val="0000FF"/>
              <w:highlight w:val="lightGray"/>
            </w:rPr>
            <w:t xml:space="preserve"> or </w:t>
          </w:r>
          <w:r w:rsidR="00B66E61" w:rsidRPr="00B66E61">
            <w:rPr>
              <w:color w:val="0000FF"/>
              <w:highlight w:val="lightGray"/>
            </w:rPr>
            <w:t>workaround</w:t>
          </w:r>
          <w:r w:rsidR="00F45DFA">
            <w:rPr>
              <w:color w:val="0000FF"/>
              <w:highlight w:val="lightGray"/>
            </w:rPr>
            <w:t>s</w:t>
          </w:r>
          <w:r w:rsidR="00B66E61" w:rsidRPr="00B66E61">
            <w:rPr>
              <w:color w:val="0000FF"/>
              <w:highlight w:val="lightGray"/>
            </w:rPr>
            <w:t xml:space="preserve"> </w:t>
          </w:r>
          <w:r w:rsidR="00F45DFA">
            <w:rPr>
              <w:color w:val="0000FF"/>
              <w:highlight w:val="lightGray"/>
            </w:rPr>
            <w:t>identified</w:t>
          </w:r>
          <w:r w:rsidR="00B66E61">
            <w:rPr>
              <w:color w:val="0000FF"/>
              <w:highlight w:val="lightGray"/>
            </w:rPr>
            <w:t>.</w:t>
          </w:r>
          <w:r w:rsidRPr="00B66E61">
            <w:rPr>
              <w:color w:val="0000FF"/>
              <w:highlight w:val="lightGray"/>
            </w:rPr>
            <w:t>]</w:t>
          </w:r>
        </w:p>
      </w:sdtContent>
    </w:sdt>
    <w:tbl>
      <w:tblPr>
        <w:tblW w:w="1242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10"/>
        <w:gridCol w:w="6210"/>
      </w:tblGrid>
      <w:tr w:rsidR="00F45DFA" w:rsidTr="00F45DFA">
        <w:trPr>
          <w:trHeight w:val="350"/>
          <w:tblHeader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45DFA" w:rsidRDefault="00F45DFA" w:rsidP="00F45DFA">
            <w:pPr>
              <w:pStyle w:val="BodyTextTableTitleCell"/>
              <w:keepNext/>
            </w:pPr>
            <w:bookmarkStart w:id="23" w:name="_Toc342651577"/>
            <w:r>
              <w:lastRenderedPageBreak/>
              <w:t>Issue / Risk / Concern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45DFA" w:rsidRDefault="00F45DFA" w:rsidP="00017FD1">
            <w:pPr>
              <w:pStyle w:val="BodyTextTableTitleCell"/>
              <w:keepNext/>
            </w:pPr>
            <w:r>
              <w:t xml:space="preserve">Mitigation Strategy or </w:t>
            </w:r>
            <w:r w:rsidRPr="00017FD1">
              <w:t>Workaround</w:t>
            </w:r>
          </w:p>
        </w:tc>
      </w:tr>
      <w:tr w:rsidR="00F45DFA" w:rsidTr="00F45DFA"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DFA" w:rsidRDefault="00F45DFA" w:rsidP="00856F7E">
            <w:pPr>
              <w:pStyle w:val="BodyText-TableCell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DFA" w:rsidRDefault="00F45DFA" w:rsidP="001F195D">
            <w:pPr>
              <w:pStyle w:val="BodyText-TableCell"/>
            </w:pPr>
          </w:p>
        </w:tc>
      </w:tr>
      <w:tr w:rsidR="00E55548" w:rsidTr="00F45DFA"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48" w:rsidRDefault="00E55548" w:rsidP="00E55548">
            <w:pPr>
              <w:pStyle w:val="BodyText-TableCell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48" w:rsidRDefault="00E55548" w:rsidP="00E55548">
            <w:pPr>
              <w:pStyle w:val="BodyText-TableCell"/>
            </w:pPr>
          </w:p>
        </w:tc>
      </w:tr>
      <w:tr w:rsidR="00E55548" w:rsidTr="00F45DFA"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48" w:rsidRDefault="00E55548" w:rsidP="00E55548">
            <w:pPr>
              <w:pStyle w:val="BodyText-TableCell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48" w:rsidRDefault="00E55548" w:rsidP="00E55548">
            <w:pPr>
              <w:pStyle w:val="BodyText-TableCell"/>
            </w:pPr>
          </w:p>
        </w:tc>
      </w:tr>
      <w:bookmarkEnd w:id="23"/>
    </w:tbl>
    <w:p w:rsidR="00C73671" w:rsidRDefault="00C73671" w:rsidP="0052233E">
      <w:pPr>
        <w:rPr>
          <w:szCs w:val="20"/>
        </w:rPr>
      </w:pPr>
    </w:p>
    <w:sectPr w:rsidR="00C73671" w:rsidSect="005B6EA5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numFmt w:val="chicago"/>
      </w:footnotePr>
      <w:pgSz w:w="15840" w:h="12240" w:orient="landscape" w:code="1"/>
      <w:pgMar w:top="1440" w:right="1440" w:bottom="1440" w:left="1440" w:header="864" w:footer="720" w:gutter="0"/>
      <w:cols w:space="27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C82" w:rsidRDefault="00FD4C82">
      <w:pPr>
        <w:spacing w:after="0" w:line="240" w:lineRule="auto"/>
      </w:pPr>
      <w:r>
        <w:separator/>
      </w:r>
    </w:p>
    <w:p w:rsidR="00FD4C82" w:rsidRDefault="00FD4C82"/>
  </w:endnote>
  <w:endnote w:type="continuationSeparator" w:id="0">
    <w:p w:rsidR="00FD4C82" w:rsidRDefault="00FD4C82">
      <w:pPr>
        <w:spacing w:after="0" w:line="240" w:lineRule="auto"/>
      </w:pPr>
      <w:r>
        <w:continuationSeparator/>
      </w:r>
    </w:p>
    <w:p w:rsidR="00FD4C82" w:rsidRDefault="00FD4C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 Bold Italic">
    <w:panose1 w:val="020B08040305040B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A" w:rsidRDefault="00152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E0" w:rsidRDefault="00017FD1" w:rsidP="00C30A9F">
    <w:pPr>
      <w:pStyle w:val="WFFooter"/>
      <w:pBdr>
        <w:top w:val="single" w:sz="4" w:space="1" w:color="auto"/>
      </w:pBdr>
      <w:tabs>
        <w:tab w:val="center" w:pos="5040"/>
        <w:tab w:val="right" w:pos="10426"/>
        <w:tab w:val="right" w:pos="12960"/>
      </w:tabs>
      <w:jc w:val="left"/>
      <w:rPr>
        <w:rStyle w:val="PageNumber"/>
      </w:rPr>
    </w:pPr>
    <w:r w:rsidRPr="00017FD1">
      <w:t>Final Test Results Summary</w:t>
    </w:r>
    <w:r w:rsidR="00600BE0">
      <w:tab/>
      <w:t>Enterprise Testing Methodology</w:t>
    </w:r>
    <w:r w:rsidR="00600BE0">
      <w:tab/>
    </w:r>
    <w:r w:rsidR="00600BE0" w:rsidRPr="009D632D">
      <w:t xml:space="preserve">Page </w:t>
    </w:r>
    <w:r w:rsidR="00600BE0" w:rsidRPr="009D632D">
      <w:rPr>
        <w:rStyle w:val="PageNumber"/>
      </w:rPr>
      <w:fldChar w:fldCharType="begin"/>
    </w:r>
    <w:r w:rsidR="00600BE0" w:rsidRPr="009D632D">
      <w:rPr>
        <w:rStyle w:val="PageNumber"/>
      </w:rPr>
      <w:instrText xml:space="preserve"> PAGE </w:instrText>
    </w:r>
    <w:r w:rsidR="00600BE0" w:rsidRPr="009D632D">
      <w:rPr>
        <w:rStyle w:val="PageNumber"/>
      </w:rPr>
      <w:fldChar w:fldCharType="separate"/>
    </w:r>
    <w:r w:rsidR="009B6C2A">
      <w:rPr>
        <w:rStyle w:val="PageNumber"/>
        <w:noProof/>
      </w:rPr>
      <w:t>2</w:t>
    </w:r>
    <w:r w:rsidR="00600BE0" w:rsidRPr="009D632D">
      <w:rPr>
        <w:rStyle w:val="PageNumber"/>
      </w:rPr>
      <w:fldChar w:fldCharType="end"/>
    </w:r>
    <w:r w:rsidR="00600BE0" w:rsidRPr="009D632D">
      <w:rPr>
        <w:rStyle w:val="PageNumber"/>
      </w:rPr>
      <w:t xml:space="preserve"> of </w:t>
    </w:r>
    <w:r w:rsidR="00600BE0" w:rsidRPr="009D632D">
      <w:rPr>
        <w:rStyle w:val="PageNumber"/>
      </w:rPr>
      <w:fldChar w:fldCharType="begin"/>
    </w:r>
    <w:r w:rsidR="00600BE0" w:rsidRPr="009D632D">
      <w:rPr>
        <w:rStyle w:val="PageNumber"/>
      </w:rPr>
      <w:instrText xml:space="preserve"> NUMPAGES </w:instrText>
    </w:r>
    <w:r w:rsidR="00600BE0" w:rsidRPr="009D632D">
      <w:rPr>
        <w:rStyle w:val="PageNumber"/>
      </w:rPr>
      <w:fldChar w:fldCharType="separate"/>
    </w:r>
    <w:r w:rsidR="009B6C2A">
      <w:rPr>
        <w:rStyle w:val="PageNumber"/>
        <w:noProof/>
      </w:rPr>
      <w:t>11</w:t>
    </w:r>
    <w:r w:rsidR="00600BE0" w:rsidRPr="009D632D">
      <w:rPr>
        <w:rStyle w:val="PageNumber"/>
      </w:rPr>
      <w:fldChar w:fldCharType="end"/>
    </w:r>
  </w:p>
  <w:p w:rsidR="00600BE0" w:rsidRPr="009D632D" w:rsidRDefault="00600BE0" w:rsidP="00C30A9F">
    <w:pPr>
      <w:pStyle w:val="WFFooter"/>
      <w:tabs>
        <w:tab w:val="center" w:pos="5040"/>
        <w:tab w:val="right" w:pos="10426"/>
        <w:tab w:val="right" w:pos="12960"/>
      </w:tabs>
      <w:jc w:val="left"/>
    </w:pPr>
    <w:r>
      <w:t>Template Version 1.0</w:t>
    </w:r>
    <w:r>
      <w:tab/>
    </w:r>
    <w:r w:rsidRPr="009D632D">
      <w:rPr>
        <w:b/>
      </w:rPr>
      <w:t xml:space="preserve">Wells Fargo &amp; Company – </w:t>
    </w:r>
    <w:r w:rsidR="00017FD1">
      <w:rPr>
        <w:b/>
      </w:rPr>
      <w:t>Confidential</w:t>
    </w:r>
    <w:r w:rsidRPr="009D632D">
      <w:tab/>
      <w:t xml:space="preserve">March </w:t>
    </w:r>
    <w:r>
      <w:t>2017</w:t>
    </w:r>
    <w:r w:rsidRPr="009D632D">
      <w:t xml:space="preserve"> | </w:t>
    </w:r>
    <w:r>
      <w:t>ESQA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E0" w:rsidRPr="0007439F" w:rsidRDefault="00600BE0" w:rsidP="0007439F">
    <w:pPr>
      <w:pStyle w:val="WFlegal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105656B0" wp14:editId="5B4862A6">
          <wp:simplePos x="0" y="0"/>
          <wp:positionH relativeFrom="page">
            <wp:posOffset>5044440</wp:posOffset>
          </wp:positionH>
          <wp:positionV relativeFrom="page">
            <wp:posOffset>9243060</wp:posOffset>
          </wp:positionV>
          <wp:extent cx="2386330" cy="640080"/>
          <wp:effectExtent l="0" t="0" r="0" b="762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633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E0" w:rsidRPr="009D632D" w:rsidRDefault="00600BE0" w:rsidP="00152F3A">
    <w:pPr>
      <w:pStyle w:val="WFFooter"/>
      <w:pBdr>
        <w:top w:val="single" w:sz="4" w:space="1" w:color="auto"/>
      </w:pBdr>
      <w:tabs>
        <w:tab w:val="center" w:pos="6480"/>
        <w:tab w:val="right" w:pos="12960"/>
      </w:tabs>
      <w:jc w:val="left"/>
    </w:pPr>
    <w:bookmarkStart w:id="24" w:name="_GoBack"/>
    <w:bookmarkEnd w:id="24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E0" w:rsidRPr="009D632D" w:rsidRDefault="00600BE0" w:rsidP="00152F3A">
    <w:pPr>
      <w:pStyle w:val="WFFooter"/>
      <w:pBdr>
        <w:top w:val="single" w:sz="4" w:space="1" w:color="auto"/>
      </w:pBdr>
      <w:tabs>
        <w:tab w:val="center" w:pos="6480"/>
        <w:tab w:val="right" w:pos="1296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C82" w:rsidRDefault="00FD4C82">
      <w:pPr>
        <w:spacing w:after="0" w:line="240" w:lineRule="auto"/>
      </w:pPr>
      <w:r>
        <w:separator/>
      </w:r>
    </w:p>
    <w:p w:rsidR="00FD4C82" w:rsidRDefault="00FD4C82"/>
  </w:footnote>
  <w:footnote w:type="continuationSeparator" w:id="0">
    <w:p w:rsidR="00FD4C82" w:rsidRDefault="00FD4C82">
      <w:pPr>
        <w:spacing w:after="0" w:line="240" w:lineRule="auto"/>
      </w:pPr>
      <w:r>
        <w:continuationSeparator/>
      </w:r>
    </w:p>
    <w:p w:rsidR="00FD4C82" w:rsidRDefault="00FD4C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3A" w:rsidRDefault="00152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E0" w:rsidRDefault="00600BE0">
    <w:pPr>
      <w:spacing w:line="24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E0" w:rsidRDefault="00600BE0">
    <w:pPr>
      <w:pStyle w:val="Date"/>
    </w:pPr>
    <w:r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7B94111F" wp14:editId="7A61DED3">
          <wp:simplePos x="0" y="0"/>
          <wp:positionH relativeFrom="page">
            <wp:posOffset>8536940</wp:posOffset>
          </wp:positionH>
          <wp:positionV relativeFrom="page">
            <wp:posOffset>200660</wp:posOffset>
          </wp:positionV>
          <wp:extent cx="575945" cy="575945"/>
          <wp:effectExtent l="0" t="0" r="0" b="0"/>
          <wp:wrapNone/>
          <wp:docPr id="18" name="Picture 18" descr="WF_logo_rgb_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F_logo_rgb_repo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E0" w:rsidRDefault="00600BE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E0" w:rsidRPr="00C30A9F" w:rsidRDefault="00B940F4" w:rsidP="00C30A9F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2960"/>
      </w:tabs>
      <w:rPr>
        <w:sz w:val="18"/>
      </w:rPr>
    </w:pPr>
    <w:r>
      <w:t>Capacity Planning</w:t>
    </w:r>
    <w:r w:rsidR="00600BE0" w:rsidRPr="00C30A9F">
      <w:tab/>
    </w:r>
    <w:r w:rsidR="00B65B92">
      <w:t>Final Test Results Summary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E0" w:rsidRPr="00C30A9F" w:rsidRDefault="004E79F0" w:rsidP="00C30A9F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2960"/>
      </w:tabs>
      <w:rPr>
        <w:sz w:val="18"/>
      </w:rPr>
    </w:pPr>
    <w:r>
      <w:t>Capacity Planning</w:t>
    </w:r>
    <w:r>
      <w:tab/>
    </w:r>
    <w:r w:rsidR="00B65B92">
      <w:t>Final Test Results Summary</w:t>
    </w:r>
  </w:p>
  <w:p w:rsidR="00600BE0" w:rsidRDefault="00600B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8F096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9EF6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68A6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B0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49AB3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BA5A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3E38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7E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DE3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182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4E03AC"/>
    <w:multiLevelType w:val="hybridMultilevel"/>
    <w:tmpl w:val="025CD99C"/>
    <w:lvl w:ilvl="0" w:tplc="0BCE5098">
      <w:start w:val="1"/>
      <w:numFmt w:val="bullet"/>
      <w:lvlText w:val="•"/>
      <w:lvlJc w:val="left"/>
      <w:pPr>
        <w:ind w:left="720" w:hanging="360"/>
      </w:pPr>
      <w:rPr>
        <w:rFonts w:ascii="Georgia" w:hAnsi="Georgia" w:hint="default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B8243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24A42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A5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C5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CCC63C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C31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278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6C72CF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A78FC"/>
    <w:multiLevelType w:val="multilevel"/>
    <w:tmpl w:val="269A2F3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B147335"/>
    <w:multiLevelType w:val="hybridMultilevel"/>
    <w:tmpl w:val="2312F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0F4757"/>
    <w:multiLevelType w:val="hybridMultilevel"/>
    <w:tmpl w:val="AC666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647AA0"/>
    <w:multiLevelType w:val="hybridMultilevel"/>
    <w:tmpl w:val="65062060"/>
    <w:lvl w:ilvl="0" w:tplc="732A8AEC">
      <w:start w:val="1"/>
      <w:numFmt w:val="bullet"/>
      <w:pStyle w:val="BodyText1Bulle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8E9FCC">
      <w:start w:val="1"/>
      <w:numFmt w:val="bullet"/>
      <w:pStyle w:val="BodyText1BulletLevel1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F9583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4EF62E3"/>
    <w:multiLevelType w:val="hybridMultilevel"/>
    <w:tmpl w:val="48E8462A"/>
    <w:lvl w:ilvl="0" w:tplc="4E3003A2">
      <w:start w:val="1"/>
      <w:numFmt w:val="bullet"/>
      <w:lvlText w:val="•"/>
      <w:lvlJc w:val="left"/>
      <w:pPr>
        <w:ind w:left="360" w:hanging="360"/>
      </w:pPr>
      <w:rPr>
        <w:rFonts w:ascii="Georgia" w:hAnsi="Georgia" w:hint="default"/>
      </w:rPr>
    </w:lvl>
    <w:lvl w:ilvl="1" w:tplc="C1B265B4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Wingdings" w:hint="default"/>
      </w:rPr>
    </w:lvl>
    <w:lvl w:ilvl="2" w:tplc="36305AEC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3" w:tplc="9C18DC36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4" w:tplc="9FF4C786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Wingdings" w:hint="default"/>
      </w:rPr>
    </w:lvl>
    <w:lvl w:ilvl="5" w:tplc="F39EB6F4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  <w:lvl w:ilvl="6" w:tplc="63344A6C" w:tentative="1">
      <w:start w:val="1"/>
      <w:numFmt w:val="bullet"/>
      <w:lvlText w:val=""/>
      <w:lvlJc w:val="left"/>
      <w:pPr>
        <w:ind w:left="12480" w:hanging="360"/>
      </w:pPr>
      <w:rPr>
        <w:rFonts w:ascii="Symbol" w:hAnsi="Symbol" w:hint="default"/>
      </w:rPr>
    </w:lvl>
    <w:lvl w:ilvl="7" w:tplc="866C40C2" w:tentative="1">
      <w:start w:val="1"/>
      <w:numFmt w:val="bullet"/>
      <w:lvlText w:val="o"/>
      <w:lvlJc w:val="left"/>
      <w:pPr>
        <w:ind w:left="13200" w:hanging="360"/>
      </w:pPr>
      <w:rPr>
        <w:rFonts w:ascii="Courier New" w:hAnsi="Courier New" w:cs="Wingdings" w:hint="default"/>
      </w:rPr>
    </w:lvl>
    <w:lvl w:ilvl="8" w:tplc="BCA6DF6C" w:tentative="1">
      <w:start w:val="1"/>
      <w:numFmt w:val="bullet"/>
      <w:lvlText w:val=""/>
      <w:lvlJc w:val="left"/>
      <w:pPr>
        <w:ind w:left="13920" w:hanging="360"/>
      </w:pPr>
      <w:rPr>
        <w:rFonts w:ascii="Wingdings" w:hAnsi="Wingdings" w:hint="default"/>
      </w:rPr>
    </w:lvl>
  </w:abstractNum>
  <w:abstractNum w:abstractNumId="17" w15:restartNumberingAfterBreak="0">
    <w:nsid w:val="362020B9"/>
    <w:multiLevelType w:val="hybridMultilevel"/>
    <w:tmpl w:val="3EEE8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F04955"/>
    <w:multiLevelType w:val="hybridMultilevel"/>
    <w:tmpl w:val="857ECBC4"/>
    <w:lvl w:ilvl="0" w:tplc="5ACA7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C6F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E2B2A"/>
    <w:multiLevelType w:val="multilevel"/>
    <w:tmpl w:val="6D9EC3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E35D27"/>
    <w:multiLevelType w:val="hybridMultilevel"/>
    <w:tmpl w:val="85E6661A"/>
    <w:lvl w:ilvl="0" w:tplc="72442C50">
      <w:start w:val="1"/>
      <w:numFmt w:val="bullet"/>
      <w:lvlText w:val="•"/>
      <w:lvlJc w:val="left"/>
      <w:pPr>
        <w:ind w:left="4406" w:hanging="360"/>
      </w:pPr>
      <w:rPr>
        <w:rFonts w:ascii="Georgia" w:hAnsi="Georgia" w:hint="default"/>
      </w:rPr>
    </w:lvl>
    <w:lvl w:ilvl="1" w:tplc="490CBCF6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Wingdings" w:hint="default"/>
      </w:rPr>
    </w:lvl>
    <w:lvl w:ilvl="2" w:tplc="B0ECDD2C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63E001E8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8A3EE7E8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Wingdings" w:hint="default"/>
      </w:rPr>
    </w:lvl>
    <w:lvl w:ilvl="5" w:tplc="2E3E8E3E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50EA7E8C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3FCE5024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Wingdings" w:hint="default"/>
      </w:rPr>
    </w:lvl>
    <w:lvl w:ilvl="8" w:tplc="FD843592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21" w15:restartNumberingAfterBreak="0">
    <w:nsid w:val="4ED62789"/>
    <w:multiLevelType w:val="hybridMultilevel"/>
    <w:tmpl w:val="4036C52A"/>
    <w:lvl w:ilvl="0" w:tplc="A75604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F520A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E396AB8"/>
    <w:multiLevelType w:val="hybridMultilevel"/>
    <w:tmpl w:val="27E24E28"/>
    <w:lvl w:ilvl="0" w:tplc="D734A786">
      <w:start w:val="1"/>
      <w:numFmt w:val="bullet"/>
      <w:lvlText w:val="•"/>
      <w:lvlJc w:val="left"/>
      <w:pPr>
        <w:ind w:left="360" w:hanging="360"/>
      </w:pPr>
      <w:rPr>
        <w:rFonts w:ascii="Georgia" w:hAnsi="Georgia" w:hint="default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A7EED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AE28A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6E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E7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E60631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62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C77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738C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630A4"/>
    <w:multiLevelType w:val="hybridMultilevel"/>
    <w:tmpl w:val="8B8025F2"/>
    <w:lvl w:ilvl="0" w:tplc="4DD6657A">
      <w:numFmt w:val="bullet"/>
      <w:lvlText w:val=""/>
      <w:lvlJc w:val="left"/>
      <w:pPr>
        <w:ind w:left="720" w:hanging="360"/>
      </w:pPr>
      <w:rPr>
        <w:rFonts w:ascii="Symbol" w:eastAsia="Calibri" w:hAnsi="Symbol" w:cs="Wingdings" w:hint="default"/>
      </w:rPr>
    </w:lvl>
    <w:lvl w:ilvl="1" w:tplc="50428E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823EE4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ED4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D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38A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A6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884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877C05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34B49"/>
    <w:multiLevelType w:val="hybridMultilevel"/>
    <w:tmpl w:val="D976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5464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78940F85"/>
    <w:multiLevelType w:val="hybridMultilevel"/>
    <w:tmpl w:val="236C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20"/>
  </w:num>
  <w:num w:numId="4">
    <w:abstractNumId w:val="24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22"/>
  </w:num>
  <w:num w:numId="18">
    <w:abstractNumId w:val="26"/>
  </w:num>
  <w:num w:numId="19">
    <w:abstractNumId w:val="12"/>
  </w:num>
  <w:num w:numId="20">
    <w:abstractNumId w:val="12"/>
  </w:num>
  <w:num w:numId="21">
    <w:abstractNumId w:val="17"/>
  </w:num>
  <w:num w:numId="22">
    <w:abstractNumId w:val="21"/>
  </w:num>
  <w:num w:numId="23">
    <w:abstractNumId w:val="14"/>
  </w:num>
  <w:num w:numId="24">
    <w:abstractNumId w:val="19"/>
  </w:num>
  <w:num w:numId="25">
    <w:abstractNumId w:val="18"/>
  </w:num>
  <w:num w:numId="26">
    <w:abstractNumId w:val="13"/>
  </w:num>
  <w:num w:numId="27">
    <w:abstractNumId w:val="11"/>
  </w:num>
  <w:num w:numId="28">
    <w:abstractNumId w:val="2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vertical-relative:line" fillcolor="white" stroke="f">
      <v:fill color="white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41"/>
    <w:rsid w:val="00000BC4"/>
    <w:rsid w:val="000120D2"/>
    <w:rsid w:val="00017FD1"/>
    <w:rsid w:val="00023B9E"/>
    <w:rsid w:val="000277CF"/>
    <w:rsid w:val="000402EB"/>
    <w:rsid w:val="00041511"/>
    <w:rsid w:val="00044A02"/>
    <w:rsid w:val="0004507F"/>
    <w:rsid w:val="000641C8"/>
    <w:rsid w:val="00065658"/>
    <w:rsid w:val="00066720"/>
    <w:rsid w:val="0007439F"/>
    <w:rsid w:val="000956A2"/>
    <w:rsid w:val="0009780E"/>
    <w:rsid w:val="000A0F2D"/>
    <w:rsid w:val="000A6E13"/>
    <w:rsid w:val="000B20BB"/>
    <w:rsid w:val="000C4057"/>
    <w:rsid w:val="000D152D"/>
    <w:rsid w:val="000D614B"/>
    <w:rsid w:val="001100A4"/>
    <w:rsid w:val="00110214"/>
    <w:rsid w:val="00112E47"/>
    <w:rsid w:val="00116D0C"/>
    <w:rsid w:val="00117EF4"/>
    <w:rsid w:val="001274E3"/>
    <w:rsid w:val="00152F3A"/>
    <w:rsid w:val="00154013"/>
    <w:rsid w:val="00162911"/>
    <w:rsid w:val="0018123D"/>
    <w:rsid w:val="00185C02"/>
    <w:rsid w:val="001917C4"/>
    <w:rsid w:val="001C79FF"/>
    <w:rsid w:val="001D5AC2"/>
    <w:rsid w:val="001D66A8"/>
    <w:rsid w:val="001E6B8E"/>
    <w:rsid w:val="001F195D"/>
    <w:rsid w:val="001F71DE"/>
    <w:rsid w:val="00207426"/>
    <w:rsid w:val="00236D87"/>
    <w:rsid w:val="00241A99"/>
    <w:rsid w:val="00243996"/>
    <w:rsid w:val="00273D35"/>
    <w:rsid w:val="00275CC4"/>
    <w:rsid w:val="0029563D"/>
    <w:rsid w:val="00296FB8"/>
    <w:rsid w:val="002B44ED"/>
    <w:rsid w:val="002D0C76"/>
    <w:rsid w:val="002D1218"/>
    <w:rsid w:val="002D25F2"/>
    <w:rsid w:val="002E7B8E"/>
    <w:rsid w:val="002F6072"/>
    <w:rsid w:val="002F73C8"/>
    <w:rsid w:val="002F7674"/>
    <w:rsid w:val="00315D7B"/>
    <w:rsid w:val="00320EDB"/>
    <w:rsid w:val="00323354"/>
    <w:rsid w:val="00342C61"/>
    <w:rsid w:val="0034310D"/>
    <w:rsid w:val="003518EC"/>
    <w:rsid w:val="00360B7F"/>
    <w:rsid w:val="00361609"/>
    <w:rsid w:val="003624CC"/>
    <w:rsid w:val="00370013"/>
    <w:rsid w:val="00392C6E"/>
    <w:rsid w:val="00395CB6"/>
    <w:rsid w:val="003A3937"/>
    <w:rsid w:val="003B0BF5"/>
    <w:rsid w:val="003B27F5"/>
    <w:rsid w:val="003B6142"/>
    <w:rsid w:val="003C649A"/>
    <w:rsid w:val="003F2A1C"/>
    <w:rsid w:val="00434A89"/>
    <w:rsid w:val="0045024C"/>
    <w:rsid w:val="00466F94"/>
    <w:rsid w:val="0046783D"/>
    <w:rsid w:val="00470F16"/>
    <w:rsid w:val="0047334E"/>
    <w:rsid w:val="0048756D"/>
    <w:rsid w:val="00490E19"/>
    <w:rsid w:val="00497BC5"/>
    <w:rsid w:val="004A2A19"/>
    <w:rsid w:val="004A4852"/>
    <w:rsid w:val="004A50F2"/>
    <w:rsid w:val="004B7FC0"/>
    <w:rsid w:val="004C577A"/>
    <w:rsid w:val="004D50AC"/>
    <w:rsid w:val="004E4152"/>
    <w:rsid w:val="004E79F0"/>
    <w:rsid w:val="004F0671"/>
    <w:rsid w:val="005069E9"/>
    <w:rsid w:val="00507FFE"/>
    <w:rsid w:val="005123D4"/>
    <w:rsid w:val="00516BF2"/>
    <w:rsid w:val="0052233E"/>
    <w:rsid w:val="00527248"/>
    <w:rsid w:val="00527D5F"/>
    <w:rsid w:val="0053104C"/>
    <w:rsid w:val="005329A9"/>
    <w:rsid w:val="00545CC2"/>
    <w:rsid w:val="00553525"/>
    <w:rsid w:val="005570D5"/>
    <w:rsid w:val="00570AAA"/>
    <w:rsid w:val="0057295C"/>
    <w:rsid w:val="00574F1F"/>
    <w:rsid w:val="00581D4E"/>
    <w:rsid w:val="005A0ED8"/>
    <w:rsid w:val="005A5C02"/>
    <w:rsid w:val="005B6EA5"/>
    <w:rsid w:val="005C37D5"/>
    <w:rsid w:val="005C51F5"/>
    <w:rsid w:val="005D3844"/>
    <w:rsid w:val="005D483E"/>
    <w:rsid w:val="005F0A86"/>
    <w:rsid w:val="00600A64"/>
    <w:rsid w:val="00600BE0"/>
    <w:rsid w:val="00627B6F"/>
    <w:rsid w:val="00661D0B"/>
    <w:rsid w:val="00666FD2"/>
    <w:rsid w:val="006708E9"/>
    <w:rsid w:val="00690C9A"/>
    <w:rsid w:val="0069528F"/>
    <w:rsid w:val="006A7B34"/>
    <w:rsid w:val="006C2A00"/>
    <w:rsid w:val="006D634E"/>
    <w:rsid w:val="00706845"/>
    <w:rsid w:val="00710065"/>
    <w:rsid w:val="00716F19"/>
    <w:rsid w:val="007225EA"/>
    <w:rsid w:val="0072398A"/>
    <w:rsid w:val="007267D6"/>
    <w:rsid w:val="00734011"/>
    <w:rsid w:val="007363FE"/>
    <w:rsid w:val="00760970"/>
    <w:rsid w:val="007664A2"/>
    <w:rsid w:val="00775D5C"/>
    <w:rsid w:val="00784A9B"/>
    <w:rsid w:val="00787E22"/>
    <w:rsid w:val="007906D1"/>
    <w:rsid w:val="00791A2B"/>
    <w:rsid w:val="00793F9D"/>
    <w:rsid w:val="00797301"/>
    <w:rsid w:val="007A2FF4"/>
    <w:rsid w:val="007A77B0"/>
    <w:rsid w:val="007B0D9C"/>
    <w:rsid w:val="007C396A"/>
    <w:rsid w:val="007C5B13"/>
    <w:rsid w:val="007E5CBF"/>
    <w:rsid w:val="007E68BF"/>
    <w:rsid w:val="007F720F"/>
    <w:rsid w:val="0080189C"/>
    <w:rsid w:val="00810155"/>
    <w:rsid w:val="00815066"/>
    <w:rsid w:val="0081759B"/>
    <w:rsid w:val="00820295"/>
    <w:rsid w:val="0082591D"/>
    <w:rsid w:val="008403EC"/>
    <w:rsid w:val="00852D4E"/>
    <w:rsid w:val="00856F7E"/>
    <w:rsid w:val="00864953"/>
    <w:rsid w:val="00866558"/>
    <w:rsid w:val="00894A46"/>
    <w:rsid w:val="008B3D0B"/>
    <w:rsid w:val="008B7BEA"/>
    <w:rsid w:val="008E6AAA"/>
    <w:rsid w:val="008F05E9"/>
    <w:rsid w:val="008F5BA7"/>
    <w:rsid w:val="00900FAF"/>
    <w:rsid w:val="00903340"/>
    <w:rsid w:val="0090506E"/>
    <w:rsid w:val="009100AE"/>
    <w:rsid w:val="00926788"/>
    <w:rsid w:val="00931E0E"/>
    <w:rsid w:val="00935EE6"/>
    <w:rsid w:val="0097107B"/>
    <w:rsid w:val="00974170"/>
    <w:rsid w:val="0098474F"/>
    <w:rsid w:val="00992C62"/>
    <w:rsid w:val="009A2BCB"/>
    <w:rsid w:val="009B6C2A"/>
    <w:rsid w:val="009C0E7A"/>
    <w:rsid w:val="009C41FA"/>
    <w:rsid w:val="009D1DBD"/>
    <w:rsid w:val="009D382F"/>
    <w:rsid w:val="009D632D"/>
    <w:rsid w:val="009E2ABB"/>
    <w:rsid w:val="009E491E"/>
    <w:rsid w:val="00A15ADB"/>
    <w:rsid w:val="00A1655D"/>
    <w:rsid w:val="00A24F6C"/>
    <w:rsid w:val="00A341A4"/>
    <w:rsid w:val="00A34952"/>
    <w:rsid w:val="00A43CBC"/>
    <w:rsid w:val="00A44B33"/>
    <w:rsid w:val="00A524CF"/>
    <w:rsid w:val="00A573E8"/>
    <w:rsid w:val="00A70BAD"/>
    <w:rsid w:val="00A70ED4"/>
    <w:rsid w:val="00A71A25"/>
    <w:rsid w:val="00A72EFE"/>
    <w:rsid w:val="00A83A41"/>
    <w:rsid w:val="00A84783"/>
    <w:rsid w:val="00A86AFF"/>
    <w:rsid w:val="00A931CC"/>
    <w:rsid w:val="00AA2797"/>
    <w:rsid w:val="00AA38B9"/>
    <w:rsid w:val="00AA401D"/>
    <w:rsid w:val="00AC49A9"/>
    <w:rsid w:val="00AD3B23"/>
    <w:rsid w:val="00AF3CC2"/>
    <w:rsid w:val="00B32AC1"/>
    <w:rsid w:val="00B433B6"/>
    <w:rsid w:val="00B4573F"/>
    <w:rsid w:val="00B474E6"/>
    <w:rsid w:val="00B47812"/>
    <w:rsid w:val="00B514B9"/>
    <w:rsid w:val="00B65B92"/>
    <w:rsid w:val="00B66E61"/>
    <w:rsid w:val="00B737E7"/>
    <w:rsid w:val="00B75EC5"/>
    <w:rsid w:val="00B80E46"/>
    <w:rsid w:val="00B822CE"/>
    <w:rsid w:val="00B83270"/>
    <w:rsid w:val="00B908B0"/>
    <w:rsid w:val="00B940F4"/>
    <w:rsid w:val="00B9443E"/>
    <w:rsid w:val="00B9798E"/>
    <w:rsid w:val="00BA646D"/>
    <w:rsid w:val="00BC4CE1"/>
    <w:rsid w:val="00BC5C68"/>
    <w:rsid w:val="00BE0872"/>
    <w:rsid w:val="00BE592B"/>
    <w:rsid w:val="00C30A9F"/>
    <w:rsid w:val="00C5583C"/>
    <w:rsid w:val="00C5729D"/>
    <w:rsid w:val="00C70B55"/>
    <w:rsid w:val="00C73671"/>
    <w:rsid w:val="00C95F39"/>
    <w:rsid w:val="00CA3A0D"/>
    <w:rsid w:val="00CA54FC"/>
    <w:rsid w:val="00CB651D"/>
    <w:rsid w:val="00CC0DE2"/>
    <w:rsid w:val="00CC5FA5"/>
    <w:rsid w:val="00CD44DA"/>
    <w:rsid w:val="00CE13BE"/>
    <w:rsid w:val="00CF6D5A"/>
    <w:rsid w:val="00D06317"/>
    <w:rsid w:val="00D141F6"/>
    <w:rsid w:val="00D15647"/>
    <w:rsid w:val="00D228B7"/>
    <w:rsid w:val="00D2366E"/>
    <w:rsid w:val="00D24D4D"/>
    <w:rsid w:val="00D31BB7"/>
    <w:rsid w:val="00D425C0"/>
    <w:rsid w:val="00D82A0F"/>
    <w:rsid w:val="00DC108B"/>
    <w:rsid w:val="00DC22C0"/>
    <w:rsid w:val="00DC27AA"/>
    <w:rsid w:val="00DC5D3C"/>
    <w:rsid w:val="00DC756F"/>
    <w:rsid w:val="00DD18BD"/>
    <w:rsid w:val="00DE6856"/>
    <w:rsid w:val="00DE6913"/>
    <w:rsid w:val="00E360C1"/>
    <w:rsid w:val="00E379DE"/>
    <w:rsid w:val="00E466B4"/>
    <w:rsid w:val="00E4768C"/>
    <w:rsid w:val="00E55548"/>
    <w:rsid w:val="00E604C1"/>
    <w:rsid w:val="00E77974"/>
    <w:rsid w:val="00E84E63"/>
    <w:rsid w:val="00E908DF"/>
    <w:rsid w:val="00E977FB"/>
    <w:rsid w:val="00EB041E"/>
    <w:rsid w:val="00EC0580"/>
    <w:rsid w:val="00EC7A87"/>
    <w:rsid w:val="00EE6C2E"/>
    <w:rsid w:val="00EF09AA"/>
    <w:rsid w:val="00F078B1"/>
    <w:rsid w:val="00F20190"/>
    <w:rsid w:val="00F25320"/>
    <w:rsid w:val="00F3769A"/>
    <w:rsid w:val="00F4075C"/>
    <w:rsid w:val="00F45DFA"/>
    <w:rsid w:val="00F521A2"/>
    <w:rsid w:val="00F616CB"/>
    <w:rsid w:val="00F67529"/>
    <w:rsid w:val="00F756AE"/>
    <w:rsid w:val="00F7627D"/>
    <w:rsid w:val="00F844A6"/>
    <w:rsid w:val="00F92512"/>
    <w:rsid w:val="00FA2690"/>
    <w:rsid w:val="00FB5280"/>
    <w:rsid w:val="00FB57BC"/>
    <w:rsid w:val="00FB5A8D"/>
    <w:rsid w:val="00FC7824"/>
    <w:rsid w:val="00FD4A0F"/>
    <w:rsid w:val="00FD4C82"/>
    <w:rsid w:val="00FE4D1E"/>
    <w:rsid w:val="00FF198C"/>
    <w:rsid w:val="00FF4724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019FF67A"/>
  <w15:docId w15:val="{3BBA6F2B-35A2-49D4-A3AE-E94CFF1E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935EE6"/>
    <w:pPr>
      <w:spacing w:after="200" w:line="276" w:lineRule="auto"/>
    </w:pPr>
    <w:rPr>
      <w:rFonts w:ascii="Georgia" w:hAnsi="Georgia"/>
      <w:color w:val="000000"/>
      <w:szCs w:val="22"/>
    </w:rPr>
  </w:style>
  <w:style w:type="paragraph" w:styleId="Heading1">
    <w:name w:val="heading 1"/>
    <w:basedOn w:val="WFParagraphheader"/>
    <w:next w:val="Normal"/>
    <w:semiHidden/>
    <w:qFormat/>
    <w:rsid w:val="00D06317"/>
    <w:pPr>
      <w:keepNext/>
      <w:numPr>
        <w:numId w:val="27"/>
      </w:numPr>
      <w:tabs>
        <w:tab w:val="left" w:pos="540"/>
      </w:tabs>
      <w:spacing w:after="120" w:line="240" w:lineRule="atLeast"/>
      <w:ind w:left="540" w:hanging="540"/>
    </w:pPr>
  </w:style>
  <w:style w:type="paragraph" w:styleId="Heading2">
    <w:name w:val="heading 2"/>
    <w:basedOn w:val="Heading1"/>
    <w:next w:val="Normal"/>
    <w:semiHidden/>
    <w:qFormat/>
    <w:rsid w:val="00B474E6"/>
    <w:pPr>
      <w:numPr>
        <w:ilvl w:val="1"/>
      </w:numPr>
      <w:tabs>
        <w:tab w:val="clear" w:pos="540"/>
        <w:tab w:val="left" w:pos="720"/>
      </w:tabs>
      <w:ind w:left="720" w:hanging="720"/>
      <w:outlineLvl w:val="1"/>
    </w:pPr>
    <w:rPr>
      <w:sz w:val="24"/>
    </w:rPr>
  </w:style>
  <w:style w:type="paragraph" w:styleId="Heading3">
    <w:name w:val="heading 3"/>
    <w:basedOn w:val="Heading2"/>
    <w:next w:val="Normal"/>
    <w:semiHidden/>
    <w:qFormat/>
    <w:rsid w:val="00A1655D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</w:style>
  <w:style w:type="paragraph" w:styleId="Heading4">
    <w:name w:val="heading 4"/>
    <w:basedOn w:val="Heading3"/>
    <w:next w:val="Normal"/>
    <w:semiHidden/>
    <w:qFormat/>
    <w:rsid w:val="00A1655D"/>
    <w:pPr>
      <w:numPr>
        <w:ilvl w:val="3"/>
      </w:numPr>
      <w:tabs>
        <w:tab w:val="clear" w:pos="900"/>
        <w:tab w:val="left" w:pos="1080"/>
      </w:tabs>
      <w:ind w:left="1080" w:hanging="1080"/>
      <w:outlineLvl w:val="3"/>
    </w:pPr>
  </w:style>
  <w:style w:type="paragraph" w:styleId="Heading5">
    <w:name w:val="heading 5"/>
    <w:basedOn w:val="Normal"/>
    <w:next w:val="Normal"/>
    <w:semiHidden/>
    <w:qFormat/>
    <w:rsid w:val="001F71DE"/>
    <w:pPr>
      <w:numPr>
        <w:ilvl w:val="4"/>
        <w:numId w:val="2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qFormat/>
    <w:rsid w:val="001F71DE"/>
    <w:pPr>
      <w:numPr>
        <w:ilvl w:val="5"/>
        <w:numId w:val="27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semiHidden/>
    <w:qFormat/>
    <w:rsid w:val="001F71DE"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1F71DE"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1F71DE"/>
    <w:pPr>
      <w:numPr>
        <w:ilvl w:val="8"/>
        <w:numId w:val="27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Paragraphheader">
    <w:name w:val="WF Paragraph header"/>
    <w:basedOn w:val="ParagraphHeader"/>
    <w:qFormat/>
    <w:rsid w:val="00784A9B"/>
    <w:pPr>
      <w:outlineLvl w:val="0"/>
    </w:pPr>
  </w:style>
  <w:style w:type="paragraph" w:customStyle="1" w:styleId="ParagraphHeader">
    <w:name w:val="Paragraph Header"/>
    <w:basedOn w:val="BodyText"/>
    <w:semiHidden/>
    <w:rsid w:val="00791A2B"/>
    <w:pPr>
      <w:spacing w:after="40"/>
    </w:pPr>
    <w:rPr>
      <w:color w:val="BB0826"/>
      <w:sz w:val="28"/>
      <w:szCs w:val="28"/>
    </w:rPr>
  </w:style>
  <w:style w:type="paragraph" w:styleId="BodyText">
    <w:name w:val="Body Text"/>
    <w:aliases w:val="Body Text 1"/>
    <w:basedOn w:val="Normal"/>
    <w:link w:val="BodyTextChar"/>
    <w:qFormat/>
    <w:rsid w:val="002D1218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cs="Georgia"/>
      <w:szCs w:val="20"/>
    </w:rPr>
  </w:style>
  <w:style w:type="character" w:customStyle="1" w:styleId="BodyTextChar">
    <w:name w:val="Body Text Char"/>
    <w:aliases w:val="Body Text 1 Char"/>
    <w:basedOn w:val="DefaultParagraphFont"/>
    <w:link w:val="BodyText"/>
    <w:rsid w:val="002D1218"/>
    <w:rPr>
      <w:rFonts w:ascii="Georgia" w:hAnsi="Georgia" w:cs="Georgia"/>
      <w:color w:val="000000"/>
    </w:rPr>
  </w:style>
  <w:style w:type="paragraph" w:customStyle="1" w:styleId="Tablebodytextrigthjustified">
    <w:name w:val="Table body text rigth justified"/>
    <w:basedOn w:val="TableBodyText"/>
    <w:semiHidden/>
    <w:rsid w:val="00E360C1"/>
    <w:pPr>
      <w:jc w:val="right"/>
    </w:pPr>
    <w:rPr>
      <w:rFonts w:eastAsia="Times New Roman" w:cs="Times New Roman"/>
      <w:color w:val="5A5D62"/>
      <w:szCs w:val="20"/>
    </w:rPr>
  </w:style>
  <w:style w:type="paragraph" w:customStyle="1" w:styleId="TableBodyText">
    <w:name w:val="Table Body Text"/>
    <w:basedOn w:val="Normal"/>
    <w:semiHidden/>
    <w:rsid w:val="001F71DE"/>
    <w:pPr>
      <w:tabs>
        <w:tab w:val="left" w:pos="840"/>
      </w:tabs>
      <w:autoSpaceDE w:val="0"/>
      <w:autoSpaceDN w:val="0"/>
      <w:adjustRightInd w:val="0"/>
      <w:spacing w:after="0" w:line="220" w:lineRule="atLeast"/>
      <w:textAlignment w:val="center"/>
    </w:pPr>
    <w:rPr>
      <w:rFonts w:ascii="Verdana" w:hAnsi="Verdana" w:cs="Tahoma"/>
      <w:color w:val="3E444F"/>
      <w:sz w:val="16"/>
      <w:szCs w:val="16"/>
    </w:rPr>
  </w:style>
  <w:style w:type="paragraph" w:styleId="Footer">
    <w:name w:val="footer"/>
    <w:basedOn w:val="Normal"/>
    <w:link w:val="FooterChar"/>
    <w:semiHidden/>
    <w:rsid w:val="00791A2B"/>
    <w:pPr>
      <w:autoSpaceDE w:val="0"/>
      <w:autoSpaceDN w:val="0"/>
      <w:adjustRightInd w:val="0"/>
      <w:spacing w:after="0" w:line="200" w:lineRule="atLeast"/>
      <w:jc w:val="right"/>
      <w:textAlignment w:val="center"/>
    </w:pPr>
    <w:rPr>
      <w:rFonts w:cs="Georgia"/>
      <w:color w:val="BB0826"/>
      <w:sz w:val="16"/>
      <w:szCs w:val="16"/>
    </w:rPr>
  </w:style>
  <w:style w:type="character" w:customStyle="1" w:styleId="FooterChar">
    <w:name w:val="Footer Char"/>
    <w:basedOn w:val="DefaultParagraphFont"/>
    <w:link w:val="Footer"/>
    <w:semiHidden/>
    <w:rsid w:val="00185C02"/>
    <w:rPr>
      <w:rFonts w:ascii="Georgia" w:hAnsi="Georgia" w:cs="Georgia"/>
      <w:color w:val="BB0826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9E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85C02"/>
    <w:rPr>
      <w:rFonts w:ascii="Tahoma" w:hAnsi="Tahoma" w:cs="Tahoma"/>
      <w:color w:val="000000"/>
      <w:sz w:val="16"/>
      <w:szCs w:val="16"/>
    </w:rPr>
  </w:style>
  <w:style w:type="paragraph" w:customStyle="1" w:styleId="Chartheadline">
    <w:name w:val="Chart headline"/>
    <w:basedOn w:val="BodyText"/>
    <w:semiHidden/>
    <w:rsid w:val="001F71DE"/>
    <w:pPr>
      <w:spacing w:after="80" w:line="240" w:lineRule="exact"/>
    </w:pPr>
    <w:rPr>
      <w:rFonts w:ascii="Verdana" w:hAnsi="Verdana"/>
      <w:b/>
      <w:color w:val="5A5D62"/>
      <w:sz w:val="16"/>
    </w:rPr>
  </w:style>
  <w:style w:type="paragraph" w:styleId="DocumentMap">
    <w:name w:val="Document Map"/>
    <w:basedOn w:val="Normal"/>
    <w:semiHidden/>
    <w:unhideWhenUsed/>
    <w:rsid w:val="001F71DE"/>
    <w:rPr>
      <w:rFonts w:ascii="Tahoma" w:hAnsi="Tahoma" w:cs="Verdana"/>
      <w:sz w:val="16"/>
      <w:szCs w:val="16"/>
    </w:rPr>
  </w:style>
  <w:style w:type="paragraph" w:customStyle="1" w:styleId="WFDepartmentname">
    <w:name w:val="WF Department name"/>
    <w:basedOn w:val="Normal"/>
    <w:link w:val="WFDepartmentnameChar"/>
    <w:rsid w:val="001F71DE"/>
    <w:pPr>
      <w:autoSpaceDE w:val="0"/>
      <w:autoSpaceDN w:val="0"/>
      <w:adjustRightInd w:val="0"/>
      <w:spacing w:after="115" w:line="360" w:lineRule="atLeast"/>
      <w:textAlignment w:val="center"/>
    </w:pPr>
    <w:rPr>
      <w:rFonts w:cs="Calibri"/>
      <w:i/>
      <w:iCs/>
      <w:sz w:val="30"/>
      <w:szCs w:val="30"/>
    </w:rPr>
  </w:style>
  <w:style w:type="paragraph" w:customStyle="1" w:styleId="FootnoteText1">
    <w:name w:val="Footnote Text1"/>
    <w:basedOn w:val="Normal"/>
    <w:semiHidden/>
    <w:rsid w:val="001F71DE"/>
    <w:pPr>
      <w:autoSpaceDE w:val="0"/>
      <w:autoSpaceDN w:val="0"/>
      <w:adjustRightInd w:val="0"/>
      <w:spacing w:after="0" w:line="210" w:lineRule="atLeast"/>
      <w:ind w:left="115" w:hanging="115"/>
      <w:textAlignment w:val="center"/>
    </w:pPr>
    <w:rPr>
      <w:rFonts w:cs="Georgia"/>
      <w:sz w:val="15"/>
      <w:szCs w:val="15"/>
    </w:rPr>
  </w:style>
  <w:style w:type="paragraph" w:customStyle="1" w:styleId="Footnote">
    <w:name w:val="Footnote"/>
    <w:basedOn w:val="FootnoteText"/>
    <w:semiHidden/>
    <w:rsid w:val="00F67529"/>
    <w:pPr>
      <w:ind w:left="180" w:hanging="180"/>
    </w:pPr>
    <w:rPr>
      <w:sz w:val="15"/>
    </w:rPr>
  </w:style>
  <w:style w:type="paragraph" w:styleId="FootnoteText">
    <w:name w:val="footnote text"/>
    <w:basedOn w:val="Normal"/>
    <w:semiHidden/>
    <w:unhideWhenUsed/>
    <w:rsid w:val="001F71DE"/>
    <w:rPr>
      <w:szCs w:val="20"/>
    </w:rPr>
  </w:style>
  <w:style w:type="paragraph" w:styleId="Date">
    <w:name w:val="Date"/>
    <w:aliases w:val="WF Date,Volume,Issue,Author"/>
    <w:basedOn w:val="Normal"/>
    <w:link w:val="DateChar"/>
    <w:semiHidden/>
    <w:rsid w:val="001F71DE"/>
    <w:pPr>
      <w:autoSpaceDE w:val="0"/>
      <w:autoSpaceDN w:val="0"/>
      <w:adjustRightInd w:val="0"/>
      <w:spacing w:after="0" w:line="240" w:lineRule="atLeast"/>
      <w:textAlignment w:val="center"/>
    </w:pPr>
    <w:rPr>
      <w:rFonts w:cs="Georgia"/>
      <w:color w:val="3E444F"/>
      <w:szCs w:val="20"/>
    </w:rPr>
  </w:style>
  <w:style w:type="character" w:customStyle="1" w:styleId="VolumeChar">
    <w:name w:val="Volume Char"/>
    <w:aliases w:val="Issue Char,Author Char Char"/>
    <w:basedOn w:val="DefaultParagraphFont"/>
    <w:semiHidden/>
    <w:rsid w:val="001F71DE"/>
    <w:rPr>
      <w:rFonts w:ascii="Georgia" w:hAnsi="Georgia" w:cs="Georgia"/>
      <w:color w:val="3E444F"/>
    </w:rPr>
  </w:style>
  <w:style w:type="paragraph" w:customStyle="1" w:styleId="Bodytextbullets">
    <w:name w:val="Body text bullets"/>
    <w:basedOn w:val="Normal"/>
    <w:semiHidden/>
    <w:rsid w:val="001F71DE"/>
    <w:pPr>
      <w:tabs>
        <w:tab w:val="left" w:pos="180"/>
      </w:tabs>
      <w:autoSpaceDE w:val="0"/>
      <w:autoSpaceDN w:val="0"/>
      <w:adjustRightInd w:val="0"/>
      <w:spacing w:after="115" w:line="320" w:lineRule="atLeast"/>
      <w:ind w:left="187" w:hanging="187"/>
      <w:textAlignment w:val="center"/>
    </w:pPr>
    <w:rPr>
      <w:rFonts w:cs="Georgia"/>
      <w:szCs w:val="18"/>
    </w:rPr>
  </w:style>
  <w:style w:type="paragraph" w:customStyle="1" w:styleId="ParagraphSubhead">
    <w:name w:val="Paragraph Subhead"/>
    <w:basedOn w:val="ParagraphHeader"/>
    <w:semiHidden/>
    <w:rsid w:val="00791A2B"/>
    <w:pPr>
      <w:spacing w:after="58"/>
    </w:pPr>
    <w:rPr>
      <w:sz w:val="22"/>
      <w:szCs w:val="20"/>
    </w:rPr>
  </w:style>
  <w:style w:type="paragraph" w:customStyle="1" w:styleId="TableHeader">
    <w:name w:val="Table Header"/>
    <w:basedOn w:val="Normal"/>
    <w:semiHidden/>
    <w:rsid w:val="001F71DE"/>
    <w:pPr>
      <w:tabs>
        <w:tab w:val="left" w:pos="840"/>
      </w:tabs>
      <w:autoSpaceDE w:val="0"/>
      <w:autoSpaceDN w:val="0"/>
      <w:adjustRightInd w:val="0"/>
      <w:spacing w:after="0" w:line="210" w:lineRule="atLeast"/>
      <w:textAlignment w:val="center"/>
    </w:pPr>
    <w:rPr>
      <w:rFonts w:ascii="Verdana" w:hAnsi="Verdana" w:cs="Tahoma"/>
      <w:b/>
      <w:color w:val="5A5D62"/>
      <w:sz w:val="16"/>
      <w:szCs w:val="16"/>
    </w:rPr>
  </w:style>
  <w:style w:type="character" w:styleId="FootnoteReference">
    <w:name w:val="footnote reference"/>
    <w:basedOn w:val="DefaultParagraphFont"/>
    <w:semiHidden/>
    <w:unhideWhenUsed/>
    <w:rsid w:val="001F71DE"/>
    <w:rPr>
      <w:vertAlign w:val="superscript"/>
    </w:rPr>
  </w:style>
  <w:style w:type="paragraph" w:customStyle="1" w:styleId="ArticleDescriptor">
    <w:name w:val="Article Descriptor"/>
    <w:basedOn w:val="Normal"/>
    <w:semiHidden/>
    <w:rsid w:val="001F71DE"/>
    <w:pPr>
      <w:autoSpaceDE w:val="0"/>
      <w:autoSpaceDN w:val="0"/>
      <w:adjustRightInd w:val="0"/>
      <w:spacing w:after="0" w:line="360" w:lineRule="atLeast"/>
      <w:textAlignment w:val="center"/>
    </w:pPr>
    <w:rPr>
      <w:rFonts w:cs="Georgia"/>
      <w:color w:val="3E444F"/>
      <w:sz w:val="30"/>
      <w:szCs w:val="30"/>
    </w:rPr>
  </w:style>
  <w:style w:type="paragraph" w:styleId="BodyText2">
    <w:name w:val="Body Text 2"/>
    <w:basedOn w:val="BodyText"/>
    <w:link w:val="BodyText2Char"/>
    <w:semiHidden/>
    <w:rsid w:val="002D1218"/>
    <w:pPr>
      <w:ind w:left="720"/>
    </w:pPr>
  </w:style>
  <w:style w:type="character" w:customStyle="1" w:styleId="BodyText2Char">
    <w:name w:val="Body Text 2 Char"/>
    <w:basedOn w:val="DefaultParagraphFont"/>
    <w:link w:val="BodyText2"/>
    <w:semiHidden/>
    <w:rsid w:val="00C73671"/>
    <w:rPr>
      <w:rFonts w:ascii="Georgia" w:hAnsi="Georgia" w:cs="Georgia"/>
      <w:color w:val="000000"/>
    </w:rPr>
  </w:style>
  <w:style w:type="paragraph" w:styleId="BodyText3">
    <w:name w:val="Body Text 3"/>
    <w:basedOn w:val="BodyText2"/>
    <w:semiHidden/>
    <w:rsid w:val="00A1655D"/>
    <w:pPr>
      <w:ind w:left="900"/>
    </w:pPr>
  </w:style>
  <w:style w:type="paragraph" w:styleId="BodyTextIndent3">
    <w:name w:val="Body Text Indent 3"/>
    <w:basedOn w:val="Normal"/>
    <w:semiHidden/>
    <w:rsid w:val="001F71DE"/>
    <w:pPr>
      <w:spacing w:after="120"/>
      <w:ind w:left="360"/>
    </w:pPr>
    <w:rPr>
      <w:sz w:val="16"/>
      <w:szCs w:val="16"/>
    </w:rPr>
  </w:style>
  <w:style w:type="paragraph" w:styleId="HTMLAddress">
    <w:name w:val="HTML Address"/>
    <w:basedOn w:val="Normal"/>
    <w:semiHidden/>
    <w:rsid w:val="001F71DE"/>
    <w:rPr>
      <w:i/>
      <w:iCs/>
    </w:rPr>
  </w:style>
  <w:style w:type="character" w:styleId="HTMLCite">
    <w:name w:val="HTML Cite"/>
    <w:basedOn w:val="DefaultParagraphFont"/>
    <w:semiHidden/>
    <w:rsid w:val="001F71DE"/>
    <w:rPr>
      <w:i/>
      <w:iCs/>
    </w:rPr>
  </w:style>
  <w:style w:type="character" w:styleId="HTMLCode">
    <w:name w:val="HTML Code"/>
    <w:basedOn w:val="DefaultParagraphFont"/>
    <w:semiHidden/>
    <w:rsid w:val="001F71D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F71DE"/>
    <w:rPr>
      <w:i/>
      <w:iCs/>
    </w:rPr>
  </w:style>
  <w:style w:type="character" w:styleId="HTMLKeyboard">
    <w:name w:val="HTML Keyboard"/>
    <w:basedOn w:val="DefaultParagraphFont"/>
    <w:semiHidden/>
    <w:rsid w:val="001F71D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F71DE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1F71DE"/>
    <w:rPr>
      <w:rFonts w:ascii="Courier New" w:hAnsi="Courier New" w:cs="Courier New"/>
    </w:rPr>
  </w:style>
  <w:style w:type="character" w:styleId="HTMLVariable">
    <w:name w:val="HTML Variable"/>
    <w:basedOn w:val="DefaultParagraphFont"/>
    <w:semiHidden/>
    <w:rsid w:val="001F71DE"/>
    <w:rPr>
      <w:i/>
      <w:iCs/>
    </w:rPr>
  </w:style>
  <w:style w:type="character" w:styleId="Hyperlink">
    <w:name w:val="Hyperlink"/>
    <w:basedOn w:val="DefaultParagraphFont"/>
    <w:uiPriority w:val="99"/>
    <w:rsid w:val="001F71DE"/>
    <w:rPr>
      <w:color w:val="0000FF"/>
      <w:u w:val="single"/>
    </w:rPr>
  </w:style>
  <w:style w:type="character" w:styleId="LineNumber">
    <w:name w:val="line number"/>
    <w:basedOn w:val="DefaultParagraphFont"/>
    <w:semiHidden/>
    <w:rsid w:val="001F71DE"/>
  </w:style>
  <w:style w:type="paragraph" w:styleId="List2">
    <w:name w:val="List 2"/>
    <w:basedOn w:val="Normal"/>
    <w:semiHidden/>
    <w:rsid w:val="001F71DE"/>
    <w:pPr>
      <w:ind w:left="720" w:hanging="360"/>
    </w:pPr>
  </w:style>
  <w:style w:type="paragraph" w:styleId="List3">
    <w:name w:val="List 3"/>
    <w:basedOn w:val="Normal"/>
    <w:semiHidden/>
    <w:rsid w:val="001F71DE"/>
    <w:pPr>
      <w:ind w:left="1080" w:hanging="360"/>
    </w:pPr>
  </w:style>
  <w:style w:type="paragraph" w:styleId="List4">
    <w:name w:val="List 4"/>
    <w:basedOn w:val="Normal"/>
    <w:semiHidden/>
    <w:rsid w:val="001F71DE"/>
    <w:pPr>
      <w:ind w:left="1440" w:hanging="360"/>
    </w:pPr>
  </w:style>
  <w:style w:type="paragraph" w:styleId="List5">
    <w:name w:val="List 5"/>
    <w:basedOn w:val="Normal"/>
    <w:semiHidden/>
    <w:rsid w:val="001F71DE"/>
    <w:pPr>
      <w:ind w:left="1800" w:hanging="360"/>
    </w:pPr>
  </w:style>
  <w:style w:type="paragraph" w:styleId="ListBullet">
    <w:name w:val="List Bullet"/>
    <w:basedOn w:val="Normal"/>
    <w:semiHidden/>
    <w:rsid w:val="001F71DE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semiHidden/>
    <w:rsid w:val="001F71DE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1F71DE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1F71DE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1F71DE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1F71DE"/>
    <w:pPr>
      <w:spacing w:after="120"/>
      <w:ind w:left="360"/>
    </w:pPr>
  </w:style>
  <w:style w:type="paragraph" w:styleId="ListContinue2">
    <w:name w:val="List Continue 2"/>
    <w:basedOn w:val="Normal"/>
    <w:semiHidden/>
    <w:rsid w:val="001F71DE"/>
    <w:pPr>
      <w:spacing w:after="120"/>
      <w:ind w:left="720"/>
    </w:pPr>
  </w:style>
  <w:style w:type="paragraph" w:styleId="ListContinue3">
    <w:name w:val="List Continue 3"/>
    <w:basedOn w:val="Normal"/>
    <w:semiHidden/>
    <w:rsid w:val="001F71DE"/>
    <w:pPr>
      <w:spacing w:after="120"/>
      <w:ind w:left="1080"/>
    </w:pPr>
  </w:style>
  <w:style w:type="paragraph" w:styleId="ListContinue5">
    <w:name w:val="List Continue 5"/>
    <w:basedOn w:val="Normal"/>
    <w:semiHidden/>
    <w:rsid w:val="001F71DE"/>
    <w:pPr>
      <w:spacing w:after="120"/>
      <w:ind w:left="1800"/>
    </w:pPr>
  </w:style>
  <w:style w:type="paragraph" w:styleId="ListNumber">
    <w:name w:val="List Number"/>
    <w:basedOn w:val="Normal"/>
    <w:semiHidden/>
    <w:rsid w:val="001F71DE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semiHidden/>
    <w:rsid w:val="001F71DE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1F71DE"/>
    <w:pPr>
      <w:tabs>
        <w:tab w:val="num" w:pos="1080"/>
      </w:tabs>
      <w:ind w:left="1080" w:hanging="360"/>
    </w:pPr>
  </w:style>
  <w:style w:type="paragraph" w:styleId="ListNumber5">
    <w:name w:val="List Number 5"/>
    <w:basedOn w:val="Normal"/>
    <w:semiHidden/>
    <w:rsid w:val="001F71DE"/>
    <w:pPr>
      <w:tabs>
        <w:tab w:val="num" w:pos="1800"/>
      </w:tabs>
      <w:ind w:left="1800" w:hanging="360"/>
    </w:pPr>
  </w:style>
  <w:style w:type="paragraph" w:styleId="NormalWeb">
    <w:name w:val="Normal (Web)"/>
    <w:basedOn w:val="Normal"/>
    <w:semiHidden/>
    <w:rsid w:val="001F71DE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F71DE"/>
    <w:pPr>
      <w:ind w:left="720"/>
    </w:pPr>
  </w:style>
  <w:style w:type="paragraph" w:styleId="NoteHeading">
    <w:name w:val="Note Heading"/>
    <w:basedOn w:val="Normal"/>
    <w:next w:val="Normal"/>
    <w:semiHidden/>
    <w:rsid w:val="001F71DE"/>
  </w:style>
  <w:style w:type="character" w:styleId="PageNumber">
    <w:name w:val="page number"/>
    <w:basedOn w:val="DefaultParagraphFont"/>
    <w:semiHidden/>
    <w:rsid w:val="001F71DE"/>
  </w:style>
  <w:style w:type="paragraph" w:styleId="PlainText">
    <w:name w:val="Plain Text"/>
    <w:basedOn w:val="Normal"/>
    <w:semiHidden/>
    <w:rsid w:val="001F71DE"/>
    <w:rPr>
      <w:rFonts w:ascii="Courier New" w:hAnsi="Courier New" w:cs="Courier New"/>
      <w:szCs w:val="20"/>
    </w:rPr>
  </w:style>
  <w:style w:type="paragraph" w:styleId="Signature">
    <w:name w:val="Signature"/>
    <w:basedOn w:val="Normal"/>
    <w:semiHidden/>
    <w:rsid w:val="001F71DE"/>
    <w:pPr>
      <w:ind w:left="4320"/>
    </w:pPr>
  </w:style>
  <w:style w:type="character" w:styleId="Strong">
    <w:name w:val="Strong"/>
    <w:basedOn w:val="DefaultParagraphFont"/>
    <w:semiHidden/>
    <w:qFormat/>
    <w:rsid w:val="001F71DE"/>
    <w:rPr>
      <w:b/>
      <w:bCs/>
    </w:rPr>
  </w:style>
  <w:style w:type="paragraph" w:styleId="Subtitle">
    <w:name w:val="Subtitle"/>
    <w:basedOn w:val="Normal"/>
    <w:semiHidden/>
    <w:qFormat/>
    <w:rsid w:val="001F71D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">
    <w:name w:val="Title"/>
    <w:basedOn w:val="Normal"/>
    <w:semiHidden/>
    <w:qFormat/>
    <w:rsid w:val="001F71D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Acronym">
    <w:name w:val="HTML Acronym"/>
    <w:basedOn w:val="DefaultParagraphFont"/>
    <w:semiHidden/>
    <w:rsid w:val="001F71DE"/>
  </w:style>
  <w:style w:type="paragraph" w:styleId="Salutation">
    <w:name w:val="Salutation"/>
    <w:basedOn w:val="Normal"/>
    <w:next w:val="Normal"/>
    <w:semiHidden/>
    <w:rsid w:val="001F71DE"/>
  </w:style>
  <w:style w:type="paragraph" w:customStyle="1" w:styleId="Tableheader0">
    <w:name w:val="Table header"/>
    <w:basedOn w:val="TableHeader"/>
    <w:semiHidden/>
    <w:rsid w:val="001F71DE"/>
    <w:rPr>
      <w:b w:val="0"/>
    </w:rPr>
  </w:style>
  <w:style w:type="paragraph" w:customStyle="1" w:styleId="Columnheader">
    <w:name w:val="Column header"/>
    <w:basedOn w:val="TableHeader"/>
    <w:semiHidden/>
    <w:rsid w:val="001F71DE"/>
    <w:rPr>
      <w:b w:val="0"/>
    </w:rPr>
  </w:style>
  <w:style w:type="paragraph" w:customStyle="1" w:styleId="Tablerowheader">
    <w:name w:val="Table row header"/>
    <w:basedOn w:val="TableBodyText"/>
    <w:semiHidden/>
    <w:rsid w:val="001F71DE"/>
  </w:style>
  <w:style w:type="paragraph" w:customStyle="1" w:styleId="Columnheaderwhite">
    <w:name w:val="Column header: white"/>
    <w:basedOn w:val="TableHeader"/>
    <w:semiHidden/>
    <w:rsid w:val="001F71DE"/>
    <w:rPr>
      <w:color w:val="FFFFFF"/>
    </w:rPr>
  </w:style>
  <w:style w:type="paragraph" w:customStyle="1" w:styleId="Tablebodytext0">
    <w:name w:val="Table body text"/>
    <w:basedOn w:val="TableBodyText"/>
    <w:semiHidden/>
    <w:rsid w:val="001F71DE"/>
    <w:pPr>
      <w:tabs>
        <w:tab w:val="left" w:pos="775"/>
      </w:tabs>
    </w:pPr>
    <w:rPr>
      <w:color w:val="5A5D62"/>
    </w:rPr>
  </w:style>
  <w:style w:type="paragraph" w:customStyle="1" w:styleId="Rowheader">
    <w:name w:val="Row header"/>
    <w:basedOn w:val="TableBodyText"/>
    <w:semiHidden/>
    <w:rsid w:val="001F71DE"/>
    <w:rPr>
      <w:b/>
      <w:color w:val="5A5D62"/>
    </w:rPr>
  </w:style>
  <w:style w:type="character" w:styleId="FollowedHyperlink">
    <w:name w:val="FollowedHyperlink"/>
    <w:basedOn w:val="DefaultParagraphFont"/>
    <w:semiHidden/>
    <w:rsid w:val="00241A99"/>
    <w:rPr>
      <w:color w:val="800080"/>
      <w:u w:val="single"/>
    </w:rPr>
  </w:style>
  <w:style w:type="paragraph" w:customStyle="1" w:styleId="WFReportcoverheadline">
    <w:name w:val="WF Report cover headline"/>
    <w:basedOn w:val="Normal"/>
    <w:link w:val="WFReportcoverheadlineChar"/>
    <w:qFormat/>
    <w:rsid w:val="00570AAA"/>
    <w:pPr>
      <w:autoSpaceDE w:val="0"/>
      <w:autoSpaceDN w:val="0"/>
      <w:adjustRightInd w:val="0"/>
      <w:spacing w:after="440" w:line="540" w:lineRule="atLeast"/>
      <w:textAlignment w:val="center"/>
    </w:pPr>
    <w:rPr>
      <w:rFonts w:cs="Georgia"/>
      <w:color w:val="BB0826" w:themeColor="accent6"/>
      <w:sz w:val="48"/>
      <w:szCs w:val="48"/>
    </w:rPr>
  </w:style>
  <w:style w:type="paragraph" w:customStyle="1" w:styleId="WFIssueDate">
    <w:name w:val="WF Issue Date"/>
    <w:basedOn w:val="Date"/>
    <w:link w:val="WFIssueDateChar"/>
    <w:qFormat/>
    <w:rsid w:val="00784A9B"/>
  </w:style>
  <w:style w:type="paragraph" w:customStyle="1" w:styleId="WFlegal">
    <w:name w:val="WF legal"/>
    <w:basedOn w:val="Normal"/>
    <w:qFormat/>
    <w:rsid w:val="00EB041E"/>
    <w:pPr>
      <w:autoSpaceDE w:val="0"/>
      <w:autoSpaceDN w:val="0"/>
      <w:adjustRightInd w:val="0"/>
      <w:spacing w:after="0" w:line="180" w:lineRule="atLeast"/>
      <w:textAlignment w:val="center"/>
    </w:pPr>
    <w:rPr>
      <w:rFonts w:cs="Georgia"/>
      <w:sz w:val="16"/>
      <w:szCs w:val="14"/>
    </w:rPr>
  </w:style>
  <w:style w:type="paragraph" w:customStyle="1" w:styleId="WFTableofcontentsheader">
    <w:name w:val="WF Table of contents header"/>
    <w:basedOn w:val="Normal"/>
    <w:qFormat/>
    <w:rsid w:val="00C30A9F"/>
    <w:pPr>
      <w:autoSpaceDE w:val="0"/>
      <w:autoSpaceDN w:val="0"/>
      <w:adjustRightInd w:val="0"/>
      <w:spacing w:after="360" w:line="480" w:lineRule="atLeast"/>
      <w:textAlignment w:val="center"/>
      <w:outlineLvl w:val="0"/>
    </w:pPr>
    <w:rPr>
      <w:rFonts w:cs="Georgia"/>
      <w:color w:val="BB0826"/>
      <w:sz w:val="40"/>
      <w:szCs w:val="40"/>
    </w:rPr>
  </w:style>
  <w:style w:type="paragraph" w:customStyle="1" w:styleId="WFTableofcontents">
    <w:name w:val="WF Table of contents"/>
    <w:basedOn w:val="BodyText"/>
    <w:qFormat/>
    <w:rsid w:val="00784A9B"/>
  </w:style>
  <w:style w:type="paragraph" w:customStyle="1" w:styleId="WFHeadline">
    <w:name w:val="WF Headline"/>
    <w:basedOn w:val="Normal"/>
    <w:qFormat/>
    <w:rsid w:val="00C30A9F"/>
    <w:pPr>
      <w:keepNext/>
      <w:pBdr>
        <w:bottom w:val="single" w:sz="4" w:space="7" w:color="auto"/>
      </w:pBdr>
      <w:autoSpaceDE w:val="0"/>
      <w:autoSpaceDN w:val="0"/>
      <w:adjustRightInd w:val="0"/>
      <w:spacing w:before="240" w:after="240" w:line="240" w:lineRule="atLeast"/>
      <w:textAlignment w:val="center"/>
      <w:outlineLvl w:val="0"/>
    </w:pPr>
    <w:rPr>
      <w:rFonts w:cs="Georgia"/>
      <w:color w:val="BB0826"/>
      <w:sz w:val="28"/>
      <w:szCs w:val="40"/>
    </w:rPr>
  </w:style>
  <w:style w:type="paragraph" w:customStyle="1" w:styleId="WFBodytext">
    <w:name w:val="WF Body text"/>
    <w:basedOn w:val="BodyText"/>
    <w:link w:val="WFBodytextChar"/>
    <w:qFormat/>
    <w:rsid w:val="0057295C"/>
    <w:pPr>
      <w:ind w:left="0"/>
    </w:pPr>
  </w:style>
  <w:style w:type="paragraph" w:customStyle="1" w:styleId="WFParagraphsubhead">
    <w:name w:val="WF Paragraph subhead"/>
    <w:basedOn w:val="ParagraphSubhead"/>
    <w:qFormat/>
    <w:rsid w:val="00784A9B"/>
  </w:style>
  <w:style w:type="paragraph" w:customStyle="1" w:styleId="WFBullettext">
    <w:name w:val="WF Bullet text"/>
    <w:basedOn w:val="Bodytextbullets"/>
    <w:qFormat/>
    <w:rsid w:val="00784A9B"/>
  </w:style>
  <w:style w:type="paragraph" w:customStyle="1" w:styleId="WFTableheader">
    <w:name w:val="WF Table header"/>
    <w:basedOn w:val="TableHeader"/>
    <w:qFormat/>
    <w:rsid w:val="00A72EFE"/>
    <w:rPr>
      <w:color w:val="44464A"/>
    </w:rPr>
  </w:style>
  <w:style w:type="paragraph" w:customStyle="1" w:styleId="WFTablecolumnheader">
    <w:name w:val="WF Table column header"/>
    <w:basedOn w:val="TableHeader"/>
    <w:qFormat/>
    <w:rsid w:val="00581D4E"/>
    <w:rPr>
      <w:color w:val="FFFFFF"/>
    </w:rPr>
  </w:style>
  <w:style w:type="paragraph" w:customStyle="1" w:styleId="WFTabletext">
    <w:name w:val="WF Table text"/>
    <w:basedOn w:val="Tablebodytextrigthjustified"/>
    <w:qFormat/>
    <w:rsid w:val="00A72EFE"/>
    <w:rPr>
      <w:rFonts w:eastAsia="ヒラギノ角ゴ Pro W3"/>
      <w:color w:val="44464A"/>
    </w:rPr>
  </w:style>
  <w:style w:type="paragraph" w:customStyle="1" w:styleId="WFCaption">
    <w:name w:val="WF Caption"/>
    <w:basedOn w:val="Normal"/>
    <w:qFormat/>
    <w:rsid w:val="00DC108B"/>
    <w:pPr>
      <w:autoSpaceDE w:val="0"/>
      <w:autoSpaceDN w:val="0"/>
      <w:adjustRightInd w:val="0"/>
      <w:spacing w:after="40" w:line="220" w:lineRule="atLeast"/>
      <w:textAlignment w:val="center"/>
    </w:pPr>
    <w:rPr>
      <w:rFonts w:ascii="Verdana" w:hAnsi="Verdana" w:cs="Tahoma"/>
      <w:color w:val="44464A"/>
      <w:sz w:val="16"/>
      <w:szCs w:val="16"/>
    </w:rPr>
  </w:style>
  <w:style w:type="paragraph" w:customStyle="1" w:styleId="WFFootnote">
    <w:name w:val="WF Footnote"/>
    <w:basedOn w:val="FootnoteText"/>
    <w:qFormat/>
    <w:rsid w:val="00B75EC5"/>
    <w:pPr>
      <w:ind w:left="130" w:hanging="130"/>
    </w:pPr>
    <w:rPr>
      <w:sz w:val="15"/>
    </w:rPr>
  </w:style>
  <w:style w:type="paragraph" w:customStyle="1" w:styleId="WFFooter">
    <w:name w:val="WF Footer"/>
    <w:basedOn w:val="Footer"/>
    <w:qFormat/>
    <w:rsid w:val="00065658"/>
    <w:rPr>
      <w:color w:val="000000" w:themeColor="text1"/>
    </w:rPr>
  </w:style>
  <w:style w:type="paragraph" w:customStyle="1" w:styleId="WFChartheadline">
    <w:name w:val="WF Chart headline"/>
    <w:basedOn w:val="Chartheadline"/>
    <w:qFormat/>
    <w:rsid w:val="00392C6E"/>
    <w:rPr>
      <w:color w:val="44464A"/>
    </w:rPr>
  </w:style>
  <w:style w:type="paragraph" w:customStyle="1" w:styleId="WFChartsubhead">
    <w:name w:val="WF Chart subhead"/>
    <w:basedOn w:val="Normal"/>
    <w:qFormat/>
    <w:rsid w:val="00392C6E"/>
    <w:pPr>
      <w:tabs>
        <w:tab w:val="left" w:pos="360"/>
        <w:tab w:val="left" w:pos="2720"/>
        <w:tab w:val="left" w:pos="6100"/>
      </w:tabs>
      <w:autoSpaceDE w:val="0"/>
      <w:autoSpaceDN w:val="0"/>
      <w:adjustRightInd w:val="0"/>
      <w:spacing w:after="80" w:line="240" w:lineRule="exact"/>
      <w:textAlignment w:val="center"/>
    </w:pPr>
    <w:rPr>
      <w:rFonts w:ascii="Verdana Bold Italic" w:hAnsi="Verdana Bold Italic" w:cs="Georgia"/>
      <w:color w:val="44464A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rsid w:val="00A71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A25"/>
    <w:rPr>
      <w:rFonts w:ascii="Georgia" w:hAnsi="Georgia"/>
      <w:color w:val="000000"/>
      <w:szCs w:val="22"/>
    </w:rPr>
  </w:style>
  <w:style w:type="paragraph" w:customStyle="1" w:styleId="BodyTextWF">
    <w:name w:val="Body Text WF"/>
    <w:basedOn w:val="Normal"/>
    <w:semiHidden/>
    <w:qFormat/>
    <w:rsid w:val="007E68BF"/>
    <w:rPr>
      <w:color w:val="auto"/>
    </w:rPr>
  </w:style>
  <w:style w:type="paragraph" w:customStyle="1" w:styleId="StatusVersion">
    <w:name w:val="StatusVersion"/>
    <w:basedOn w:val="Normal"/>
    <w:locked/>
    <w:rsid w:val="00E466B4"/>
    <w:pPr>
      <w:widowControl w:val="0"/>
      <w:spacing w:after="0" w:line="240" w:lineRule="auto"/>
      <w:jc w:val="right"/>
    </w:pPr>
    <w:rPr>
      <w:rFonts w:ascii="Arial" w:eastAsia="Times New Roman" w:hAnsi="Arial" w:cs="Arial"/>
      <w:b/>
      <w:bCs/>
      <w:color w:val="auto"/>
      <w:sz w:val="32"/>
      <w:szCs w:val="32"/>
    </w:rPr>
  </w:style>
  <w:style w:type="paragraph" w:customStyle="1" w:styleId="ProjectName">
    <w:name w:val="Project Name"/>
    <w:basedOn w:val="Normal"/>
    <w:locked/>
    <w:rsid w:val="00E466B4"/>
    <w:pPr>
      <w:widowControl w:val="0"/>
      <w:spacing w:after="0" w:line="240" w:lineRule="atLeast"/>
      <w:jc w:val="right"/>
    </w:pPr>
    <w:rPr>
      <w:rFonts w:ascii="Arial" w:eastAsia="Times New Roman" w:hAnsi="Arial" w:cs="Arial"/>
      <w:b/>
      <w:color w:val="auto"/>
      <w:sz w:val="48"/>
      <w:szCs w:val="48"/>
    </w:rPr>
  </w:style>
  <w:style w:type="paragraph" w:customStyle="1" w:styleId="infoblue">
    <w:name w:val="infoblue"/>
    <w:basedOn w:val="Normal"/>
    <w:next w:val="BodyText"/>
    <w:qFormat/>
    <w:locked/>
    <w:rsid w:val="00E466B4"/>
    <w:pPr>
      <w:keepLines/>
      <w:spacing w:after="120" w:line="240" w:lineRule="atLeast"/>
      <w:ind w:left="360" w:hanging="360"/>
    </w:pPr>
    <w:rPr>
      <w:rFonts w:ascii="Arial" w:eastAsia="Times New Roman" w:hAnsi="Arial"/>
      <w:i/>
      <w:iCs/>
      <w:color w:val="0000FF"/>
      <w:szCs w:val="20"/>
    </w:rPr>
  </w:style>
  <w:style w:type="paragraph" w:customStyle="1" w:styleId="AuthorMatter">
    <w:name w:val="Author Matter"/>
    <w:basedOn w:val="Normal"/>
    <w:locked/>
    <w:rsid w:val="00E466B4"/>
    <w:pPr>
      <w:widowControl w:val="0"/>
      <w:spacing w:after="0" w:line="240" w:lineRule="atLeast"/>
      <w:ind w:left="1440"/>
      <w:jc w:val="right"/>
    </w:pPr>
    <w:rPr>
      <w:rFonts w:ascii="Arial" w:eastAsia="Times New Roman" w:hAnsi="Arial" w:cs="Arial"/>
      <w:b/>
      <w:color w:val="auto"/>
      <w:sz w:val="24"/>
      <w:szCs w:val="24"/>
    </w:rPr>
  </w:style>
  <w:style w:type="paragraph" w:customStyle="1" w:styleId="BodyText1BulletLevel1">
    <w:name w:val="Body Text 1 Bullet Level 1"/>
    <w:basedOn w:val="BodyText"/>
    <w:qFormat/>
    <w:rsid w:val="00273D35"/>
    <w:pPr>
      <w:numPr>
        <w:numId w:val="23"/>
      </w:numPr>
      <w:ind w:left="900"/>
    </w:pPr>
  </w:style>
  <w:style w:type="paragraph" w:customStyle="1" w:styleId="BodyText1BulletLevel2">
    <w:name w:val="Body Text 1 Bullet Level 2"/>
    <w:basedOn w:val="BodyText1BulletLevel1"/>
    <w:qFormat/>
    <w:rsid w:val="002D1218"/>
    <w:pPr>
      <w:numPr>
        <w:ilvl w:val="1"/>
      </w:numPr>
      <w:ind w:left="1260"/>
    </w:pPr>
  </w:style>
  <w:style w:type="paragraph" w:customStyle="1" w:styleId="BodyText2BulletLevel1">
    <w:name w:val="Body Text 2 Bullet Level 1"/>
    <w:basedOn w:val="BodyText1BulletLevel1"/>
    <w:qFormat/>
    <w:rsid w:val="002D1218"/>
    <w:pPr>
      <w:ind w:left="1080"/>
    </w:pPr>
  </w:style>
  <w:style w:type="paragraph" w:customStyle="1" w:styleId="BodyText2BulletLevel2">
    <w:name w:val="Body Text 2 Bullet Level 2"/>
    <w:basedOn w:val="BodyText1BulletLevel2"/>
    <w:qFormat/>
    <w:rsid w:val="00A1655D"/>
    <w:pPr>
      <w:ind w:left="1440"/>
    </w:pPr>
  </w:style>
  <w:style w:type="paragraph" w:customStyle="1" w:styleId="BodyText3BulletLevel1">
    <w:name w:val="Body Text 3 Bullet Level 1"/>
    <w:basedOn w:val="BodyText1BulletLevel1"/>
    <w:qFormat/>
    <w:rsid w:val="00A1655D"/>
    <w:pPr>
      <w:tabs>
        <w:tab w:val="left" w:pos="1260"/>
      </w:tabs>
      <w:ind w:left="1260"/>
    </w:pPr>
  </w:style>
  <w:style w:type="paragraph" w:customStyle="1" w:styleId="BodyText3BulletLevel2">
    <w:name w:val="Body Text 3 Bullet Level 2"/>
    <w:basedOn w:val="BodyText1BulletLevel2"/>
    <w:qFormat/>
    <w:rsid w:val="00A1655D"/>
    <w:pPr>
      <w:ind w:left="1620"/>
    </w:pPr>
  </w:style>
  <w:style w:type="paragraph" w:customStyle="1" w:styleId="BodyText4">
    <w:name w:val="Body Text 4"/>
    <w:basedOn w:val="BodyText3"/>
    <w:qFormat/>
    <w:rsid w:val="00A1655D"/>
    <w:pPr>
      <w:ind w:left="1080"/>
    </w:pPr>
  </w:style>
  <w:style w:type="paragraph" w:customStyle="1" w:styleId="BodyText4BulletLevel1">
    <w:name w:val="Body Text 4 Bullet Level 1"/>
    <w:basedOn w:val="BodyText1BulletLevel1"/>
    <w:qFormat/>
    <w:rsid w:val="00A1655D"/>
    <w:pPr>
      <w:ind w:left="1440"/>
    </w:pPr>
  </w:style>
  <w:style w:type="paragraph" w:customStyle="1" w:styleId="BodyText4BulletLevel2">
    <w:name w:val="Body Text 4 Bullet Level 2"/>
    <w:basedOn w:val="BodyText1BulletLevel2"/>
    <w:qFormat/>
    <w:rsid w:val="00A1655D"/>
    <w:pPr>
      <w:ind w:left="1800"/>
    </w:pPr>
  </w:style>
  <w:style w:type="paragraph" w:styleId="TOCHeading">
    <w:name w:val="TOC Heading"/>
    <w:basedOn w:val="Heading1"/>
    <w:next w:val="Normal"/>
    <w:uiPriority w:val="39"/>
    <w:unhideWhenUsed/>
    <w:qFormat/>
    <w:rsid w:val="0057295C"/>
    <w:pPr>
      <w:keepLines/>
      <w:numPr>
        <w:numId w:val="0"/>
      </w:numPr>
      <w:tabs>
        <w:tab w:val="clear" w:pos="5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/>
      <w:bCs/>
      <w:color w:val="9A3800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rsid w:val="0057295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7295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57295C"/>
    <w:pPr>
      <w:spacing w:after="100"/>
      <w:ind w:left="400"/>
    </w:pPr>
  </w:style>
  <w:style w:type="paragraph" w:styleId="CommentText">
    <w:name w:val="annotation text"/>
    <w:basedOn w:val="Normal"/>
    <w:link w:val="CommentTextChar"/>
    <w:semiHidden/>
    <w:unhideWhenUsed/>
    <w:rsid w:val="0057295C"/>
    <w:pPr>
      <w:widowControl w:val="0"/>
      <w:spacing w:after="0" w:line="240" w:lineRule="atLeast"/>
    </w:pPr>
    <w:rPr>
      <w:rFonts w:ascii="Times New Roman" w:eastAsia="Times New Roman" w:hAnsi="Times New Roman"/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7295C"/>
    <w:rPr>
      <w:rFonts w:ascii="Times New Roman" w:eastAsia="Times New Roman" w:hAnsi="Times New Roman"/>
    </w:rPr>
  </w:style>
  <w:style w:type="paragraph" w:customStyle="1" w:styleId="NoteText">
    <w:name w:val="Note Text"/>
    <w:basedOn w:val="Normal"/>
    <w:rsid w:val="0057295C"/>
    <w:pPr>
      <w:spacing w:before="120" w:after="120" w:line="240" w:lineRule="auto"/>
      <w:ind w:left="1692"/>
    </w:pPr>
    <w:rPr>
      <w:rFonts w:ascii="Arial" w:eastAsia="Times New Roman" w:hAnsi="Arial"/>
      <w:szCs w:val="19"/>
    </w:rPr>
  </w:style>
  <w:style w:type="character" w:styleId="CommentReference">
    <w:name w:val="annotation reference"/>
    <w:semiHidden/>
    <w:unhideWhenUsed/>
    <w:rsid w:val="0057295C"/>
    <w:rPr>
      <w:sz w:val="16"/>
      <w:szCs w:val="16"/>
    </w:rPr>
  </w:style>
  <w:style w:type="paragraph" w:customStyle="1" w:styleId="BodyTextTableTitleCell">
    <w:name w:val="Body Text Table Title Cell"/>
    <w:basedOn w:val="Normal"/>
    <w:qFormat/>
    <w:rsid w:val="009D632D"/>
    <w:pPr>
      <w:spacing w:before="120" w:after="120" w:line="240" w:lineRule="auto"/>
    </w:pPr>
    <w:rPr>
      <w:rFonts w:eastAsia="Times New Roman" w:cs="Arial"/>
      <w:b/>
      <w:szCs w:val="20"/>
    </w:rPr>
  </w:style>
  <w:style w:type="character" w:customStyle="1" w:styleId="BodyText-TableCellChar">
    <w:name w:val="Body Text - Table Cell Char"/>
    <w:basedOn w:val="DefaultParagraphFont"/>
    <w:link w:val="BodyText-TableCell"/>
    <w:locked/>
    <w:rsid w:val="00117EF4"/>
    <w:rPr>
      <w:rFonts w:ascii="Georgia" w:hAnsi="Georgia" w:cs="Arial"/>
      <w:bCs/>
      <w:color w:val="000000"/>
    </w:rPr>
  </w:style>
  <w:style w:type="paragraph" w:customStyle="1" w:styleId="BodyText-TableCell">
    <w:name w:val="Body Text - Table Cell"/>
    <w:basedOn w:val="Normal"/>
    <w:link w:val="BodyText-TableCellChar"/>
    <w:qFormat/>
    <w:rsid w:val="00117EF4"/>
    <w:pPr>
      <w:spacing w:before="120" w:after="120" w:line="240" w:lineRule="exact"/>
    </w:pPr>
    <w:rPr>
      <w:rFonts w:cs="Arial"/>
      <w:bCs/>
      <w:szCs w:val="20"/>
    </w:rPr>
  </w:style>
  <w:style w:type="character" w:styleId="PlaceholderText">
    <w:name w:val="Placeholder Text"/>
    <w:basedOn w:val="DefaultParagraphFont"/>
    <w:uiPriority w:val="99"/>
    <w:semiHidden/>
    <w:rsid w:val="00852D4E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0A9F"/>
    <w:pPr>
      <w:widowControl/>
      <w:spacing w:after="200" w:line="240" w:lineRule="auto"/>
    </w:pPr>
    <w:rPr>
      <w:rFonts w:ascii="Georgia" w:eastAsia="Calibri" w:hAnsi="Georgia"/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C30A9F"/>
    <w:rPr>
      <w:rFonts w:ascii="Georgia" w:eastAsia="Times New Roman" w:hAnsi="Georgia"/>
      <w:b/>
      <w:bCs/>
      <w:color w:val="000000"/>
    </w:rPr>
  </w:style>
  <w:style w:type="character" w:customStyle="1" w:styleId="WFReportcoverheadlineChar">
    <w:name w:val="WF Report cover headline Char"/>
    <w:basedOn w:val="DefaultParagraphFont"/>
    <w:link w:val="WFReportcoverheadline"/>
    <w:rsid w:val="00C30A9F"/>
    <w:rPr>
      <w:rFonts w:ascii="Georgia" w:hAnsi="Georgia" w:cs="Georgia"/>
      <w:color w:val="BB0826" w:themeColor="accent6"/>
      <w:sz w:val="48"/>
      <w:szCs w:val="48"/>
    </w:rPr>
  </w:style>
  <w:style w:type="character" w:customStyle="1" w:styleId="WFDepartmentnameChar">
    <w:name w:val="WF Department name Char"/>
    <w:basedOn w:val="DefaultParagraphFont"/>
    <w:link w:val="WFDepartmentname"/>
    <w:rsid w:val="00C30A9F"/>
    <w:rPr>
      <w:rFonts w:ascii="Georgia" w:hAnsi="Georgia" w:cs="Calibri"/>
      <w:i/>
      <w:iCs/>
      <w:color w:val="000000"/>
      <w:sz w:val="30"/>
      <w:szCs w:val="30"/>
    </w:rPr>
  </w:style>
  <w:style w:type="character" w:customStyle="1" w:styleId="DateChar">
    <w:name w:val="Date Char"/>
    <w:aliases w:val="WF Date Char,Volume Char1,Issue Char1,Author Char"/>
    <w:basedOn w:val="DefaultParagraphFont"/>
    <w:link w:val="Date"/>
    <w:semiHidden/>
    <w:rsid w:val="00C30A9F"/>
    <w:rPr>
      <w:rFonts w:ascii="Georgia" w:hAnsi="Georgia" w:cs="Georgia"/>
      <w:color w:val="3E444F"/>
    </w:rPr>
  </w:style>
  <w:style w:type="character" w:customStyle="1" w:styleId="WFIssueDateChar">
    <w:name w:val="WF Issue Date Char"/>
    <w:basedOn w:val="DateChar"/>
    <w:link w:val="WFIssueDate"/>
    <w:rsid w:val="00C30A9F"/>
    <w:rPr>
      <w:rFonts w:ascii="Georgia" w:hAnsi="Georgia" w:cs="Georgia"/>
      <w:color w:val="3E444F"/>
    </w:rPr>
  </w:style>
  <w:style w:type="character" w:customStyle="1" w:styleId="WFBodytextChar">
    <w:name w:val="WF Body text Char"/>
    <w:basedOn w:val="BodyTextChar"/>
    <w:link w:val="WFBodytext"/>
    <w:rsid w:val="00C30A9F"/>
    <w:rPr>
      <w:rFonts w:ascii="Georgia" w:hAnsi="Georgia" w:cs="Georgia"/>
      <w:color w:val="000000"/>
    </w:rPr>
  </w:style>
  <w:style w:type="table" w:styleId="TableGrid">
    <w:name w:val="Table Grid"/>
    <w:basedOn w:val="TableNormal"/>
    <w:rsid w:val="007B0D9C"/>
    <w:pPr>
      <w:widowControl w:val="0"/>
      <w:spacing w:line="240" w:lineRule="atLeast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95pt">
    <w:name w:val="Table Head + 9.5 pt"/>
    <w:basedOn w:val="Normal"/>
    <w:rsid w:val="007B0D9C"/>
    <w:pPr>
      <w:spacing w:before="20" w:after="20" w:line="240" w:lineRule="auto"/>
    </w:pPr>
    <w:rPr>
      <w:rFonts w:ascii="Arial" w:eastAsia="Times New Roman" w:hAnsi="Arial"/>
      <w:sz w:val="19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\AppData\Local\Temp\Temp1_Templates%205.5.09.zip\Templates%205.5.09\Report%20Color.v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1383E5BE7148D4807EADF346E16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759BE-F99C-4295-938B-ED5CE9F9D3A8}"/>
      </w:docPartPr>
      <w:docPartBody>
        <w:p w:rsidR="00AB454D" w:rsidRDefault="00797685" w:rsidP="00797685">
          <w:pPr>
            <w:pStyle w:val="D61383E5BE7148D4807EADF346E16F1722"/>
          </w:pPr>
          <w:r w:rsidRPr="00B66E61">
            <w:rPr>
              <w:color w:val="0000FF"/>
              <w:highlight w:val="lightGray"/>
            </w:rPr>
            <w:t>[</w:t>
          </w:r>
          <w:r>
            <w:rPr>
              <w:color w:val="0000FF"/>
              <w:highlight w:val="lightGray"/>
            </w:rPr>
            <w:t>Provide a d</w:t>
          </w:r>
          <w:r w:rsidRPr="00B66E61">
            <w:rPr>
              <w:color w:val="0000FF"/>
              <w:highlight w:val="lightGray"/>
            </w:rPr>
            <w:t xml:space="preserve">escription of outstanding Issues, Risks, or Concerns </w:t>
          </w:r>
          <w:r>
            <w:rPr>
              <w:color w:val="0000FF"/>
              <w:highlight w:val="lightGray"/>
            </w:rPr>
            <w:t xml:space="preserve">and any </w:t>
          </w:r>
          <w:r w:rsidRPr="00B66E61">
            <w:rPr>
              <w:color w:val="0000FF"/>
              <w:highlight w:val="lightGray"/>
            </w:rPr>
            <w:t>mitigation strategy</w:t>
          </w:r>
          <w:r>
            <w:rPr>
              <w:color w:val="0000FF"/>
              <w:highlight w:val="lightGray"/>
            </w:rPr>
            <w:t xml:space="preserve"> or </w:t>
          </w:r>
          <w:r w:rsidRPr="00B66E61">
            <w:rPr>
              <w:color w:val="0000FF"/>
              <w:highlight w:val="lightGray"/>
            </w:rPr>
            <w:t>workaround</w:t>
          </w:r>
          <w:r>
            <w:rPr>
              <w:color w:val="0000FF"/>
              <w:highlight w:val="lightGray"/>
            </w:rPr>
            <w:t>s</w:t>
          </w:r>
          <w:r w:rsidRPr="00B66E61">
            <w:rPr>
              <w:color w:val="0000FF"/>
              <w:highlight w:val="lightGray"/>
            </w:rPr>
            <w:t xml:space="preserve"> </w:t>
          </w:r>
          <w:r>
            <w:rPr>
              <w:color w:val="0000FF"/>
              <w:highlight w:val="lightGray"/>
            </w:rPr>
            <w:t>identified.</w:t>
          </w:r>
          <w:r w:rsidRPr="00B66E61">
            <w:rPr>
              <w:color w:val="0000FF"/>
              <w:highlight w:val="lightGray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 Bold Italic">
    <w:panose1 w:val="020B08040305040B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7AA0"/>
    <w:multiLevelType w:val="hybridMultilevel"/>
    <w:tmpl w:val="65062060"/>
    <w:lvl w:ilvl="0" w:tplc="732A8AEC">
      <w:start w:val="1"/>
      <w:numFmt w:val="bullet"/>
      <w:pStyle w:val="BodyText1Bulle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8E9FCC">
      <w:start w:val="1"/>
      <w:numFmt w:val="bullet"/>
      <w:pStyle w:val="BodyText1BulletLevel1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934B49"/>
    <w:multiLevelType w:val="hybridMultilevel"/>
    <w:tmpl w:val="D976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4D"/>
    <w:rsid w:val="00190088"/>
    <w:rsid w:val="003A7B40"/>
    <w:rsid w:val="003F6996"/>
    <w:rsid w:val="0042683A"/>
    <w:rsid w:val="004C0AB3"/>
    <w:rsid w:val="00656DD1"/>
    <w:rsid w:val="00680F85"/>
    <w:rsid w:val="00797685"/>
    <w:rsid w:val="007C4459"/>
    <w:rsid w:val="008F7A65"/>
    <w:rsid w:val="00AB454D"/>
    <w:rsid w:val="00CD1C3F"/>
    <w:rsid w:val="00D50369"/>
    <w:rsid w:val="00DC252D"/>
    <w:rsid w:val="00E35270"/>
    <w:rsid w:val="00FD16E6"/>
    <w:rsid w:val="00F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685"/>
    <w:rPr>
      <w:color w:val="808080"/>
    </w:rPr>
  </w:style>
  <w:style w:type="paragraph" w:customStyle="1" w:styleId="19266572582647118E336430A2CC33B8">
    <w:name w:val="19266572582647118E336430A2CC33B8"/>
    <w:rsid w:val="00AB454D"/>
  </w:style>
  <w:style w:type="paragraph" w:customStyle="1" w:styleId="8A9633247B0045FA804F2F492C32EA90">
    <w:name w:val="8A9633247B0045FA804F2F492C32EA90"/>
    <w:rsid w:val="00AB454D"/>
  </w:style>
  <w:style w:type="paragraph" w:customStyle="1" w:styleId="4A2BECF361594B2CBE9082B5FD6D2607">
    <w:name w:val="4A2BECF361594B2CBE9082B5FD6D2607"/>
    <w:rsid w:val="00AB454D"/>
  </w:style>
  <w:style w:type="paragraph" w:customStyle="1" w:styleId="D045F8B8543249BB93D50C61BD686EF1">
    <w:name w:val="D045F8B8543249BB93D50C61BD686EF1"/>
    <w:rsid w:val="00AB454D"/>
  </w:style>
  <w:style w:type="paragraph" w:customStyle="1" w:styleId="2171A2A896F746D4A27D236479FAF408">
    <w:name w:val="2171A2A896F746D4A27D236479FAF408"/>
    <w:rsid w:val="00AB454D"/>
  </w:style>
  <w:style w:type="paragraph" w:customStyle="1" w:styleId="8FCE66DAFB644C4E975106ADB8E96CC5">
    <w:name w:val="8FCE66DAFB644C4E975106ADB8E96CC5"/>
    <w:rsid w:val="00AB454D"/>
  </w:style>
  <w:style w:type="paragraph" w:customStyle="1" w:styleId="D965C25A46AD407D9491D535D1AF6EAB">
    <w:name w:val="D965C25A46AD407D9491D535D1AF6EAB"/>
    <w:rsid w:val="00AB454D"/>
  </w:style>
  <w:style w:type="paragraph" w:customStyle="1" w:styleId="CAD5A0BCDF66414DA12F53BDC3BAFD04">
    <w:name w:val="CAD5A0BCDF66414DA12F53BDC3BAFD04"/>
    <w:rsid w:val="00AB454D"/>
  </w:style>
  <w:style w:type="paragraph" w:customStyle="1" w:styleId="C75B56CA78BD4C92B2B04D526F61C7EC">
    <w:name w:val="C75B56CA78BD4C92B2B04D526F61C7EC"/>
    <w:rsid w:val="00AB454D"/>
  </w:style>
  <w:style w:type="paragraph" w:customStyle="1" w:styleId="408CC2D30A3F4534AB12856267FEA046">
    <w:name w:val="408CC2D30A3F4534AB12856267FEA046"/>
    <w:rsid w:val="00AB454D"/>
  </w:style>
  <w:style w:type="paragraph" w:customStyle="1" w:styleId="3EDEB945E7914F3DA068C1B3F8F2C5F7">
    <w:name w:val="3EDEB945E7914F3DA068C1B3F8F2C5F7"/>
    <w:rsid w:val="00AB454D"/>
  </w:style>
  <w:style w:type="paragraph" w:customStyle="1" w:styleId="43B2D3A5B9934493995F9EFEA666884B">
    <w:name w:val="43B2D3A5B9934493995F9EFEA666884B"/>
    <w:rsid w:val="00AB454D"/>
  </w:style>
  <w:style w:type="paragraph" w:customStyle="1" w:styleId="0F8DDB9D3302457AA7811A464433605E">
    <w:name w:val="0F8DDB9D3302457AA7811A464433605E"/>
    <w:rsid w:val="00AB454D"/>
  </w:style>
  <w:style w:type="paragraph" w:customStyle="1" w:styleId="B2AF875358934C54A5EA7F0FB86F3B17">
    <w:name w:val="B2AF875358934C54A5EA7F0FB86F3B17"/>
    <w:rsid w:val="00AB454D"/>
  </w:style>
  <w:style w:type="paragraph" w:customStyle="1" w:styleId="28E97DD7539848EF99024D040C2764E3">
    <w:name w:val="28E97DD7539848EF99024D040C2764E3"/>
    <w:rsid w:val="00AB454D"/>
  </w:style>
  <w:style w:type="paragraph" w:customStyle="1" w:styleId="FB503DB02E1649B4B92F3A317C31FBDF">
    <w:name w:val="FB503DB02E1649B4B92F3A317C31FBDF"/>
    <w:rsid w:val="00AB454D"/>
  </w:style>
  <w:style w:type="paragraph" w:customStyle="1" w:styleId="E3EF74C71CD54631A46182CE6326D763">
    <w:name w:val="E3EF74C71CD54631A46182CE6326D763"/>
    <w:rsid w:val="00AB454D"/>
  </w:style>
  <w:style w:type="paragraph" w:customStyle="1" w:styleId="213E34A27CDC49CEA1221F7F58AD627C">
    <w:name w:val="213E34A27CDC49CEA1221F7F58AD627C"/>
    <w:rsid w:val="00AB454D"/>
  </w:style>
  <w:style w:type="paragraph" w:customStyle="1" w:styleId="2FFAF469110041DBAA4B5E0715CFF196">
    <w:name w:val="2FFAF469110041DBAA4B5E0715CFF196"/>
    <w:rsid w:val="00AB454D"/>
  </w:style>
  <w:style w:type="paragraph" w:customStyle="1" w:styleId="19266572582647118E336430A2CC33B81">
    <w:name w:val="19266572582647118E336430A2CC33B8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1">
    <w:name w:val="8A9633247B0045FA804F2F492C32EA90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1">
    <w:name w:val="4A2BECF361594B2CBE9082B5FD6D2607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character" w:customStyle="1" w:styleId="BodyText-TableCellChar">
    <w:name w:val="Body Text - Table Cell Char"/>
    <w:basedOn w:val="DefaultParagraphFont"/>
    <w:link w:val="BodyText-TableCell"/>
    <w:locked/>
    <w:rsid w:val="00797685"/>
    <w:rPr>
      <w:rFonts w:ascii="Georgia" w:hAnsi="Georgia" w:cs="Arial"/>
      <w:bCs/>
      <w:color w:val="000000"/>
    </w:rPr>
  </w:style>
  <w:style w:type="paragraph" w:customStyle="1" w:styleId="BodyText-TableCell">
    <w:name w:val="Body Text - Table Cell"/>
    <w:basedOn w:val="Normal"/>
    <w:link w:val="BodyText-TableCellChar"/>
    <w:qFormat/>
    <w:rsid w:val="00797685"/>
    <w:pPr>
      <w:spacing w:before="120" w:after="120" w:line="240" w:lineRule="exact"/>
    </w:pPr>
    <w:rPr>
      <w:rFonts w:ascii="Georgia" w:hAnsi="Georgia" w:cs="Arial"/>
      <w:bCs/>
      <w:color w:val="000000"/>
    </w:rPr>
  </w:style>
  <w:style w:type="paragraph" w:customStyle="1" w:styleId="D045F8B8543249BB93D50C61BD686EF11">
    <w:name w:val="D045F8B8543249BB93D50C61BD686EF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1">
    <w:name w:val="2171A2A896F746D4A27D236479FAF408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1">
    <w:name w:val="8FCE66DAFB644C4E975106ADB8E96CC5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1">
    <w:name w:val="D965C25A46AD407D9491D535D1AF6EAB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1">
    <w:name w:val="CAD5A0BCDF66414DA12F53BDC3BAFD04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1">
    <w:name w:val="C75B56CA78BD4C92B2B04D526F61C7EC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1">
    <w:name w:val="408CC2D30A3F4534AB12856267FEA046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1">
    <w:name w:val="3EDEB945E7914F3DA068C1B3F8F2C5F7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1">
    <w:name w:val="43B2D3A5B9934493995F9EFEA666884B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1">
    <w:name w:val="0F8DDB9D3302457AA7811A464433605E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1">
    <w:name w:val="B2AF875358934C54A5EA7F0FB86F3B17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1">
    <w:name w:val="28E97DD7539848EF99024D040C2764E3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1">
    <w:name w:val="FB503DB02E1649B4B92F3A317C31FBDF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1">
    <w:name w:val="E3EF74C71CD54631A46182CE6326D763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1">
    <w:name w:val="213E34A27CDC49CEA1221F7F58AD627C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1">
    <w:name w:val="2FFAF469110041DBAA4B5E0715CFF196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9266572582647118E336430A2CC33B82">
    <w:name w:val="19266572582647118E336430A2CC33B8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2">
    <w:name w:val="8A9633247B0045FA804F2F492C32EA90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2">
    <w:name w:val="4A2BECF361594B2CBE9082B5FD6D2607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2">
    <w:name w:val="D045F8B8543249BB93D50C61BD686EF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2">
    <w:name w:val="2171A2A896F746D4A27D236479FAF408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2">
    <w:name w:val="8FCE66DAFB644C4E975106ADB8E96CC5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2">
    <w:name w:val="D965C25A46AD407D9491D535D1AF6EAB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2">
    <w:name w:val="CAD5A0BCDF66414DA12F53BDC3BAFD04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2">
    <w:name w:val="C75B56CA78BD4C92B2B04D526F61C7EC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2">
    <w:name w:val="408CC2D30A3F4534AB12856267FEA046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2">
    <w:name w:val="3EDEB945E7914F3DA068C1B3F8F2C5F7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2">
    <w:name w:val="43B2D3A5B9934493995F9EFEA666884B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2">
    <w:name w:val="0F8DDB9D3302457AA7811A464433605E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2">
    <w:name w:val="B2AF875358934C54A5EA7F0FB86F3B17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2">
    <w:name w:val="28E97DD7539848EF99024D040C2764E3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2">
    <w:name w:val="FB503DB02E1649B4B92F3A317C31FBDF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2">
    <w:name w:val="E3EF74C71CD54631A46182CE6326D763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2">
    <w:name w:val="213E34A27CDC49CEA1221F7F58AD627C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2">
    <w:name w:val="2FFAF469110041DBAA4B5E0715CFF196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">
    <w:name w:val="FDD144C91C374B7EAF941BB8D07017B4"/>
    <w:rsid w:val="00AB454D"/>
  </w:style>
  <w:style w:type="paragraph" w:customStyle="1" w:styleId="37D09D6DBAAF42F29499F257107F3290">
    <w:name w:val="37D09D6DBAAF42F29499F257107F3290"/>
    <w:rsid w:val="00AB454D"/>
  </w:style>
  <w:style w:type="paragraph" w:customStyle="1" w:styleId="19266572582647118E336430A2CC33B83">
    <w:name w:val="19266572582647118E336430A2CC33B8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3">
    <w:name w:val="8A9633247B0045FA804F2F492C32EA90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3">
    <w:name w:val="4A2BECF361594B2CBE9082B5FD6D2607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3">
    <w:name w:val="D045F8B8543249BB93D50C61BD686EF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3">
    <w:name w:val="2171A2A896F746D4A27D236479FAF408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3">
    <w:name w:val="8FCE66DAFB644C4E975106ADB8E96CC5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3">
    <w:name w:val="D965C25A46AD407D9491D535D1AF6EAB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3">
    <w:name w:val="CAD5A0BCDF66414DA12F53BDC3BAFD04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3">
    <w:name w:val="C75B56CA78BD4C92B2B04D526F61C7EC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3">
    <w:name w:val="408CC2D30A3F4534AB12856267FEA046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3">
    <w:name w:val="3EDEB945E7914F3DA068C1B3F8F2C5F7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3">
    <w:name w:val="43B2D3A5B9934493995F9EFEA666884B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3">
    <w:name w:val="0F8DDB9D3302457AA7811A464433605E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3">
    <w:name w:val="B2AF875358934C54A5EA7F0FB86F3B17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3">
    <w:name w:val="28E97DD7539848EF99024D040C2764E3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3">
    <w:name w:val="FB503DB02E1649B4B92F3A317C31FBDF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3">
    <w:name w:val="E3EF74C71CD54631A46182CE6326D763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3">
    <w:name w:val="213E34A27CDC49CEA1221F7F58AD627C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3">
    <w:name w:val="2FFAF469110041DBAA4B5E0715CFF196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1">
    <w:name w:val="FDD144C91C374B7EAF941BB8D07017B4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1">
    <w:name w:val="37D09D6DBAAF42F29499F257107F3290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">
    <w:name w:val="F383C6A9738B41318607CF840B73504A"/>
    <w:rsid w:val="00AB454D"/>
  </w:style>
  <w:style w:type="paragraph" w:customStyle="1" w:styleId="867F0B7E42474C70B817BFC3CE0B0FDB">
    <w:name w:val="867F0B7E42474C70B817BFC3CE0B0FDB"/>
    <w:rsid w:val="00AB454D"/>
  </w:style>
  <w:style w:type="paragraph" w:customStyle="1" w:styleId="19266572582647118E336430A2CC33B84">
    <w:name w:val="19266572582647118E336430A2CC33B8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4">
    <w:name w:val="8A9633247B0045FA804F2F492C32EA90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4">
    <w:name w:val="4A2BECF361594B2CBE9082B5FD6D2607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4">
    <w:name w:val="D045F8B8543249BB93D50C61BD686EF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4">
    <w:name w:val="2171A2A896F746D4A27D236479FAF408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4">
    <w:name w:val="8FCE66DAFB644C4E975106ADB8E96CC5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4">
    <w:name w:val="D965C25A46AD407D9491D535D1AF6EAB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4">
    <w:name w:val="CAD5A0BCDF66414DA12F53BDC3BAFD04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4">
    <w:name w:val="C75B56CA78BD4C92B2B04D526F61C7EC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4">
    <w:name w:val="408CC2D30A3F4534AB12856267FEA046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4">
    <w:name w:val="3EDEB945E7914F3DA068C1B3F8F2C5F7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4">
    <w:name w:val="43B2D3A5B9934493995F9EFEA666884B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4">
    <w:name w:val="0F8DDB9D3302457AA7811A464433605E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4">
    <w:name w:val="B2AF875358934C54A5EA7F0FB86F3B17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4">
    <w:name w:val="28E97DD7539848EF99024D040C2764E3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4">
    <w:name w:val="FB503DB02E1649B4B92F3A317C31FBDF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4">
    <w:name w:val="E3EF74C71CD54631A46182CE6326D763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4">
    <w:name w:val="213E34A27CDC49CEA1221F7F58AD627C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4">
    <w:name w:val="2FFAF469110041DBAA4B5E0715CFF196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2">
    <w:name w:val="FDD144C91C374B7EAF941BB8D07017B4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2">
    <w:name w:val="37D09D6DBAAF42F29499F257107F3290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1">
    <w:name w:val="F383C6A9738B41318607CF840B73504A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1">
    <w:name w:val="867F0B7E42474C70B817BFC3CE0B0FDB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5E3A47552A404F937CEDF4EB47EDD6">
    <w:name w:val="375E3A47552A404F937CEDF4EB47EDD6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19266572582647118E336430A2CC33B85">
    <w:name w:val="19266572582647118E336430A2CC33B8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5">
    <w:name w:val="8A9633247B0045FA804F2F492C32EA90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5">
    <w:name w:val="4A2BECF361594B2CBE9082B5FD6D2607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5">
    <w:name w:val="D045F8B8543249BB93D50C61BD686EF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5">
    <w:name w:val="2171A2A896F746D4A27D236479FAF408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5">
    <w:name w:val="8FCE66DAFB644C4E975106ADB8E96CC5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5">
    <w:name w:val="D965C25A46AD407D9491D535D1AF6EAB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5">
    <w:name w:val="CAD5A0BCDF66414DA12F53BDC3BAFD04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5">
    <w:name w:val="C75B56CA78BD4C92B2B04D526F61C7EC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5">
    <w:name w:val="408CC2D30A3F4534AB12856267FEA046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5">
    <w:name w:val="3EDEB945E7914F3DA068C1B3F8F2C5F7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5">
    <w:name w:val="43B2D3A5B9934493995F9EFEA666884B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5">
    <w:name w:val="0F8DDB9D3302457AA7811A464433605E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5">
    <w:name w:val="B2AF875358934C54A5EA7F0FB86F3B17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5">
    <w:name w:val="28E97DD7539848EF99024D040C2764E3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5">
    <w:name w:val="FB503DB02E1649B4B92F3A317C31FBDF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5">
    <w:name w:val="E3EF74C71CD54631A46182CE6326D763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5">
    <w:name w:val="213E34A27CDC49CEA1221F7F58AD627C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5">
    <w:name w:val="2FFAF469110041DBAA4B5E0715CFF196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3">
    <w:name w:val="FDD144C91C374B7EAF941BB8D07017B4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3">
    <w:name w:val="37D09D6DBAAF42F29499F257107F3290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2">
    <w:name w:val="F383C6A9738B41318607CF840B73504A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2">
    <w:name w:val="867F0B7E42474C70B817BFC3CE0B0FDB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5E3A47552A404F937CEDF4EB47EDD61">
    <w:name w:val="375E3A47552A404F937CEDF4EB47EDD61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19266572582647118E336430A2CC33B86">
    <w:name w:val="19266572582647118E336430A2CC33B8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6">
    <w:name w:val="8A9633247B0045FA804F2F492C32EA90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6">
    <w:name w:val="4A2BECF361594B2CBE9082B5FD6D2607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6">
    <w:name w:val="D045F8B8543249BB93D50C61BD686EF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6">
    <w:name w:val="2171A2A896F746D4A27D236479FAF408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6">
    <w:name w:val="8FCE66DAFB644C4E975106ADB8E96CC5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6">
    <w:name w:val="D965C25A46AD407D9491D535D1AF6EAB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6">
    <w:name w:val="CAD5A0BCDF66414DA12F53BDC3BAFD04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6">
    <w:name w:val="C75B56CA78BD4C92B2B04D526F61C7EC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6">
    <w:name w:val="408CC2D30A3F4534AB12856267FEA046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6">
    <w:name w:val="3EDEB945E7914F3DA068C1B3F8F2C5F7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6">
    <w:name w:val="43B2D3A5B9934493995F9EFEA666884B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6">
    <w:name w:val="0F8DDB9D3302457AA7811A464433605E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6">
    <w:name w:val="B2AF875358934C54A5EA7F0FB86F3B17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6">
    <w:name w:val="28E97DD7539848EF99024D040C2764E3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6">
    <w:name w:val="FB503DB02E1649B4B92F3A317C31FBDF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6">
    <w:name w:val="E3EF74C71CD54631A46182CE6326D763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6">
    <w:name w:val="213E34A27CDC49CEA1221F7F58AD627C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6">
    <w:name w:val="2FFAF469110041DBAA4B5E0715CFF196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4">
    <w:name w:val="FDD144C91C374B7EAF941BB8D07017B4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4">
    <w:name w:val="37D09D6DBAAF42F29499F257107F3290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3">
    <w:name w:val="F383C6A9738B41318607CF840B73504A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3">
    <w:name w:val="867F0B7E42474C70B817BFC3CE0B0FDB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5E3A47552A404F937CEDF4EB47EDD62">
    <w:name w:val="375E3A47552A404F937CEDF4EB47EDD62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19266572582647118E336430A2CC33B87">
    <w:name w:val="19266572582647118E336430A2CC33B8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7">
    <w:name w:val="8A9633247B0045FA804F2F492C32EA90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7">
    <w:name w:val="4A2BECF361594B2CBE9082B5FD6D2607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7">
    <w:name w:val="D045F8B8543249BB93D50C61BD686EF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7">
    <w:name w:val="2171A2A896F746D4A27D236479FAF408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7">
    <w:name w:val="8FCE66DAFB644C4E975106ADB8E96CC5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7">
    <w:name w:val="D965C25A46AD407D9491D535D1AF6EAB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7">
    <w:name w:val="CAD5A0BCDF66414DA12F53BDC3BAFD04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7">
    <w:name w:val="C75B56CA78BD4C92B2B04D526F61C7EC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7">
    <w:name w:val="408CC2D30A3F4534AB12856267FEA046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7">
    <w:name w:val="3EDEB945E7914F3DA068C1B3F8F2C5F7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7">
    <w:name w:val="43B2D3A5B9934493995F9EFEA666884B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7">
    <w:name w:val="0F8DDB9D3302457AA7811A464433605E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7">
    <w:name w:val="B2AF875358934C54A5EA7F0FB86F3B17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7">
    <w:name w:val="28E97DD7539848EF99024D040C2764E3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7">
    <w:name w:val="FB503DB02E1649B4B92F3A317C31FBDF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7">
    <w:name w:val="E3EF74C71CD54631A46182CE6326D763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7">
    <w:name w:val="213E34A27CDC49CEA1221F7F58AD627C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7">
    <w:name w:val="2FFAF469110041DBAA4B5E0715CFF196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5">
    <w:name w:val="FDD144C91C374B7EAF941BB8D07017B4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5">
    <w:name w:val="37D09D6DBAAF42F29499F257107F3290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4">
    <w:name w:val="F383C6A9738B41318607CF840B73504A4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4">
    <w:name w:val="867F0B7E42474C70B817BFC3CE0B0FDB4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5E3A47552A404F937CEDF4EB47EDD63">
    <w:name w:val="375E3A47552A404F937CEDF4EB47EDD63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19266572582647118E336430A2CC33B88">
    <w:name w:val="19266572582647118E336430A2CC33B8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8">
    <w:name w:val="8A9633247B0045FA804F2F492C32EA90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8">
    <w:name w:val="4A2BECF361594B2CBE9082B5FD6D2607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8">
    <w:name w:val="D045F8B8543249BB93D50C61BD686EF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8">
    <w:name w:val="2171A2A896F746D4A27D236479FAF408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8">
    <w:name w:val="8FCE66DAFB644C4E975106ADB8E96CC5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8">
    <w:name w:val="D965C25A46AD407D9491D535D1AF6EAB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8">
    <w:name w:val="CAD5A0BCDF66414DA12F53BDC3BAFD04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8">
    <w:name w:val="C75B56CA78BD4C92B2B04D526F61C7EC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8">
    <w:name w:val="408CC2D30A3F4534AB12856267FEA046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8">
    <w:name w:val="3EDEB945E7914F3DA068C1B3F8F2C5F7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8">
    <w:name w:val="43B2D3A5B9934493995F9EFEA666884B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8">
    <w:name w:val="0F8DDB9D3302457AA7811A464433605E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8">
    <w:name w:val="B2AF875358934C54A5EA7F0FB86F3B17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8">
    <w:name w:val="28E97DD7539848EF99024D040C2764E3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8">
    <w:name w:val="FB503DB02E1649B4B92F3A317C31FBDF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8">
    <w:name w:val="E3EF74C71CD54631A46182CE6326D763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8">
    <w:name w:val="213E34A27CDC49CEA1221F7F58AD627C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8">
    <w:name w:val="2FFAF469110041DBAA4B5E0715CFF196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6">
    <w:name w:val="FDD144C91C374B7EAF941BB8D07017B46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6">
    <w:name w:val="37D09D6DBAAF42F29499F257107F3290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5">
    <w:name w:val="F383C6A9738B41318607CF840B73504A5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5">
    <w:name w:val="867F0B7E42474C70B817BFC3CE0B0FDB5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D972ADBF8204765BE177BDCD5A421CA">
    <w:name w:val="2D972ADBF8204765BE177BDCD5A421CA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4">
    <w:name w:val="375E3A47552A404F937CEDF4EB47EDD64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19266572582647118E336430A2CC33B89">
    <w:name w:val="19266572582647118E336430A2CC33B8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9">
    <w:name w:val="8A9633247B0045FA804F2F492C32EA90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9">
    <w:name w:val="4A2BECF361594B2CBE9082B5FD6D2607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9">
    <w:name w:val="D045F8B8543249BB93D50C61BD686EF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9">
    <w:name w:val="2171A2A896F746D4A27D236479FAF408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9">
    <w:name w:val="8FCE66DAFB644C4E975106ADB8E96CC5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9">
    <w:name w:val="D965C25A46AD407D9491D535D1AF6EAB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9">
    <w:name w:val="CAD5A0BCDF66414DA12F53BDC3BAFD04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9">
    <w:name w:val="C75B56CA78BD4C92B2B04D526F61C7EC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9">
    <w:name w:val="408CC2D30A3F4534AB12856267FEA046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9">
    <w:name w:val="3EDEB945E7914F3DA068C1B3F8F2C5F7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9">
    <w:name w:val="43B2D3A5B9934493995F9EFEA666884B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9">
    <w:name w:val="0F8DDB9D3302457AA7811A464433605E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9">
    <w:name w:val="B2AF875358934C54A5EA7F0FB86F3B17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9">
    <w:name w:val="28E97DD7539848EF99024D040C2764E3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9">
    <w:name w:val="FB503DB02E1649B4B92F3A317C31FBDF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9">
    <w:name w:val="E3EF74C71CD54631A46182CE6326D763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9">
    <w:name w:val="213E34A27CDC49CEA1221F7F58AD627C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9">
    <w:name w:val="2FFAF469110041DBAA4B5E0715CFF196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7">
    <w:name w:val="FDD144C91C374B7EAF941BB8D07017B47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7">
    <w:name w:val="37D09D6DBAAF42F29499F257107F3290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6">
    <w:name w:val="F383C6A9738B41318607CF840B73504A6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6">
    <w:name w:val="867F0B7E42474C70B817BFC3CE0B0FDB6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D972ADBF8204765BE177BDCD5A421CA1">
    <w:name w:val="2D972ADBF8204765BE177BDCD5A421CA1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5">
    <w:name w:val="375E3A47552A404F937CEDF4EB47EDD65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19266572582647118E336430A2CC33B810">
    <w:name w:val="19266572582647118E336430A2CC33B8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10">
    <w:name w:val="8A9633247B0045FA804F2F492C32EA90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10">
    <w:name w:val="4A2BECF361594B2CBE9082B5FD6D2607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10">
    <w:name w:val="D045F8B8543249BB93D50C61BD686EF1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10">
    <w:name w:val="2171A2A896F746D4A27D236479FAF408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10">
    <w:name w:val="8FCE66DAFB644C4E975106ADB8E96CC5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10">
    <w:name w:val="D965C25A46AD407D9491D535D1AF6EAB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10">
    <w:name w:val="CAD5A0BCDF66414DA12F53BDC3BAFD04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10">
    <w:name w:val="C75B56CA78BD4C92B2B04D526F61C7EC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10">
    <w:name w:val="408CC2D30A3F4534AB12856267FEA046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10">
    <w:name w:val="3EDEB945E7914F3DA068C1B3F8F2C5F7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10">
    <w:name w:val="43B2D3A5B9934493995F9EFEA666884B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10">
    <w:name w:val="0F8DDB9D3302457AA7811A464433605E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10">
    <w:name w:val="B2AF875358934C54A5EA7F0FB86F3B17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10">
    <w:name w:val="28E97DD7539848EF99024D040C2764E3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10">
    <w:name w:val="FB503DB02E1649B4B92F3A317C31FBDF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10">
    <w:name w:val="E3EF74C71CD54631A46182CE6326D763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10">
    <w:name w:val="213E34A27CDC49CEA1221F7F58AD627C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10">
    <w:name w:val="2FFAF469110041DBAA4B5E0715CFF196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8">
    <w:name w:val="FDD144C91C374B7EAF941BB8D07017B48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8">
    <w:name w:val="37D09D6DBAAF42F29499F257107F3290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7">
    <w:name w:val="F383C6A9738B41318607CF840B73504A7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7">
    <w:name w:val="867F0B7E42474C70B817BFC3CE0B0FDB7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D972ADBF8204765BE177BDCD5A421CA2">
    <w:name w:val="2D972ADBF8204765BE177BDCD5A421CA2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6">
    <w:name w:val="375E3A47552A404F937CEDF4EB47EDD66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WFIssueDate">
    <w:name w:val="WF Issue Date"/>
    <w:basedOn w:val="Date"/>
    <w:link w:val="WFIssueDateChar"/>
    <w:qFormat/>
    <w:rsid w:val="00797685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character" w:customStyle="1" w:styleId="WFIssueDateChar">
    <w:name w:val="WF Issue Date Char"/>
    <w:basedOn w:val="DefaultParagraphFont"/>
    <w:link w:val="WFIssueDate"/>
    <w:rsid w:val="00797685"/>
    <w:rPr>
      <w:rFonts w:ascii="Georgia" w:eastAsia="Calibri" w:hAnsi="Georgia" w:cs="Georgia"/>
      <w:color w:val="3E444F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454D"/>
  </w:style>
  <w:style w:type="character" w:customStyle="1" w:styleId="DateChar">
    <w:name w:val="Date Char"/>
    <w:basedOn w:val="DefaultParagraphFont"/>
    <w:link w:val="Date"/>
    <w:uiPriority w:val="99"/>
    <w:semiHidden/>
    <w:rsid w:val="00AB454D"/>
  </w:style>
  <w:style w:type="paragraph" w:customStyle="1" w:styleId="A8F987433C504D758F9050DDF792F48B">
    <w:name w:val="A8F987433C504D758F9050DDF792F48B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19266572582647118E336430A2CC33B811">
    <w:name w:val="19266572582647118E336430A2CC33B8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11">
    <w:name w:val="8A9633247B0045FA804F2F492C32EA90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11">
    <w:name w:val="4A2BECF361594B2CBE9082B5FD6D2607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11">
    <w:name w:val="D045F8B8543249BB93D50C61BD686EF1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11">
    <w:name w:val="2171A2A896F746D4A27D236479FAF408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11">
    <w:name w:val="8FCE66DAFB644C4E975106ADB8E96CC5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11">
    <w:name w:val="D965C25A46AD407D9491D535D1AF6EAB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11">
    <w:name w:val="CAD5A0BCDF66414DA12F53BDC3BAFD04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11">
    <w:name w:val="C75B56CA78BD4C92B2B04D526F61C7EC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11">
    <w:name w:val="408CC2D30A3F4534AB12856267FEA046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11">
    <w:name w:val="3EDEB945E7914F3DA068C1B3F8F2C5F7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11">
    <w:name w:val="43B2D3A5B9934493995F9EFEA666884B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11">
    <w:name w:val="0F8DDB9D3302457AA7811A464433605E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11">
    <w:name w:val="B2AF875358934C54A5EA7F0FB86F3B17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11">
    <w:name w:val="28E97DD7539848EF99024D040C2764E3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11">
    <w:name w:val="FB503DB02E1649B4B92F3A317C31FBDF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11">
    <w:name w:val="E3EF74C71CD54631A46182CE6326D763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11">
    <w:name w:val="213E34A27CDC49CEA1221F7F58AD627C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11">
    <w:name w:val="2FFAF469110041DBAA4B5E0715CFF196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9">
    <w:name w:val="FDD144C91C374B7EAF941BB8D07017B49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9">
    <w:name w:val="37D09D6DBAAF42F29499F257107F3290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8">
    <w:name w:val="F383C6A9738B41318607CF840B73504A8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8">
    <w:name w:val="867F0B7E42474C70B817BFC3CE0B0FDB8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98321B34B95450B8585437364A712F3">
    <w:name w:val="D98321B34B95450B8585437364A712F3"/>
    <w:rsid w:val="00AB454D"/>
  </w:style>
  <w:style w:type="paragraph" w:customStyle="1" w:styleId="3F81EFC2E3594FD0BBA3DBF0C3D90648">
    <w:name w:val="3F81EFC2E3594FD0BBA3DBF0C3D90648"/>
    <w:rsid w:val="00AB454D"/>
  </w:style>
  <w:style w:type="paragraph" w:customStyle="1" w:styleId="E1009A48BBF944FA84218B6B6256DCE7">
    <w:name w:val="E1009A48BBF944FA84218B6B6256DCE7"/>
    <w:rsid w:val="00AB454D"/>
  </w:style>
  <w:style w:type="paragraph" w:customStyle="1" w:styleId="2D972ADBF8204765BE177BDCD5A421CA3">
    <w:name w:val="2D972ADBF8204765BE177BDCD5A421CA3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7">
    <w:name w:val="375E3A47552A404F937CEDF4EB47EDD67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1">
    <w:name w:val="A8F987433C504D758F9050DDF792F48B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1">
    <w:name w:val="D98321B34B95450B8585437364A712F3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1">
    <w:name w:val="3F81EFC2E3594FD0BBA3DBF0C3D90648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1">
    <w:name w:val="E1009A48BBF944FA84218B6B6256DCE7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19266572582647118E336430A2CC33B812">
    <w:name w:val="19266572582647118E336430A2CC33B8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12">
    <w:name w:val="8A9633247B0045FA804F2F492C32EA90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12">
    <w:name w:val="4A2BECF361594B2CBE9082B5FD6D2607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12">
    <w:name w:val="D045F8B8543249BB93D50C61BD686EF1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12">
    <w:name w:val="2171A2A896F746D4A27D236479FAF408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12">
    <w:name w:val="8FCE66DAFB644C4E975106ADB8E96CC5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12">
    <w:name w:val="D965C25A46AD407D9491D535D1AF6EAB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12">
    <w:name w:val="CAD5A0BCDF66414DA12F53BDC3BAFD04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12">
    <w:name w:val="C75B56CA78BD4C92B2B04D526F61C7EC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12">
    <w:name w:val="408CC2D30A3F4534AB12856267FEA046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12">
    <w:name w:val="3EDEB945E7914F3DA068C1B3F8F2C5F7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12">
    <w:name w:val="43B2D3A5B9934493995F9EFEA666884B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12">
    <w:name w:val="0F8DDB9D3302457AA7811A464433605E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12">
    <w:name w:val="B2AF875358934C54A5EA7F0FB86F3B17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12">
    <w:name w:val="28E97DD7539848EF99024D040C2764E3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12">
    <w:name w:val="FB503DB02E1649B4B92F3A317C31FBDF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12">
    <w:name w:val="E3EF74C71CD54631A46182CE6326D763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12">
    <w:name w:val="213E34A27CDC49CEA1221F7F58AD627C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12">
    <w:name w:val="2FFAF469110041DBAA4B5E0715CFF196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10">
    <w:name w:val="FDD144C91C374B7EAF941BB8D07017B410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10">
    <w:name w:val="37D09D6DBAAF42F29499F257107F32901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9">
    <w:name w:val="F383C6A9738B41318607CF840B73504A9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9">
    <w:name w:val="867F0B7E42474C70B817BFC3CE0B0FDB9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D972ADBF8204765BE177BDCD5A421CA4">
    <w:name w:val="2D972ADBF8204765BE177BDCD5A421CA4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8">
    <w:name w:val="375E3A47552A404F937CEDF4EB47EDD68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2">
    <w:name w:val="A8F987433C504D758F9050DDF792F48B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2">
    <w:name w:val="D98321B34B95450B8585437364A712F3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2">
    <w:name w:val="3F81EFC2E3594FD0BBA3DBF0C3D90648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2">
    <w:name w:val="E1009A48BBF944FA84218B6B6256DCE7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19266572582647118E336430A2CC33B813">
    <w:name w:val="19266572582647118E336430A2CC33B8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13">
    <w:name w:val="8A9633247B0045FA804F2F492C32EA90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13">
    <w:name w:val="4A2BECF361594B2CBE9082B5FD6D2607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13">
    <w:name w:val="D045F8B8543249BB93D50C61BD686EF1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13">
    <w:name w:val="2171A2A896F746D4A27D236479FAF408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13">
    <w:name w:val="8FCE66DAFB644C4E975106ADB8E96CC5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13">
    <w:name w:val="D965C25A46AD407D9491D535D1AF6EAB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13">
    <w:name w:val="CAD5A0BCDF66414DA12F53BDC3BAFD04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13">
    <w:name w:val="C75B56CA78BD4C92B2B04D526F61C7EC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13">
    <w:name w:val="408CC2D30A3F4534AB12856267FEA046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13">
    <w:name w:val="3EDEB945E7914F3DA068C1B3F8F2C5F7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13">
    <w:name w:val="43B2D3A5B9934493995F9EFEA666884B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13">
    <w:name w:val="0F8DDB9D3302457AA7811A464433605E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13">
    <w:name w:val="B2AF875358934C54A5EA7F0FB86F3B17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13">
    <w:name w:val="28E97DD7539848EF99024D040C2764E3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13">
    <w:name w:val="FB503DB02E1649B4B92F3A317C31FBDF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13">
    <w:name w:val="E3EF74C71CD54631A46182CE6326D763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13">
    <w:name w:val="213E34A27CDC49CEA1221F7F58AD627C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13">
    <w:name w:val="2FFAF469110041DBAA4B5E0715CFF196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11">
    <w:name w:val="FDD144C91C374B7EAF941BB8D07017B41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11">
    <w:name w:val="37D09D6DBAAF42F29499F257107F32901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10">
    <w:name w:val="F383C6A9738B41318607CF840B73504A10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10">
    <w:name w:val="867F0B7E42474C70B817BFC3CE0B0FDB10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">
    <w:name w:val="3CCC2818D3704C1A89748351C628A790"/>
    <w:rsid w:val="00AB454D"/>
  </w:style>
  <w:style w:type="paragraph" w:customStyle="1" w:styleId="9F8B6E7CDF504D4FB505602B66B227FA">
    <w:name w:val="9F8B6E7CDF504D4FB505602B66B227FA"/>
    <w:rsid w:val="00AB454D"/>
  </w:style>
  <w:style w:type="paragraph" w:customStyle="1" w:styleId="4984FCC41DBF4BCDB940C70D793220EF">
    <w:name w:val="4984FCC41DBF4BCDB940C70D793220EF"/>
    <w:rsid w:val="00AB454D"/>
  </w:style>
  <w:style w:type="paragraph" w:customStyle="1" w:styleId="CE28D7F6263D47B880E97137D4C1E758">
    <w:name w:val="CE28D7F6263D47B880E97137D4C1E758"/>
    <w:rsid w:val="00AB454D"/>
  </w:style>
  <w:style w:type="paragraph" w:customStyle="1" w:styleId="75ADA0471C004204B4AE092F1A1D93A7">
    <w:name w:val="75ADA0471C004204B4AE092F1A1D93A7"/>
    <w:rsid w:val="00AB454D"/>
  </w:style>
  <w:style w:type="paragraph" w:customStyle="1" w:styleId="DFBAB0A31C7A4D59AADE519725A5DCE6">
    <w:name w:val="DFBAB0A31C7A4D59AADE519725A5DCE6"/>
    <w:rsid w:val="00AB454D"/>
  </w:style>
  <w:style w:type="paragraph" w:customStyle="1" w:styleId="4080231A82624929894983211AD9A64F">
    <w:name w:val="4080231A82624929894983211AD9A64F"/>
    <w:rsid w:val="00AB454D"/>
  </w:style>
  <w:style w:type="paragraph" w:customStyle="1" w:styleId="2D972ADBF8204765BE177BDCD5A421CA5">
    <w:name w:val="2D972ADBF8204765BE177BDCD5A421CA5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9">
    <w:name w:val="375E3A47552A404F937CEDF4EB47EDD69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3">
    <w:name w:val="A8F987433C504D758F9050DDF792F48B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3">
    <w:name w:val="D98321B34B95450B8585437364A712F3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3">
    <w:name w:val="3F81EFC2E3594FD0BBA3DBF0C3D90648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3">
    <w:name w:val="E1009A48BBF944FA84218B6B6256DCE7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CCC2818D3704C1A89748351C628A7901">
    <w:name w:val="3CCC2818D3704C1A89748351C628A790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1">
    <w:name w:val="9F8B6E7CDF504D4FB505602B66B227FA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1">
    <w:name w:val="4984FCC41DBF4BCDB940C70D793220EF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1">
    <w:name w:val="CE28D7F6263D47B880E97137D4C1E758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1">
    <w:name w:val="75ADA0471C004204B4AE092F1A1D93A7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1">
    <w:name w:val="DFBAB0A31C7A4D59AADE519725A5DCE6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1">
    <w:name w:val="4080231A82624929894983211AD9A64F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19266572582647118E336430A2CC33B814">
    <w:name w:val="19266572582647118E336430A2CC33B8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14">
    <w:name w:val="8A9633247B0045FA804F2F492C32EA90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14">
    <w:name w:val="4A2BECF361594B2CBE9082B5FD6D2607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14">
    <w:name w:val="D045F8B8543249BB93D50C61BD686EF1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14">
    <w:name w:val="2171A2A896F746D4A27D236479FAF408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14">
    <w:name w:val="8FCE66DAFB644C4E975106ADB8E96CC5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14">
    <w:name w:val="D965C25A46AD407D9491D535D1AF6EAB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14">
    <w:name w:val="CAD5A0BCDF66414DA12F53BDC3BAFD04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14">
    <w:name w:val="C75B56CA78BD4C92B2B04D526F61C7EC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14">
    <w:name w:val="408CC2D30A3F4534AB12856267FEA046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14">
    <w:name w:val="3EDEB945E7914F3DA068C1B3F8F2C5F7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14">
    <w:name w:val="43B2D3A5B9934493995F9EFEA666884B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14">
    <w:name w:val="0F8DDB9D3302457AA7811A464433605E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14">
    <w:name w:val="B2AF875358934C54A5EA7F0FB86F3B17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14">
    <w:name w:val="28E97DD7539848EF99024D040C2764E3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14">
    <w:name w:val="FB503DB02E1649B4B92F3A317C31FBDF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14">
    <w:name w:val="E3EF74C71CD54631A46182CE6326D763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14">
    <w:name w:val="213E34A27CDC49CEA1221F7F58AD627C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14">
    <w:name w:val="2FFAF469110041DBAA4B5E0715CFF196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12">
    <w:name w:val="FDD144C91C374B7EAF941BB8D07017B41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12">
    <w:name w:val="37D09D6DBAAF42F29499F257107F32901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11">
    <w:name w:val="F383C6A9738B41318607CF840B73504A1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11">
    <w:name w:val="867F0B7E42474C70B817BFC3CE0B0FDB1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D972ADBF8204765BE177BDCD5A421CA6">
    <w:name w:val="2D972ADBF8204765BE177BDCD5A421CA6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10">
    <w:name w:val="375E3A47552A404F937CEDF4EB47EDD610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4">
    <w:name w:val="A8F987433C504D758F9050DDF792F48B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4">
    <w:name w:val="D98321B34B95450B8585437364A712F3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4">
    <w:name w:val="3F81EFC2E3594FD0BBA3DBF0C3D90648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4">
    <w:name w:val="E1009A48BBF944FA84218B6B6256DCE7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CCC2818D3704C1A89748351C628A7902">
    <w:name w:val="3CCC2818D3704C1A89748351C628A790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2">
    <w:name w:val="9F8B6E7CDF504D4FB505602B66B227FA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2">
    <w:name w:val="4984FCC41DBF4BCDB940C70D793220EF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2">
    <w:name w:val="CE28D7F6263D47B880E97137D4C1E758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2">
    <w:name w:val="75ADA0471C004204B4AE092F1A1D93A7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2">
    <w:name w:val="DFBAB0A31C7A4D59AADE519725A5DCE6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2">
    <w:name w:val="4080231A82624929894983211AD9A64F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">
    <w:name w:val="CDA27ADAFD5741C291265DBA06037910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15">
    <w:name w:val="19266572582647118E336430A2CC33B8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15">
    <w:name w:val="8A9633247B0045FA804F2F492C32EA90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15">
    <w:name w:val="4A2BECF361594B2CBE9082B5FD6D2607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15">
    <w:name w:val="D045F8B8543249BB93D50C61BD686EF1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15">
    <w:name w:val="2171A2A896F746D4A27D236479FAF408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15">
    <w:name w:val="8FCE66DAFB644C4E975106ADB8E96CC5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15">
    <w:name w:val="D965C25A46AD407D9491D535D1AF6EAB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15">
    <w:name w:val="CAD5A0BCDF66414DA12F53BDC3BAFD04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15">
    <w:name w:val="C75B56CA78BD4C92B2B04D526F61C7EC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15">
    <w:name w:val="408CC2D30A3F4534AB12856267FEA046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15">
    <w:name w:val="3EDEB945E7914F3DA068C1B3F8F2C5F7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15">
    <w:name w:val="43B2D3A5B9934493995F9EFEA666884B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15">
    <w:name w:val="0F8DDB9D3302457AA7811A464433605E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15">
    <w:name w:val="B2AF875358934C54A5EA7F0FB86F3B17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15">
    <w:name w:val="28E97DD7539848EF99024D040C2764E3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15">
    <w:name w:val="FB503DB02E1649B4B92F3A317C31FBDF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15">
    <w:name w:val="E3EF74C71CD54631A46182CE6326D763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15">
    <w:name w:val="213E34A27CDC49CEA1221F7F58AD627C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15">
    <w:name w:val="2FFAF469110041DBAA4B5E0715CFF196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13">
    <w:name w:val="FDD144C91C374B7EAF941BB8D07017B41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13">
    <w:name w:val="37D09D6DBAAF42F29499F257107F32901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12">
    <w:name w:val="F383C6A9738B41318607CF840B73504A1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12">
    <w:name w:val="867F0B7E42474C70B817BFC3CE0B0FDB1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D972ADBF8204765BE177BDCD5A421CA7">
    <w:name w:val="2D972ADBF8204765BE177BDCD5A421CA7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11">
    <w:name w:val="375E3A47552A404F937CEDF4EB47EDD611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5">
    <w:name w:val="A8F987433C504D758F9050DDF792F48B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5">
    <w:name w:val="D98321B34B95450B8585437364A712F3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5">
    <w:name w:val="3F81EFC2E3594FD0BBA3DBF0C3D90648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5">
    <w:name w:val="E1009A48BBF944FA84218B6B6256DCE7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CCC2818D3704C1A89748351C628A7903">
    <w:name w:val="3CCC2818D3704C1A89748351C628A790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3">
    <w:name w:val="9F8B6E7CDF504D4FB505602B66B227FA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3">
    <w:name w:val="4984FCC41DBF4BCDB940C70D793220EF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3">
    <w:name w:val="CE28D7F6263D47B880E97137D4C1E758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3">
    <w:name w:val="75ADA0471C004204B4AE092F1A1D93A7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3">
    <w:name w:val="DFBAB0A31C7A4D59AADE519725A5DCE6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3">
    <w:name w:val="4080231A82624929894983211AD9A64F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1">
    <w:name w:val="CDA27ADAFD5741C291265DBA060379101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D972ADBF8204765BE177BDCD5A421CA8">
    <w:name w:val="2D972ADBF8204765BE177BDCD5A421CA8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12">
    <w:name w:val="375E3A47552A404F937CEDF4EB47EDD612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6">
    <w:name w:val="A8F987433C504D758F9050DDF792F48B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6">
    <w:name w:val="D98321B34B95450B8585437364A712F3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6">
    <w:name w:val="3F81EFC2E3594FD0BBA3DBF0C3D90648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6">
    <w:name w:val="E1009A48BBF944FA84218B6B6256DCE7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CCC2818D3704C1A89748351C628A7904">
    <w:name w:val="3CCC2818D3704C1A89748351C628A790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4">
    <w:name w:val="9F8B6E7CDF504D4FB505602B66B227FA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4">
    <w:name w:val="4984FCC41DBF4BCDB940C70D793220EF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4">
    <w:name w:val="CE28D7F6263D47B880E97137D4C1E758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4">
    <w:name w:val="75ADA0471C004204B4AE092F1A1D93A7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4">
    <w:name w:val="DFBAB0A31C7A4D59AADE519725A5DCE6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4">
    <w:name w:val="4080231A82624929894983211AD9A64F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2">
    <w:name w:val="CDA27ADAFD5741C291265DBA060379102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WFBodytext">
    <w:name w:val="WF Body text"/>
    <w:basedOn w:val="BodyText"/>
    <w:link w:val="WFBodytextChar"/>
    <w:qFormat/>
    <w:rsid w:val="00797685"/>
    <w:pPr>
      <w:ind w:left="0"/>
    </w:pPr>
  </w:style>
  <w:style w:type="character" w:customStyle="1" w:styleId="WFBodytextChar">
    <w:name w:val="WF Body text Char"/>
    <w:basedOn w:val="BodyTextChar"/>
    <w:link w:val="WFBodytext"/>
    <w:rsid w:val="00797685"/>
    <w:rPr>
      <w:rFonts w:ascii="Georgia" w:eastAsia="Calibri" w:hAnsi="Georgia" w:cs="Georgia"/>
      <w:color w:val="000000"/>
      <w:sz w:val="20"/>
      <w:szCs w:val="20"/>
    </w:rPr>
  </w:style>
  <w:style w:type="paragraph" w:styleId="BodyText">
    <w:name w:val="Body Text"/>
    <w:aliases w:val="Body Text 1"/>
    <w:basedOn w:val="Normal"/>
    <w:link w:val="BodyTextChar"/>
    <w:qFormat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character" w:customStyle="1" w:styleId="BodyTextChar">
    <w:name w:val="Body Text Char"/>
    <w:aliases w:val="Body Text 1 Char"/>
    <w:basedOn w:val="DefaultParagraphFont"/>
    <w:link w:val="BodyText"/>
    <w:rsid w:val="004C0AB3"/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">
    <w:name w:val="DDCE0E8A51FC42D1A03CBAB0F79BBD5F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16">
    <w:name w:val="19266572582647118E336430A2CC33B8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16">
    <w:name w:val="8A9633247B0045FA804F2F492C32EA90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16">
    <w:name w:val="4A2BECF361594B2CBE9082B5FD6D2607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16">
    <w:name w:val="D045F8B8543249BB93D50C61BD686EF1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16">
    <w:name w:val="2171A2A896F746D4A27D236479FAF408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16">
    <w:name w:val="8FCE66DAFB644C4E975106ADB8E96CC5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16">
    <w:name w:val="D965C25A46AD407D9491D535D1AF6EAB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16">
    <w:name w:val="CAD5A0BCDF66414DA12F53BDC3BAFD04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16">
    <w:name w:val="C75B56CA78BD4C92B2B04D526F61C7EC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16">
    <w:name w:val="408CC2D30A3F4534AB12856267FEA046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16">
    <w:name w:val="3EDEB945E7914F3DA068C1B3F8F2C5F7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16">
    <w:name w:val="43B2D3A5B9934493995F9EFEA666884B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16">
    <w:name w:val="0F8DDB9D3302457AA7811A464433605E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16">
    <w:name w:val="B2AF875358934C54A5EA7F0FB86F3B17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16">
    <w:name w:val="28E97DD7539848EF99024D040C2764E3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16">
    <w:name w:val="FB503DB02E1649B4B92F3A317C31FBDF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16">
    <w:name w:val="E3EF74C71CD54631A46182CE6326D763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16">
    <w:name w:val="213E34A27CDC49CEA1221F7F58AD627C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16">
    <w:name w:val="2FFAF469110041DBAA4B5E0715CFF196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14">
    <w:name w:val="FDD144C91C374B7EAF941BB8D07017B41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14">
    <w:name w:val="37D09D6DBAAF42F29499F257107F32901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13">
    <w:name w:val="F383C6A9738B41318607CF840B73504A1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13">
    <w:name w:val="867F0B7E42474C70B817BFC3CE0B0FDB1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D972ADBF8204765BE177BDCD5A421CA9">
    <w:name w:val="2D972ADBF8204765BE177BDCD5A421CA9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13">
    <w:name w:val="375E3A47552A404F937CEDF4EB47EDD613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7">
    <w:name w:val="A8F987433C504D758F9050DDF792F48B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7">
    <w:name w:val="D98321B34B95450B8585437364A712F3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7">
    <w:name w:val="3F81EFC2E3594FD0BBA3DBF0C3D90648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7">
    <w:name w:val="E1009A48BBF944FA84218B6B6256DCE7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infoblue">
    <w:name w:val="infoblue"/>
    <w:basedOn w:val="Normal"/>
    <w:next w:val="BodyText"/>
    <w:qFormat/>
    <w:locked/>
    <w:rsid w:val="00797685"/>
    <w:pPr>
      <w:keepLines/>
      <w:spacing w:after="120" w:line="240" w:lineRule="atLeast"/>
      <w:ind w:left="360" w:hanging="360"/>
    </w:pPr>
    <w:rPr>
      <w:rFonts w:ascii="Arial" w:eastAsia="Times New Roman" w:hAnsi="Arial" w:cs="Times New Roman"/>
      <w:i/>
      <w:iCs/>
      <w:color w:val="0000FF"/>
      <w:sz w:val="20"/>
      <w:szCs w:val="20"/>
    </w:rPr>
  </w:style>
  <w:style w:type="paragraph" w:customStyle="1" w:styleId="BodyText1BulletLevel1">
    <w:name w:val="Body Text 1 Bullet Level 1"/>
    <w:basedOn w:val="BodyText"/>
    <w:qFormat/>
    <w:rsid w:val="004C0AB3"/>
    <w:pPr>
      <w:numPr>
        <w:ilvl w:val="1"/>
        <w:numId w:val="1"/>
      </w:numPr>
      <w:ind w:left="900"/>
    </w:pPr>
  </w:style>
  <w:style w:type="paragraph" w:customStyle="1" w:styleId="EF0B3BED64E244F69A0800F34ACDF58E">
    <w:name w:val="EF0B3BED64E244F69A0800F34ACDF58E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5">
    <w:name w:val="3CCC2818D3704C1A89748351C628A790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5">
    <w:name w:val="9F8B6E7CDF504D4FB505602B66B227FA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5">
    <w:name w:val="4984FCC41DBF4BCDB940C70D793220EF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5">
    <w:name w:val="CE28D7F6263D47B880E97137D4C1E758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5">
    <w:name w:val="75ADA0471C004204B4AE092F1A1D93A7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5">
    <w:name w:val="DFBAB0A31C7A4D59AADE519725A5DCE6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5">
    <w:name w:val="4080231A82624929894983211AD9A64F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3">
    <w:name w:val="CDA27ADAFD5741C291265DBA060379103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1">
    <w:name w:val="DDCE0E8A51FC42D1A03CBAB0F79BBD5F1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17">
    <w:name w:val="19266572582647118E336430A2CC33B8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17">
    <w:name w:val="8A9633247B0045FA804F2F492C32EA90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17">
    <w:name w:val="4A2BECF361594B2CBE9082B5FD6D2607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17">
    <w:name w:val="D045F8B8543249BB93D50C61BD686EF1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17">
    <w:name w:val="2171A2A896F746D4A27D236479FAF408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17">
    <w:name w:val="8FCE66DAFB644C4E975106ADB8E96CC5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17">
    <w:name w:val="D965C25A46AD407D9491D535D1AF6EAB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17">
    <w:name w:val="CAD5A0BCDF66414DA12F53BDC3BAFD04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17">
    <w:name w:val="C75B56CA78BD4C92B2B04D526F61C7EC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17">
    <w:name w:val="408CC2D30A3F4534AB12856267FEA046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17">
    <w:name w:val="3EDEB945E7914F3DA068C1B3F8F2C5F7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17">
    <w:name w:val="43B2D3A5B9934493995F9EFEA666884B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17">
    <w:name w:val="0F8DDB9D3302457AA7811A464433605E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17">
    <w:name w:val="B2AF875358934C54A5EA7F0FB86F3B17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17">
    <w:name w:val="28E97DD7539848EF99024D040C2764E3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17">
    <w:name w:val="FB503DB02E1649B4B92F3A317C31FBDF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17">
    <w:name w:val="E3EF74C71CD54631A46182CE6326D763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17">
    <w:name w:val="213E34A27CDC49CEA1221F7F58AD627C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17">
    <w:name w:val="2FFAF469110041DBAA4B5E0715CFF196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15">
    <w:name w:val="FDD144C91C374B7EAF941BB8D07017B41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15">
    <w:name w:val="37D09D6DBAAF42F29499F257107F329015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14">
    <w:name w:val="F383C6A9738B41318607CF840B73504A14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14">
    <w:name w:val="867F0B7E42474C70B817BFC3CE0B0FDB14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D972ADBF8204765BE177BDCD5A421CA10">
    <w:name w:val="2D972ADBF8204765BE177BDCD5A421CA10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14">
    <w:name w:val="375E3A47552A404F937CEDF4EB47EDD614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8">
    <w:name w:val="A8F987433C504D758F9050DDF792F48B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8">
    <w:name w:val="D98321B34B95450B8585437364A712F3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8">
    <w:name w:val="3F81EFC2E3594FD0BBA3DBF0C3D90648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8">
    <w:name w:val="E1009A48BBF944FA84218B6B6256DCE7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1">
    <w:name w:val="EF0B3BED64E244F69A0800F34ACDF58E1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6">
    <w:name w:val="3CCC2818D3704C1A89748351C628A790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6">
    <w:name w:val="9F8B6E7CDF504D4FB505602B66B227FA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6">
    <w:name w:val="4984FCC41DBF4BCDB940C70D793220EF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6">
    <w:name w:val="CE28D7F6263D47B880E97137D4C1E758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6">
    <w:name w:val="75ADA0471C004204B4AE092F1A1D93A7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6">
    <w:name w:val="DFBAB0A31C7A4D59AADE519725A5DCE6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6">
    <w:name w:val="4080231A82624929894983211AD9A64F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4">
    <w:name w:val="CDA27ADAFD5741C291265DBA060379104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2">
    <w:name w:val="DDCE0E8A51FC42D1A03CBAB0F79BBD5F2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18">
    <w:name w:val="19266572582647118E336430A2CC33B8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18">
    <w:name w:val="8A9633247B0045FA804F2F492C32EA90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18">
    <w:name w:val="4A2BECF361594B2CBE9082B5FD6D2607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18">
    <w:name w:val="D045F8B8543249BB93D50C61BD686EF1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18">
    <w:name w:val="2171A2A896F746D4A27D236479FAF408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18">
    <w:name w:val="8FCE66DAFB644C4E975106ADB8E96CC5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18">
    <w:name w:val="D965C25A46AD407D9491D535D1AF6EAB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18">
    <w:name w:val="CAD5A0BCDF66414DA12F53BDC3BAFD04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18">
    <w:name w:val="C75B56CA78BD4C92B2B04D526F61C7EC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18">
    <w:name w:val="408CC2D30A3F4534AB12856267FEA046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18">
    <w:name w:val="3EDEB945E7914F3DA068C1B3F8F2C5F7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18">
    <w:name w:val="43B2D3A5B9934493995F9EFEA666884B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18">
    <w:name w:val="0F8DDB9D3302457AA7811A464433605E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18">
    <w:name w:val="B2AF875358934C54A5EA7F0FB86F3B17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18">
    <w:name w:val="28E97DD7539848EF99024D040C2764E3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18">
    <w:name w:val="FB503DB02E1649B4B92F3A317C31FBDF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18">
    <w:name w:val="E3EF74C71CD54631A46182CE6326D763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18">
    <w:name w:val="213E34A27CDC49CEA1221F7F58AD627C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18">
    <w:name w:val="2FFAF469110041DBAA4B5E0715CFF196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16">
    <w:name w:val="FDD144C91C374B7EAF941BB8D07017B416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16">
    <w:name w:val="37D09D6DBAAF42F29499F257107F329016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15">
    <w:name w:val="F383C6A9738B41318607CF840B73504A15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15">
    <w:name w:val="867F0B7E42474C70B817BFC3CE0B0FDB15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00AAB586BE7B4B698470C38D6D2AA2F1">
    <w:name w:val="00AAB586BE7B4B698470C38D6D2AA2F1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">
    <w:name w:val="37EC35E07BF049A7B5849CFEA87E4D88"/>
    <w:rsid w:val="00AB454D"/>
  </w:style>
  <w:style w:type="paragraph" w:customStyle="1" w:styleId="2D972ADBF8204765BE177BDCD5A421CA11">
    <w:name w:val="2D972ADBF8204765BE177BDCD5A421CA11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15">
    <w:name w:val="375E3A47552A404F937CEDF4EB47EDD615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9">
    <w:name w:val="A8F987433C504D758F9050DDF792F48B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9">
    <w:name w:val="D98321B34B95450B8585437364A712F3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9">
    <w:name w:val="3F81EFC2E3594FD0BBA3DBF0C3D90648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9">
    <w:name w:val="E1009A48BBF944FA84218B6B6256DCE7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2">
    <w:name w:val="EF0B3BED64E244F69A0800F34ACDF58E2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7">
    <w:name w:val="3CCC2818D3704C1A89748351C628A790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7">
    <w:name w:val="9F8B6E7CDF504D4FB505602B66B227FA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7">
    <w:name w:val="4984FCC41DBF4BCDB940C70D793220EF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7">
    <w:name w:val="CE28D7F6263D47B880E97137D4C1E758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7">
    <w:name w:val="75ADA0471C004204B4AE092F1A1D93A7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7">
    <w:name w:val="DFBAB0A31C7A4D59AADE519725A5DCE6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7">
    <w:name w:val="4080231A82624929894983211AD9A64F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5">
    <w:name w:val="CDA27ADAFD5741C291265DBA060379105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3">
    <w:name w:val="DDCE0E8A51FC42D1A03CBAB0F79BBD5F3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19">
    <w:name w:val="19266572582647118E336430A2CC33B8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19">
    <w:name w:val="8A9633247B0045FA804F2F492C32EA90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19">
    <w:name w:val="4A2BECF361594B2CBE9082B5FD6D2607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19">
    <w:name w:val="D045F8B8543249BB93D50C61BD686EF1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19">
    <w:name w:val="2171A2A896F746D4A27D236479FAF408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19">
    <w:name w:val="8FCE66DAFB644C4E975106ADB8E96CC5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19">
    <w:name w:val="D965C25A46AD407D9491D535D1AF6EAB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19">
    <w:name w:val="CAD5A0BCDF66414DA12F53BDC3BAFD04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19">
    <w:name w:val="C75B56CA78BD4C92B2B04D526F61C7EC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19">
    <w:name w:val="408CC2D30A3F4534AB12856267FEA046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19">
    <w:name w:val="3EDEB945E7914F3DA068C1B3F8F2C5F7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19">
    <w:name w:val="43B2D3A5B9934493995F9EFEA666884B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19">
    <w:name w:val="0F8DDB9D3302457AA7811A464433605E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19">
    <w:name w:val="B2AF875358934C54A5EA7F0FB86F3B17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19">
    <w:name w:val="28E97DD7539848EF99024D040C2764E3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19">
    <w:name w:val="FB503DB02E1649B4B92F3A317C31FBDF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19">
    <w:name w:val="E3EF74C71CD54631A46182CE6326D763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19">
    <w:name w:val="213E34A27CDC49CEA1221F7F58AD627C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19">
    <w:name w:val="2FFAF469110041DBAA4B5E0715CFF196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17">
    <w:name w:val="FDD144C91C374B7EAF941BB8D07017B417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17">
    <w:name w:val="37D09D6DBAAF42F29499F257107F329017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16">
    <w:name w:val="F383C6A9738B41318607CF840B73504A16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16">
    <w:name w:val="867F0B7E42474C70B817BFC3CE0B0FDB16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">
    <w:name w:val="416AA1AEB4F74C04B0BB6D0CE657B707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00AAB586BE7B4B698470C38D6D2AA2F11">
    <w:name w:val="00AAB586BE7B4B698470C38D6D2AA2F11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1">
    <w:name w:val="37EC35E07BF049A7B5849CFEA87E4D881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2D972ADBF8204765BE177BDCD5A421CA12">
    <w:name w:val="2D972ADBF8204765BE177BDCD5A421CA12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16">
    <w:name w:val="375E3A47552A404F937CEDF4EB47EDD616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10">
    <w:name w:val="A8F987433C504D758F9050DDF792F48B1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10">
    <w:name w:val="D98321B34B95450B8585437364A712F31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10">
    <w:name w:val="3F81EFC2E3594FD0BBA3DBF0C3D906481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10">
    <w:name w:val="E1009A48BBF944FA84218B6B6256DCE71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3">
    <w:name w:val="EF0B3BED64E244F69A0800F34ACDF58E3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8">
    <w:name w:val="3CCC2818D3704C1A89748351C628A790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8">
    <w:name w:val="9F8B6E7CDF504D4FB505602B66B227FA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8">
    <w:name w:val="4984FCC41DBF4BCDB940C70D793220EF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8">
    <w:name w:val="CE28D7F6263D47B880E97137D4C1E758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8">
    <w:name w:val="75ADA0471C004204B4AE092F1A1D93A7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8">
    <w:name w:val="DFBAB0A31C7A4D59AADE519725A5DCE6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8">
    <w:name w:val="4080231A82624929894983211AD9A64F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6">
    <w:name w:val="CDA27ADAFD5741C291265DBA060379106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4">
    <w:name w:val="DDCE0E8A51FC42D1A03CBAB0F79BBD5F4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20">
    <w:name w:val="19266572582647118E336430A2CC33B8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20">
    <w:name w:val="8A9633247B0045FA804F2F492C32EA90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20">
    <w:name w:val="4A2BECF361594B2CBE9082B5FD6D2607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20">
    <w:name w:val="D045F8B8543249BB93D50C61BD686EF1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20">
    <w:name w:val="2171A2A896F746D4A27D236479FAF408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20">
    <w:name w:val="8FCE66DAFB644C4E975106ADB8E96CC5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20">
    <w:name w:val="D965C25A46AD407D9491D535D1AF6EAB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20">
    <w:name w:val="CAD5A0BCDF66414DA12F53BDC3BAFD04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20">
    <w:name w:val="C75B56CA78BD4C92B2B04D526F61C7EC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20">
    <w:name w:val="408CC2D30A3F4534AB12856267FEA046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20">
    <w:name w:val="3EDEB945E7914F3DA068C1B3F8F2C5F7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20">
    <w:name w:val="43B2D3A5B9934493995F9EFEA666884B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20">
    <w:name w:val="0F8DDB9D3302457AA7811A464433605E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20">
    <w:name w:val="B2AF875358934C54A5EA7F0FB86F3B17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20">
    <w:name w:val="28E97DD7539848EF99024D040C2764E3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20">
    <w:name w:val="FB503DB02E1649B4B92F3A317C31FBDF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20">
    <w:name w:val="E3EF74C71CD54631A46182CE6326D763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20">
    <w:name w:val="213E34A27CDC49CEA1221F7F58AD627C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20">
    <w:name w:val="2FFAF469110041DBAA4B5E0715CFF196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18">
    <w:name w:val="FDD144C91C374B7EAF941BB8D07017B418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18">
    <w:name w:val="37D09D6DBAAF42F29499F257107F32901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17">
    <w:name w:val="F383C6A9738B41318607CF840B73504A17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17">
    <w:name w:val="867F0B7E42474C70B817BFC3CE0B0FDB17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1">
    <w:name w:val="416AA1AEB4F74C04B0BB6D0CE657B707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00AAB586BE7B4B698470C38D6D2AA2F12">
    <w:name w:val="00AAB586BE7B4B698470C38D6D2AA2F12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2">
    <w:name w:val="37EC35E07BF049A7B5849CFEA87E4D882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2D972ADBF8204765BE177BDCD5A421CA13">
    <w:name w:val="2D972ADBF8204765BE177BDCD5A421CA13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17">
    <w:name w:val="375E3A47552A404F937CEDF4EB47EDD617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11">
    <w:name w:val="A8F987433C504D758F9050DDF792F48B1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11">
    <w:name w:val="D98321B34B95450B8585437364A712F31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11">
    <w:name w:val="3F81EFC2E3594FD0BBA3DBF0C3D906481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11">
    <w:name w:val="E1009A48BBF944FA84218B6B6256DCE71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4">
    <w:name w:val="EF0B3BED64E244F69A0800F34ACDF58E4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9">
    <w:name w:val="3CCC2818D3704C1A89748351C628A790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9">
    <w:name w:val="9F8B6E7CDF504D4FB505602B66B227FA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9">
    <w:name w:val="4984FCC41DBF4BCDB940C70D793220EF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9">
    <w:name w:val="CE28D7F6263D47B880E97137D4C1E758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9">
    <w:name w:val="75ADA0471C004204B4AE092F1A1D93A7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9">
    <w:name w:val="DFBAB0A31C7A4D59AADE519725A5DCE6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9">
    <w:name w:val="4080231A82624929894983211AD9A64F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7">
    <w:name w:val="CDA27ADAFD5741C291265DBA060379107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5">
    <w:name w:val="DDCE0E8A51FC42D1A03CBAB0F79BBD5F5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21">
    <w:name w:val="19266572582647118E336430A2CC33B8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21">
    <w:name w:val="8A9633247B0045FA804F2F492C32EA90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21">
    <w:name w:val="4A2BECF361594B2CBE9082B5FD6D2607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21">
    <w:name w:val="D045F8B8543249BB93D50C61BD686EF1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21">
    <w:name w:val="2171A2A896F746D4A27D236479FAF408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21">
    <w:name w:val="8FCE66DAFB644C4E975106ADB8E96CC5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21">
    <w:name w:val="D965C25A46AD407D9491D535D1AF6EAB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21">
    <w:name w:val="CAD5A0BCDF66414DA12F53BDC3BAFD04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21">
    <w:name w:val="C75B56CA78BD4C92B2B04D526F61C7EC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21">
    <w:name w:val="408CC2D30A3F4534AB12856267FEA046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21">
    <w:name w:val="3EDEB945E7914F3DA068C1B3F8F2C5F7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21">
    <w:name w:val="43B2D3A5B9934493995F9EFEA666884B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21">
    <w:name w:val="0F8DDB9D3302457AA7811A464433605E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21">
    <w:name w:val="B2AF875358934C54A5EA7F0FB86F3B17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21">
    <w:name w:val="28E97DD7539848EF99024D040C2764E3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21">
    <w:name w:val="FB503DB02E1649B4B92F3A317C31FBDF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21">
    <w:name w:val="E3EF74C71CD54631A46182CE6326D763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21">
    <w:name w:val="213E34A27CDC49CEA1221F7F58AD627C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21">
    <w:name w:val="2FFAF469110041DBAA4B5E0715CFF196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19">
    <w:name w:val="FDD144C91C374B7EAF941BB8D07017B419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19">
    <w:name w:val="37D09D6DBAAF42F29499F257107F329019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18">
    <w:name w:val="F383C6A9738B41318607CF840B73504A18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18">
    <w:name w:val="867F0B7E42474C70B817BFC3CE0B0FDB18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2">
    <w:name w:val="416AA1AEB4F74C04B0BB6D0CE657B707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00AAB586BE7B4B698470C38D6D2AA2F13">
    <w:name w:val="00AAB586BE7B4B698470C38D6D2AA2F13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3">
    <w:name w:val="37EC35E07BF049A7B5849CFEA87E4D883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F733A2CDB5B64E43B730DD287A1F7080">
    <w:name w:val="F733A2CDB5B64E43B730DD287A1F7080"/>
    <w:rsid w:val="00AB454D"/>
  </w:style>
  <w:style w:type="paragraph" w:customStyle="1" w:styleId="7F8F8480FF8448278B8E24BDBF1341BA">
    <w:name w:val="7F8F8480FF8448278B8E24BDBF1341BA"/>
    <w:rsid w:val="00AB454D"/>
  </w:style>
  <w:style w:type="paragraph" w:customStyle="1" w:styleId="2D972ADBF8204765BE177BDCD5A421CA14">
    <w:name w:val="2D972ADBF8204765BE177BDCD5A421CA14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18">
    <w:name w:val="375E3A47552A404F937CEDF4EB47EDD618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12">
    <w:name w:val="A8F987433C504D758F9050DDF792F48B1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12">
    <w:name w:val="D98321B34B95450B8585437364A712F31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12">
    <w:name w:val="3F81EFC2E3594FD0BBA3DBF0C3D906481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12">
    <w:name w:val="E1009A48BBF944FA84218B6B6256DCE71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5">
    <w:name w:val="EF0B3BED64E244F69A0800F34ACDF58E5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10">
    <w:name w:val="3CCC2818D3704C1A89748351C628A7901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10">
    <w:name w:val="9F8B6E7CDF504D4FB505602B66B227FA1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10">
    <w:name w:val="4984FCC41DBF4BCDB940C70D793220EF1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10">
    <w:name w:val="CE28D7F6263D47B880E97137D4C1E7581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10">
    <w:name w:val="75ADA0471C004204B4AE092F1A1D93A71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10">
    <w:name w:val="DFBAB0A31C7A4D59AADE519725A5DCE61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10">
    <w:name w:val="4080231A82624929894983211AD9A64F1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8">
    <w:name w:val="CDA27ADAFD5741C291265DBA060379108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6">
    <w:name w:val="DDCE0E8A51FC42D1A03CBAB0F79BBD5F6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22">
    <w:name w:val="19266572582647118E336430A2CC33B8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22">
    <w:name w:val="8A9633247B0045FA804F2F492C32EA90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22">
    <w:name w:val="4A2BECF361594B2CBE9082B5FD6D2607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22">
    <w:name w:val="D045F8B8543249BB93D50C61BD686EF1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22">
    <w:name w:val="2171A2A896F746D4A27D236479FAF408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22">
    <w:name w:val="8FCE66DAFB644C4E975106ADB8E96CC5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22">
    <w:name w:val="D965C25A46AD407D9491D535D1AF6EAB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22">
    <w:name w:val="CAD5A0BCDF66414DA12F53BDC3BAFD04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22">
    <w:name w:val="C75B56CA78BD4C92B2B04D526F61C7EC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22">
    <w:name w:val="408CC2D30A3F4534AB12856267FEA046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22">
    <w:name w:val="3EDEB945E7914F3DA068C1B3F8F2C5F7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22">
    <w:name w:val="43B2D3A5B9934493995F9EFEA666884B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22">
    <w:name w:val="0F8DDB9D3302457AA7811A464433605E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22">
    <w:name w:val="B2AF875358934C54A5EA7F0FB86F3B17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22">
    <w:name w:val="28E97DD7539848EF99024D040C2764E3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22">
    <w:name w:val="FB503DB02E1649B4B92F3A317C31FBDF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22">
    <w:name w:val="E3EF74C71CD54631A46182CE6326D763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22">
    <w:name w:val="213E34A27CDC49CEA1221F7F58AD627C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22">
    <w:name w:val="2FFAF469110041DBAA4B5E0715CFF196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20">
    <w:name w:val="FDD144C91C374B7EAF941BB8D07017B420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20">
    <w:name w:val="37D09D6DBAAF42F29499F257107F329020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19">
    <w:name w:val="F383C6A9738B41318607CF840B73504A19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19">
    <w:name w:val="867F0B7E42474C70B817BFC3CE0B0FDB19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3">
    <w:name w:val="416AA1AEB4F74C04B0BB6D0CE657B707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">
    <w:name w:val="CEF181A957124C99A92FD32E398A4948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1">
    <w:name w:val="7F8F8480FF8448278B8E24BDBF1341BA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4">
    <w:name w:val="00AAB586BE7B4B698470C38D6D2AA2F14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4">
    <w:name w:val="37EC35E07BF049A7B5849CFEA87E4D884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E6F4C27CC6F347848A55F7AB7F1E751E">
    <w:name w:val="E6F4C27CC6F347848A55F7AB7F1E751E"/>
    <w:rsid w:val="00AB454D"/>
  </w:style>
  <w:style w:type="paragraph" w:customStyle="1" w:styleId="DAE2F274F62F4388A5D37445B3EFBCFA">
    <w:name w:val="DAE2F274F62F4388A5D37445B3EFBCFA"/>
    <w:rsid w:val="00AB454D"/>
  </w:style>
  <w:style w:type="paragraph" w:customStyle="1" w:styleId="F2A5AEC3E72F44DDB45D1511375ABD4C">
    <w:name w:val="F2A5AEC3E72F44DDB45D1511375ABD4C"/>
    <w:rsid w:val="00AB454D"/>
  </w:style>
  <w:style w:type="paragraph" w:customStyle="1" w:styleId="46C28EC7881A48D48547516B3106D378">
    <w:name w:val="46C28EC7881A48D48547516B3106D378"/>
    <w:rsid w:val="00AB454D"/>
  </w:style>
  <w:style w:type="paragraph" w:customStyle="1" w:styleId="22762BAC6C3D4192A81CAB0DBEDA5295">
    <w:name w:val="22762BAC6C3D4192A81CAB0DBEDA5295"/>
    <w:rsid w:val="00AB454D"/>
  </w:style>
  <w:style w:type="paragraph" w:customStyle="1" w:styleId="2D972ADBF8204765BE177BDCD5A421CA15">
    <w:name w:val="2D972ADBF8204765BE177BDCD5A421CA15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19">
    <w:name w:val="375E3A47552A404F937CEDF4EB47EDD619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13">
    <w:name w:val="A8F987433C504D758F9050DDF792F48B1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13">
    <w:name w:val="D98321B34B95450B8585437364A712F31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13">
    <w:name w:val="3F81EFC2E3594FD0BBA3DBF0C3D906481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13">
    <w:name w:val="E1009A48BBF944FA84218B6B6256DCE71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6">
    <w:name w:val="EF0B3BED64E244F69A0800F34ACDF58E6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11">
    <w:name w:val="3CCC2818D3704C1A89748351C628A7901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11">
    <w:name w:val="9F8B6E7CDF504D4FB505602B66B227FA1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11">
    <w:name w:val="4984FCC41DBF4BCDB940C70D793220EF1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11">
    <w:name w:val="CE28D7F6263D47B880E97137D4C1E7581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11">
    <w:name w:val="75ADA0471C004204B4AE092F1A1D93A71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11">
    <w:name w:val="DFBAB0A31C7A4D59AADE519725A5DCE61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11">
    <w:name w:val="4080231A82624929894983211AD9A64F1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9">
    <w:name w:val="CDA27ADAFD5741C291265DBA060379109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7">
    <w:name w:val="DDCE0E8A51FC42D1A03CBAB0F79BBD5F7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23">
    <w:name w:val="19266572582647118E336430A2CC33B8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23">
    <w:name w:val="8A9633247B0045FA804F2F492C32EA90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23">
    <w:name w:val="4A2BECF361594B2CBE9082B5FD6D2607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23">
    <w:name w:val="D045F8B8543249BB93D50C61BD686EF1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23">
    <w:name w:val="2171A2A896F746D4A27D236479FAF408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23">
    <w:name w:val="8FCE66DAFB644C4E975106ADB8E96CC5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23">
    <w:name w:val="D965C25A46AD407D9491D535D1AF6EAB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23">
    <w:name w:val="CAD5A0BCDF66414DA12F53BDC3BAFD04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23">
    <w:name w:val="C75B56CA78BD4C92B2B04D526F61C7EC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23">
    <w:name w:val="408CC2D30A3F4534AB12856267FEA046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23">
    <w:name w:val="3EDEB945E7914F3DA068C1B3F8F2C5F7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23">
    <w:name w:val="43B2D3A5B9934493995F9EFEA666884B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23">
    <w:name w:val="0F8DDB9D3302457AA7811A464433605E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23">
    <w:name w:val="B2AF875358934C54A5EA7F0FB86F3B17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23">
    <w:name w:val="28E97DD7539848EF99024D040C2764E3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23">
    <w:name w:val="FB503DB02E1649B4B92F3A317C31FBDF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23">
    <w:name w:val="E3EF74C71CD54631A46182CE6326D763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23">
    <w:name w:val="213E34A27CDC49CEA1221F7F58AD627C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23">
    <w:name w:val="2FFAF469110041DBAA4B5E0715CFF1962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21">
    <w:name w:val="FDD144C91C374B7EAF941BB8D07017B42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21">
    <w:name w:val="37D09D6DBAAF42F29499F257107F32902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20">
    <w:name w:val="F383C6A9738B41318607CF840B73504A20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20">
    <w:name w:val="867F0B7E42474C70B817BFC3CE0B0FDB20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4">
    <w:name w:val="416AA1AEB4F74C04B0BB6D0CE657B707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1">
    <w:name w:val="CEF181A957124C99A92FD32E398A4948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2">
    <w:name w:val="7F8F8480FF8448278B8E24BDBF1341BA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1">
    <w:name w:val="F2A5AEC3E72F44DDB45D1511375ABD4C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1">
    <w:name w:val="46C28EC7881A48D48547516B3106D378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1">
    <w:name w:val="22762BAC6C3D4192A81CAB0DBEDA5295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1">
    <w:name w:val="E6F4C27CC6F347848A55F7AB7F1E751E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1">
    <w:name w:val="DAE2F274F62F4388A5D37445B3EFBCFA1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5">
    <w:name w:val="00AAB586BE7B4B698470C38D6D2AA2F15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5">
    <w:name w:val="37EC35E07BF049A7B5849CFEA87E4D885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2D972ADBF8204765BE177BDCD5A421CA16">
    <w:name w:val="2D972ADBF8204765BE177BDCD5A421CA16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20">
    <w:name w:val="375E3A47552A404F937CEDF4EB47EDD620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14">
    <w:name w:val="A8F987433C504D758F9050DDF792F48B1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14">
    <w:name w:val="D98321B34B95450B8585437364A712F31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14">
    <w:name w:val="3F81EFC2E3594FD0BBA3DBF0C3D906481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14">
    <w:name w:val="E1009A48BBF944FA84218B6B6256DCE71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7">
    <w:name w:val="EF0B3BED64E244F69A0800F34ACDF58E7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12">
    <w:name w:val="3CCC2818D3704C1A89748351C628A7901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12">
    <w:name w:val="9F8B6E7CDF504D4FB505602B66B227FA1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12">
    <w:name w:val="4984FCC41DBF4BCDB940C70D793220EF1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12">
    <w:name w:val="CE28D7F6263D47B880E97137D4C1E7581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12">
    <w:name w:val="75ADA0471C004204B4AE092F1A1D93A71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12">
    <w:name w:val="DFBAB0A31C7A4D59AADE519725A5DCE61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12">
    <w:name w:val="4080231A82624929894983211AD9A64F1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10">
    <w:name w:val="CDA27ADAFD5741C291265DBA0603791010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8">
    <w:name w:val="DDCE0E8A51FC42D1A03CBAB0F79BBD5F8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24">
    <w:name w:val="19266572582647118E336430A2CC33B8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24">
    <w:name w:val="8A9633247B0045FA804F2F492C32EA90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24">
    <w:name w:val="4A2BECF361594B2CBE9082B5FD6D2607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24">
    <w:name w:val="D045F8B8543249BB93D50C61BD686EF1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24">
    <w:name w:val="2171A2A896F746D4A27D236479FAF408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24">
    <w:name w:val="8FCE66DAFB644C4E975106ADB8E96CC5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24">
    <w:name w:val="D965C25A46AD407D9491D535D1AF6EAB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24">
    <w:name w:val="CAD5A0BCDF66414DA12F53BDC3BAFD04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24">
    <w:name w:val="C75B56CA78BD4C92B2B04D526F61C7EC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24">
    <w:name w:val="408CC2D30A3F4534AB12856267FEA046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24">
    <w:name w:val="3EDEB945E7914F3DA068C1B3F8F2C5F7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24">
    <w:name w:val="43B2D3A5B9934493995F9EFEA666884B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24">
    <w:name w:val="0F8DDB9D3302457AA7811A464433605E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24">
    <w:name w:val="B2AF875358934C54A5EA7F0FB86F3B17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24">
    <w:name w:val="28E97DD7539848EF99024D040C2764E3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24">
    <w:name w:val="FB503DB02E1649B4B92F3A317C31FBDF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24">
    <w:name w:val="E3EF74C71CD54631A46182CE6326D763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24">
    <w:name w:val="213E34A27CDC49CEA1221F7F58AD627C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24">
    <w:name w:val="2FFAF469110041DBAA4B5E0715CFF19624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">
    <w:name w:val="D75BD06B052043C385030C47A4BE4AFC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22">
    <w:name w:val="FDD144C91C374B7EAF941BB8D07017B42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22">
    <w:name w:val="37D09D6DBAAF42F29499F257107F32902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21">
    <w:name w:val="F383C6A9738B41318607CF840B73504A2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21">
    <w:name w:val="867F0B7E42474C70B817BFC3CE0B0FDB2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5">
    <w:name w:val="416AA1AEB4F74C04B0BB6D0CE657B707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2">
    <w:name w:val="CEF181A957124C99A92FD32E398A4948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3">
    <w:name w:val="7F8F8480FF8448278B8E24BDBF1341BA3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2">
    <w:name w:val="F2A5AEC3E72F44DDB45D1511375ABD4C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2">
    <w:name w:val="46C28EC7881A48D48547516B3106D378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2">
    <w:name w:val="22762BAC6C3D4192A81CAB0DBEDA5295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2">
    <w:name w:val="E6F4C27CC6F347848A55F7AB7F1E751E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2">
    <w:name w:val="DAE2F274F62F4388A5D37445B3EFBCFA2"/>
    <w:rsid w:val="00AB454D"/>
    <w:pPr>
      <w:spacing w:before="120" w:after="120" w:line="240" w:lineRule="auto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6">
    <w:name w:val="00AAB586BE7B4B698470C38D6D2AA2F16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6">
    <w:name w:val="37EC35E07BF049A7B5849CFEA87E4D886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03313E94DA904F868576399A6525B432">
    <w:name w:val="03313E94DA904F868576399A6525B432"/>
    <w:rsid w:val="00AB454D"/>
  </w:style>
  <w:style w:type="paragraph" w:customStyle="1" w:styleId="213FE2EF2FEE4E87B3C662F864CCE318">
    <w:name w:val="213FE2EF2FEE4E87B3C662F864CCE318"/>
    <w:rsid w:val="00AB454D"/>
  </w:style>
  <w:style w:type="paragraph" w:customStyle="1" w:styleId="3F4D18684E88456E82760ABBA0EFAB7E">
    <w:name w:val="3F4D18684E88456E82760ABBA0EFAB7E"/>
    <w:rsid w:val="00AB454D"/>
  </w:style>
  <w:style w:type="paragraph" w:customStyle="1" w:styleId="2D972ADBF8204765BE177BDCD5A421CA17">
    <w:name w:val="2D972ADBF8204765BE177BDCD5A421CA17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21">
    <w:name w:val="375E3A47552A404F937CEDF4EB47EDD621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15">
    <w:name w:val="A8F987433C504D758F9050DDF792F48B1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15">
    <w:name w:val="D98321B34B95450B8585437364A712F31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15">
    <w:name w:val="3F81EFC2E3594FD0BBA3DBF0C3D906481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15">
    <w:name w:val="E1009A48BBF944FA84218B6B6256DCE71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8">
    <w:name w:val="EF0B3BED64E244F69A0800F34ACDF58E8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13">
    <w:name w:val="3CCC2818D3704C1A89748351C628A7901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13">
    <w:name w:val="9F8B6E7CDF504D4FB505602B66B227FA1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13">
    <w:name w:val="4984FCC41DBF4BCDB940C70D793220EF1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13">
    <w:name w:val="CE28D7F6263D47B880E97137D4C1E7581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13">
    <w:name w:val="75ADA0471C004204B4AE092F1A1D93A71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13">
    <w:name w:val="DFBAB0A31C7A4D59AADE519725A5DCE61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13">
    <w:name w:val="4080231A82624929894983211AD9A64F1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11">
    <w:name w:val="CDA27ADAFD5741C291265DBA0603791011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9">
    <w:name w:val="DDCE0E8A51FC42D1A03CBAB0F79BBD5F9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25">
    <w:name w:val="19266572582647118E336430A2CC33B8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25">
    <w:name w:val="8A9633247B0045FA804F2F492C32EA90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25">
    <w:name w:val="4A2BECF361594B2CBE9082B5FD6D2607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25">
    <w:name w:val="D045F8B8543249BB93D50C61BD686EF1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25">
    <w:name w:val="2171A2A896F746D4A27D236479FAF408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25">
    <w:name w:val="8FCE66DAFB644C4E975106ADB8E96CC5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25">
    <w:name w:val="D965C25A46AD407D9491D535D1AF6EAB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25">
    <w:name w:val="CAD5A0BCDF66414DA12F53BDC3BAFD04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25">
    <w:name w:val="C75B56CA78BD4C92B2B04D526F61C7EC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25">
    <w:name w:val="408CC2D30A3F4534AB12856267FEA046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25">
    <w:name w:val="3EDEB945E7914F3DA068C1B3F8F2C5F7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25">
    <w:name w:val="43B2D3A5B9934493995F9EFEA666884B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25">
    <w:name w:val="0F8DDB9D3302457AA7811A464433605E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25">
    <w:name w:val="B2AF875358934C54A5EA7F0FB86F3B17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25">
    <w:name w:val="28E97DD7539848EF99024D040C2764E3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25">
    <w:name w:val="FB503DB02E1649B4B92F3A317C31FBDF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25">
    <w:name w:val="E3EF74C71CD54631A46182CE6326D763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25">
    <w:name w:val="213E34A27CDC49CEA1221F7F58AD627C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25">
    <w:name w:val="2FFAF469110041DBAA4B5E0715CFF196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1">
    <w:name w:val="D75BD06B052043C385030C47A4BE4AFC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23">
    <w:name w:val="FDD144C91C374B7EAF941BB8D07017B42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23">
    <w:name w:val="37D09D6DBAAF42F29499F257107F32902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22">
    <w:name w:val="F383C6A9738B41318607CF840B73504A2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22">
    <w:name w:val="867F0B7E42474C70B817BFC3CE0B0FDB2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6">
    <w:name w:val="416AA1AEB4F74C04B0BB6D0CE657B7076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3">
    <w:name w:val="CEF181A957124C99A92FD32E398A4948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4">
    <w:name w:val="7F8F8480FF8448278B8E24BDBF1341BA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3">
    <w:name w:val="F2A5AEC3E72F44DDB45D1511375ABD4C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3">
    <w:name w:val="46C28EC7881A48D48547516B3106D378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3">
    <w:name w:val="22762BAC6C3D4192A81CAB0DBEDA5295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3">
    <w:name w:val="E6F4C27CC6F347848A55F7AB7F1E751E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3">
    <w:name w:val="DAE2F274F62F4388A5D37445B3EFBCFA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1">
    <w:name w:val="03313E94DA904F868576399A6525B432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1">
    <w:name w:val="213FE2EF2FEE4E87B3C662F864CCE318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1">
    <w:name w:val="3F4D18684E88456E82760ABBA0EFAB7E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7">
    <w:name w:val="00AAB586BE7B4B698470C38D6D2AA2F17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7">
    <w:name w:val="37EC35E07BF049A7B5849CFEA87E4D887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2D972ADBF8204765BE177BDCD5A421CA18">
    <w:name w:val="2D972ADBF8204765BE177BDCD5A421CA18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22">
    <w:name w:val="375E3A47552A404F937CEDF4EB47EDD622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16">
    <w:name w:val="A8F987433C504D758F9050DDF792F48B1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16">
    <w:name w:val="D98321B34B95450B8585437364A712F31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16">
    <w:name w:val="3F81EFC2E3594FD0BBA3DBF0C3D906481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16">
    <w:name w:val="E1009A48BBF944FA84218B6B6256DCE71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9">
    <w:name w:val="EF0B3BED64E244F69A0800F34ACDF58E9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14">
    <w:name w:val="3CCC2818D3704C1A89748351C628A7901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14">
    <w:name w:val="9F8B6E7CDF504D4FB505602B66B227FA1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14">
    <w:name w:val="4984FCC41DBF4BCDB940C70D793220EF1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14">
    <w:name w:val="CE28D7F6263D47B880E97137D4C1E7581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14">
    <w:name w:val="75ADA0471C004204B4AE092F1A1D93A71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14">
    <w:name w:val="DFBAB0A31C7A4D59AADE519725A5DCE61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14">
    <w:name w:val="4080231A82624929894983211AD9A64F1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12">
    <w:name w:val="CDA27ADAFD5741C291265DBA0603791012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10">
    <w:name w:val="DDCE0E8A51FC42D1A03CBAB0F79BBD5F10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26">
    <w:name w:val="19266572582647118E336430A2CC33B8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26">
    <w:name w:val="8A9633247B0045FA804F2F492C32EA90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26">
    <w:name w:val="4A2BECF361594B2CBE9082B5FD6D2607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26">
    <w:name w:val="D045F8B8543249BB93D50C61BD686EF1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26">
    <w:name w:val="2171A2A896F746D4A27D236479FAF408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26">
    <w:name w:val="8FCE66DAFB644C4E975106ADB8E96CC5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26">
    <w:name w:val="D965C25A46AD407D9491D535D1AF6EAB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26">
    <w:name w:val="CAD5A0BCDF66414DA12F53BDC3BAFD04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26">
    <w:name w:val="C75B56CA78BD4C92B2B04D526F61C7EC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26">
    <w:name w:val="408CC2D30A3F4534AB12856267FEA046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26">
    <w:name w:val="3EDEB945E7914F3DA068C1B3F8F2C5F7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26">
    <w:name w:val="43B2D3A5B9934493995F9EFEA666884B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26">
    <w:name w:val="0F8DDB9D3302457AA7811A464433605E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26">
    <w:name w:val="B2AF875358934C54A5EA7F0FB86F3B17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26">
    <w:name w:val="28E97DD7539848EF99024D040C2764E3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26">
    <w:name w:val="FB503DB02E1649B4B92F3A317C31FBDF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26">
    <w:name w:val="E3EF74C71CD54631A46182CE6326D763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26">
    <w:name w:val="213E34A27CDC49CEA1221F7F58AD627C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26">
    <w:name w:val="2FFAF469110041DBAA4B5E0715CFF196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2">
    <w:name w:val="D75BD06B052043C385030C47A4BE4AFC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24">
    <w:name w:val="FDD144C91C374B7EAF941BB8D07017B42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24">
    <w:name w:val="37D09D6DBAAF42F29499F257107F32902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23">
    <w:name w:val="F383C6A9738B41318607CF840B73504A2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23">
    <w:name w:val="867F0B7E42474C70B817BFC3CE0B0FDB2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7">
    <w:name w:val="416AA1AEB4F74C04B0BB6D0CE657B7077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4">
    <w:name w:val="CEF181A957124C99A92FD32E398A4948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5">
    <w:name w:val="7F8F8480FF8448278B8E24BDBF1341BA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4">
    <w:name w:val="F2A5AEC3E72F44DDB45D1511375ABD4C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4">
    <w:name w:val="46C28EC7881A48D48547516B3106D378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4">
    <w:name w:val="22762BAC6C3D4192A81CAB0DBEDA5295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4">
    <w:name w:val="E6F4C27CC6F347848A55F7AB7F1E751E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4">
    <w:name w:val="DAE2F274F62F4388A5D37445B3EFBCFA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2">
    <w:name w:val="03313E94DA904F868576399A6525B432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2">
    <w:name w:val="213FE2EF2FEE4E87B3C662F864CCE318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2">
    <w:name w:val="3F4D18684E88456E82760ABBA0EFAB7E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">
    <w:name w:val="D61383E5BE7148D4807EADF346E16F17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00AAB586BE7B4B698470C38D6D2AA2F18">
    <w:name w:val="00AAB586BE7B4B698470C38D6D2AA2F18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8">
    <w:name w:val="37EC35E07BF049A7B5849CFEA87E4D888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2D972ADBF8204765BE177BDCD5A421CA19">
    <w:name w:val="2D972ADBF8204765BE177BDCD5A421CA19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23">
    <w:name w:val="375E3A47552A404F937CEDF4EB47EDD623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17">
    <w:name w:val="A8F987433C504D758F9050DDF792F48B1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17">
    <w:name w:val="D98321B34B95450B8585437364A712F31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17">
    <w:name w:val="3F81EFC2E3594FD0BBA3DBF0C3D906481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17">
    <w:name w:val="E1009A48BBF944FA84218B6B6256DCE71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10">
    <w:name w:val="EF0B3BED64E244F69A0800F34ACDF58E10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15">
    <w:name w:val="3CCC2818D3704C1A89748351C628A7901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15">
    <w:name w:val="9F8B6E7CDF504D4FB505602B66B227FA1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15">
    <w:name w:val="4984FCC41DBF4BCDB940C70D793220EF1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15">
    <w:name w:val="CE28D7F6263D47B880E97137D4C1E7581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15">
    <w:name w:val="75ADA0471C004204B4AE092F1A1D93A71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15">
    <w:name w:val="DFBAB0A31C7A4D59AADE519725A5DCE61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15">
    <w:name w:val="4080231A82624929894983211AD9A64F1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13">
    <w:name w:val="CDA27ADAFD5741C291265DBA0603791013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11">
    <w:name w:val="DDCE0E8A51FC42D1A03CBAB0F79BBD5F11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27">
    <w:name w:val="19266572582647118E336430A2CC33B8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27">
    <w:name w:val="8A9633247B0045FA804F2F492C32EA90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27">
    <w:name w:val="4A2BECF361594B2CBE9082B5FD6D2607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27">
    <w:name w:val="D045F8B8543249BB93D50C61BD686EF1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27">
    <w:name w:val="2171A2A896F746D4A27D236479FAF408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27">
    <w:name w:val="8FCE66DAFB644C4E975106ADB8E96CC5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27">
    <w:name w:val="D965C25A46AD407D9491D535D1AF6EAB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27">
    <w:name w:val="CAD5A0BCDF66414DA12F53BDC3BAFD04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27">
    <w:name w:val="C75B56CA78BD4C92B2B04D526F61C7EC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27">
    <w:name w:val="408CC2D30A3F4534AB12856267FEA046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27">
    <w:name w:val="3EDEB945E7914F3DA068C1B3F8F2C5F7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27">
    <w:name w:val="43B2D3A5B9934493995F9EFEA666884B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27">
    <w:name w:val="0F8DDB9D3302457AA7811A464433605E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27">
    <w:name w:val="B2AF875358934C54A5EA7F0FB86F3B17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27">
    <w:name w:val="28E97DD7539848EF99024D040C2764E3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27">
    <w:name w:val="FB503DB02E1649B4B92F3A317C31FBDF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27">
    <w:name w:val="E3EF74C71CD54631A46182CE6326D763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27">
    <w:name w:val="213E34A27CDC49CEA1221F7F58AD627C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27">
    <w:name w:val="2FFAF469110041DBAA4B5E0715CFF196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3">
    <w:name w:val="D75BD06B052043C385030C47A4BE4AFC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25">
    <w:name w:val="FDD144C91C374B7EAF941BB8D07017B42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25">
    <w:name w:val="37D09D6DBAAF42F29499F257107F3290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24">
    <w:name w:val="F383C6A9738B41318607CF840B73504A24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24">
    <w:name w:val="867F0B7E42474C70B817BFC3CE0B0FDB24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8">
    <w:name w:val="416AA1AEB4F74C04B0BB6D0CE657B7078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5">
    <w:name w:val="CEF181A957124C99A92FD32E398A4948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6">
    <w:name w:val="7F8F8480FF8448278B8E24BDBF1341BA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5">
    <w:name w:val="F2A5AEC3E72F44DDB45D1511375ABD4C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5">
    <w:name w:val="46C28EC7881A48D48547516B3106D378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5">
    <w:name w:val="22762BAC6C3D4192A81CAB0DBEDA5295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5">
    <w:name w:val="E6F4C27CC6F347848A55F7AB7F1E751E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5">
    <w:name w:val="DAE2F274F62F4388A5D37445B3EFBCFA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3">
    <w:name w:val="03313E94DA904F868576399A6525B432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3">
    <w:name w:val="213FE2EF2FEE4E87B3C662F864CCE318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3">
    <w:name w:val="3F4D18684E88456E82760ABBA0EFAB7E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1">
    <w:name w:val="D61383E5BE7148D4807EADF346E16F17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">
    <w:name w:val="2EEE969A423D4617A42D16675DE38ED6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00AAB586BE7B4B698470C38D6D2AA2F19">
    <w:name w:val="00AAB586BE7B4B698470C38D6D2AA2F19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9">
    <w:name w:val="37EC35E07BF049A7B5849CFEA87E4D889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C335DBFC1F4467E8BFCA7507DDC2EA2">
    <w:name w:val="3C335DBFC1F4467E8BFCA7507DDC2EA2"/>
    <w:rsid w:val="00AB454D"/>
  </w:style>
  <w:style w:type="paragraph" w:customStyle="1" w:styleId="1ED3D24F2A0748A59F3371B23127C9C9">
    <w:name w:val="1ED3D24F2A0748A59F3371B23127C9C9"/>
    <w:rsid w:val="00AB454D"/>
  </w:style>
  <w:style w:type="paragraph" w:customStyle="1" w:styleId="2D972ADBF8204765BE177BDCD5A421CA20">
    <w:name w:val="2D972ADBF8204765BE177BDCD5A421CA20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24">
    <w:name w:val="375E3A47552A404F937CEDF4EB47EDD624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18">
    <w:name w:val="A8F987433C504D758F9050DDF792F48B1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18">
    <w:name w:val="D98321B34B95450B8585437364A712F31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18">
    <w:name w:val="3F81EFC2E3594FD0BBA3DBF0C3D906481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18">
    <w:name w:val="E1009A48BBF944FA84218B6B6256DCE71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11">
    <w:name w:val="EF0B3BED64E244F69A0800F34ACDF58E11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16">
    <w:name w:val="3CCC2818D3704C1A89748351C628A7901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16">
    <w:name w:val="9F8B6E7CDF504D4FB505602B66B227FA1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16">
    <w:name w:val="4984FCC41DBF4BCDB940C70D793220EF1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16">
    <w:name w:val="CE28D7F6263D47B880E97137D4C1E7581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16">
    <w:name w:val="75ADA0471C004204B4AE092F1A1D93A71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16">
    <w:name w:val="DFBAB0A31C7A4D59AADE519725A5DCE61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16">
    <w:name w:val="4080231A82624929894983211AD9A64F1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14">
    <w:name w:val="CDA27ADAFD5741C291265DBA0603791014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12">
    <w:name w:val="DDCE0E8A51FC42D1A03CBAB0F79BBD5F12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28">
    <w:name w:val="19266572582647118E336430A2CC33B8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28">
    <w:name w:val="8A9633247B0045FA804F2F492C32EA90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28">
    <w:name w:val="4A2BECF361594B2CBE9082B5FD6D2607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28">
    <w:name w:val="D045F8B8543249BB93D50C61BD686EF1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28">
    <w:name w:val="2171A2A896F746D4A27D236479FAF408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28">
    <w:name w:val="8FCE66DAFB644C4E975106ADB8E96CC5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28">
    <w:name w:val="D965C25A46AD407D9491D535D1AF6EAB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28">
    <w:name w:val="CAD5A0BCDF66414DA12F53BDC3BAFD04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28">
    <w:name w:val="C75B56CA78BD4C92B2B04D526F61C7EC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28">
    <w:name w:val="408CC2D30A3F4534AB12856267FEA046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28">
    <w:name w:val="3EDEB945E7914F3DA068C1B3F8F2C5F7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28">
    <w:name w:val="43B2D3A5B9934493995F9EFEA666884B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28">
    <w:name w:val="0F8DDB9D3302457AA7811A464433605E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28">
    <w:name w:val="B2AF875358934C54A5EA7F0FB86F3B17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28">
    <w:name w:val="28E97DD7539848EF99024D040C2764E3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28">
    <w:name w:val="FB503DB02E1649B4B92F3A317C31FBDF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28">
    <w:name w:val="E3EF74C71CD54631A46182CE6326D763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28">
    <w:name w:val="213E34A27CDC49CEA1221F7F58AD627C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28">
    <w:name w:val="2FFAF469110041DBAA4B5E0715CFF196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4">
    <w:name w:val="D75BD06B052043C385030C47A4BE4AFC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26">
    <w:name w:val="FDD144C91C374B7EAF941BB8D07017B426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26">
    <w:name w:val="37D09D6DBAAF42F29499F257107F3290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25">
    <w:name w:val="F383C6A9738B41318607CF840B73504A25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25">
    <w:name w:val="867F0B7E42474C70B817BFC3CE0B0FDB25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9">
    <w:name w:val="416AA1AEB4F74C04B0BB6D0CE657B7079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6">
    <w:name w:val="CEF181A957124C99A92FD32E398A4948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7">
    <w:name w:val="7F8F8480FF8448278B8E24BDBF1341BA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6">
    <w:name w:val="F2A5AEC3E72F44DDB45D1511375ABD4C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6">
    <w:name w:val="46C28EC7881A48D48547516B3106D378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6">
    <w:name w:val="22762BAC6C3D4192A81CAB0DBEDA5295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6">
    <w:name w:val="E6F4C27CC6F347848A55F7AB7F1E751E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6">
    <w:name w:val="DAE2F274F62F4388A5D37445B3EFBCFA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4">
    <w:name w:val="03313E94DA904F868576399A6525B432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4">
    <w:name w:val="213FE2EF2FEE4E87B3C662F864CCE318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4">
    <w:name w:val="3F4D18684E88456E82760ABBA0EFAB7E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2">
    <w:name w:val="D61383E5BE7148D4807EADF346E16F17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1">
    <w:name w:val="2EEE969A423D4617A42D16675DE38ED6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">
    <w:name w:val="C52A573193634064BEAFEE059889FCB3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">
    <w:name w:val="BC284A4C932842A49EE8C977CB162C2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1">
    <w:name w:val="3C335DBFC1F4467E8BFCA7507DDC2EA2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1">
    <w:name w:val="1ED3D24F2A0748A59F3371B23127C9C9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10">
    <w:name w:val="00AAB586BE7B4B698470C38D6D2AA2F110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10">
    <w:name w:val="37EC35E07BF049A7B5849CFEA87E4D8810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48990B0669D14E83A14D245FCD0380CA">
    <w:name w:val="48990B0669D14E83A14D245FCD0380CA"/>
    <w:rsid w:val="00AB454D"/>
  </w:style>
  <w:style w:type="paragraph" w:customStyle="1" w:styleId="0F5EA415431A489482186FB32542C740">
    <w:name w:val="0F5EA415431A489482186FB32542C740"/>
    <w:rsid w:val="00AB454D"/>
  </w:style>
  <w:style w:type="paragraph" w:customStyle="1" w:styleId="D2CD67C27F494900BFC146AA0DEAF33A">
    <w:name w:val="D2CD67C27F494900BFC146AA0DEAF33A"/>
    <w:rsid w:val="00AB454D"/>
  </w:style>
  <w:style w:type="paragraph" w:customStyle="1" w:styleId="BE652F8681EB49BAAAF0149C2642C567">
    <w:name w:val="BE652F8681EB49BAAAF0149C2642C567"/>
    <w:rsid w:val="00AB454D"/>
  </w:style>
  <w:style w:type="paragraph" w:customStyle="1" w:styleId="15563A62DC524412A0965A56B172AF66">
    <w:name w:val="15563A62DC524412A0965A56B172AF66"/>
    <w:rsid w:val="00AB454D"/>
  </w:style>
  <w:style w:type="paragraph" w:customStyle="1" w:styleId="5EB063734701419FBD570E844F479FCD">
    <w:name w:val="5EB063734701419FBD570E844F479FCD"/>
    <w:rsid w:val="00AB454D"/>
  </w:style>
  <w:style w:type="paragraph" w:customStyle="1" w:styleId="85F590414B3E44A2A79500887710B767">
    <w:name w:val="85F590414B3E44A2A79500887710B767"/>
    <w:rsid w:val="00AB454D"/>
  </w:style>
  <w:style w:type="paragraph" w:customStyle="1" w:styleId="D9C1A14214A3429492EBDCE2BA6B35CB">
    <w:name w:val="D9C1A14214A3429492EBDCE2BA6B35CB"/>
    <w:rsid w:val="00AB454D"/>
  </w:style>
  <w:style w:type="paragraph" w:customStyle="1" w:styleId="9067D8D0F1D0436C83C8C7D999CD2A4C">
    <w:name w:val="9067D8D0F1D0436C83C8C7D999CD2A4C"/>
    <w:rsid w:val="00AB454D"/>
  </w:style>
  <w:style w:type="paragraph" w:customStyle="1" w:styleId="109A1587A0F2417E95AEEFF7A3268F2E">
    <w:name w:val="109A1587A0F2417E95AEEFF7A3268F2E"/>
    <w:rsid w:val="00AB454D"/>
  </w:style>
  <w:style w:type="paragraph" w:customStyle="1" w:styleId="6D303F019E444A2BA3D76754A1A94323">
    <w:name w:val="6D303F019E444A2BA3D76754A1A94323"/>
    <w:rsid w:val="00AB454D"/>
  </w:style>
  <w:style w:type="paragraph" w:customStyle="1" w:styleId="AE39018A7F2E46BE9478D3F0F54954CE">
    <w:name w:val="AE39018A7F2E46BE9478D3F0F54954CE"/>
    <w:rsid w:val="00AB454D"/>
  </w:style>
  <w:style w:type="paragraph" w:customStyle="1" w:styleId="B60D100D9FB148FEA82B94AFD3766111">
    <w:name w:val="B60D100D9FB148FEA82B94AFD3766111"/>
    <w:rsid w:val="00AB454D"/>
  </w:style>
  <w:style w:type="paragraph" w:customStyle="1" w:styleId="5ADEED4A02A54DECB91938250109F536">
    <w:name w:val="5ADEED4A02A54DECB91938250109F536"/>
    <w:rsid w:val="00AB454D"/>
  </w:style>
  <w:style w:type="paragraph" w:customStyle="1" w:styleId="C3A5702DFA134EEEA769A211E8691CB2">
    <w:name w:val="C3A5702DFA134EEEA769A211E8691CB2"/>
    <w:rsid w:val="00AB454D"/>
  </w:style>
  <w:style w:type="paragraph" w:customStyle="1" w:styleId="3B295A43113043A799DA99F59BE0DEEC">
    <w:name w:val="3B295A43113043A799DA99F59BE0DEEC"/>
    <w:rsid w:val="00AB454D"/>
  </w:style>
  <w:style w:type="paragraph" w:customStyle="1" w:styleId="342EA3E296E04A259A5245F45B6D2F5B">
    <w:name w:val="342EA3E296E04A259A5245F45B6D2F5B"/>
    <w:rsid w:val="00AB454D"/>
  </w:style>
  <w:style w:type="paragraph" w:customStyle="1" w:styleId="8C463293241B41FFBD7A6437C82D4EB1">
    <w:name w:val="8C463293241B41FFBD7A6437C82D4EB1"/>
    <w:rsid w:val="00AB454D"/>
  </w:style>
  <w:style w:type="paragraph" w:customStyle="1" w:styleId="A752E49275AA4A7184BF328049D4BAEA">
    <w:name w:val="A752E49275AA4A7184BF328049D4BAEA"/>
    <w:rsid w:val="00AB454D"/>
  </w:style>
  <w:style w:type="paragraph" w:customStyle="1" w:styleId="2D972ADBF8204765BE177BDCD5A421CA21">
    <w:name w:val="2D972ADBF8204765BE177BDCD5A421CA21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25">
    <w:name w:val="375E3A47552A404F937CEDF4EB47EDD625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19">
    <w:name w:val="A8F987433C504D758F9050DDF792F48B1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19">
    <w:name w:val="D98321B34B95450B8585437364A712F31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19">
    <w:name w:val="3F81EFC2E3594FD0BBA3DBF0C3D906481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19">
    <w:name w:val="E1009A48BBF944FA84218B6B6256DCE71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12">
    <w:name w:val="EF0B3BED64E244F69A0800F34ACDF58E12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17">
    <w:name w:val="3CCC2818D3704C1A89748351C628A7901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17">
    <w:name w:val="9F8B6E7CDF504D4FB505602B66B227FA1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17">
    <w:name w:val="4984FCC41DBF4BCDB940C70D793220EF1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17">
    <w:name w:val="CE28D7F6263D47B880E97137D4C1E7581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17">
    <w:name w:val="75ADA0471C004204B4AE092F1A1D93A71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17">
    <w:name w:val="DFBAB0A31C7A4D59AADE519725A5DCE61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17">
    <w:name w:val="4080231A82624929894983211AD9A64F1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15">
    <w:name w:val="CDA27ADAFD5741C291265DBA0603791015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13">
    <w:name w:val="DDCE0E8A51FC42D1A03CBAB0F79BBD5F13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29">
    <w:name w:val="19266572582647118E336430A2CC33B8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29">
    <w:name w:val="8A9633247B0045FA804F2F492C32EA90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29">
    <w:name w:val="4A2BECF361594B2CBE9082B5FD6D2607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29">
    <w:name w:val="D045F8B8543249BB93D50C61BD686EF1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29">
    <w:name w:val="2171A2A896F746D4A27D236479FAF408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29">
    <w:name w:val="8FCE66DAFB644C4E975106ADB8E96CC5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29">
    <w:name w:val="D965C25A46AD407D9491D535D1AF6EAB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29">
    <w:name w:val="CAD5A0BCDF66414DA12F53BDC3BAFD04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29">
    <w:name w:val="C75B56CA78BD4C92B2B04D526F61C7EC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29">
    <w:name w:val="408CC2D30A3F4534AB12856267FEA046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29">
    <w:name w:val="3EDEB945E7914F3DA068C1B3F8F2C5F7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29">
    <w:name w:val="43B2D3A5B9934493995F9EFEA666884B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29">
    <w:name w:val="0F8DDB9D3302457AA7811A464433605E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29">
    <w:name w:val="B2AF875358934C54A5EA7F0FB86F3B17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29">
    <w:name w:val="28E97DD7539848EF99024D040C2764E3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29">
    <w:name w:val="FB503DB02E1649B4B92F3A317C31FBDF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29">
    <w:name w:val="E3EF74C71CD54631A46182CE6326D763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29">
    <w:name w:val="213E34A27CDC49CEA1221F7F58AD627C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29">
    <w:name w:val="2FFAF469110041DBAA4B5E0715CFF196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5">
    <w:name w:val="D75BD06B052043C385030C47A4BE4AFC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27">
    <w:name w:val="FDD144C91C374B7EAF941BB8D07017B427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27">
    <w:name w:val="37D09D6DBAAF42F29499F257107F3290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26">
    <w:name w:val="F383C6A9738B41318607CF840B73504A26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26">
    <w:name w:val="867F0B7E42474C70B817BFC3CE0B0FDB26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10">
    <w:name w:val="416AA1AEB4F74C04B0BB6D0CE657B70710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7">
    <w:name w:val="CEF181A957124C99A92FD32E398A4948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8">
    <w:name w:val="7F8F8480FF8448278B8E24BDBF1341BA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7">
    <w:name w:val="F2A5AEC3E72F44DDB45D1511375ABD4C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7">
    <w:name w:val="46C28EC7881A48D48547516B3106D378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7">
    <w:name w:val="22762BAC6C3D4192A81CAB0DBEDA5295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7">
    <w:name w:val="E6F4C27CC6F347848A55F7AB7F1E751E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7">
    <w:name w:val="DAE2F274F62F4388A5D37445B3EFBCFA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5">
    <w:name w:val="03313E94DA904F868576399A6525B43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5">
    <w:name w:val="213FE2EF2FEE4E87B3C662F864CCE318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5">
    <w:name w:val="3F4D18684E88456E82760ABBA0EFAB7E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3">
    <w:name w:val="D61383E5BE7148D4807EADF346E16F17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2">
    <w:name w:val="2EEE969A423D4617A42D16675DE38ED6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1">
    <w:name w:val="C52A573193634064BEAFEE059889FCB31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1">
    <w:name w:val="BC284A4C932842A49EE8C977CB162C20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2">
    <w:name w:val="3C335DBFC1F4467E8BFCA7507DDC2EA2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2">
    <w:name w:val="1ED3D24F2A0748A59F3371B23127C9C9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1">
    <w:name w:val="48990B0669D14E83A14D245FCD0380CA1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1">
    <w:name w:val="D2CD67C27F494900BFC146AA0DEAF33A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1">
    <w:name w:val="BE652F8681EB49BAAAF0149C2642C567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1">
    <w:name w:val="15563A62DC524412A0965A56B172AF66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1">
    <w:name w:val="AE39018A7F2E46BE9478D3F0F54954CE1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1">
    <w:name w:val="109A1587A0F2417E95AEEFF7A3268F2E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1">
    <w:name w:val="6D303F019E444A2BA3D76754A1A9432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1">
    <w:name w:val="85F590414B3E44A2A79500887710B767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1">
    <w:name w:val="D9C1A14214A3429492EBDCE2BA6B35CB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1">
    <w:name w:val="9067D8D0F1D0436C83C8C7D999CD2A4C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1">
    <w:name w:val="B60D100D9FB148FEA82B94AFD37661111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1">
    <w:name w:val="5ADEED4A02A54DECB91938250109F536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1">
    <w:name w:val="C3A5702DFA134EEEA769A211E8691CB2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1">
    <w:name w:val="342EA3E296E04A259A5245F45B6D2F5B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1">
    <w:name w:val="8C463293241B41FFBD7A6437C82D4EB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1">
    <w:name w:val="A752E49275AA4A7184BF328049D4BAEA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">
    <w:name w:val="13F50D6A181C41C4A692B37248861B7C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00AAB586BE7B4B698470C38D6D2AA2F111">
    <w:name w:val="00AAB586BE7B4B698470C38D6D2AA2F111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11">
    <w:name w:val="37EC35E07BF049A7B5849CFEA87E4D8811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2D972ADBF8204765BE177BDCD5A421CA22">
    <w:name w:val="2D972ADBF8204765BE177BDCD5A421CA22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26">
    <w:name w:val="375E3A47552A404F937CEDF4EB47EDD626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20">
    <w:name w:val="A8F987433C504D758F9050DDF792F48B2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20">
    <w:name w:val="D98321B34B95450B8585437364A712F32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20">
    <w:name w:val="3F81EFC2E3594FD0BBA3DBF0C3D906482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20">
    <w:name w:val="E1009A48BBF944FA84218B6B6256DCE72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13">
    <w:name w:val="EF0B3BED64E244F69A0800F34ACDF58E13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18">
    <w:name w:val="3CCC2818D3704C1A89748351C628A7901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18">
    <w:name w:val="9F8B6E7CDF504D4FB505602B66B227FA1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18">
    <w:name w:val="4984FCC41DBF4BCDB940C70D793220EF1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18">
    <w:name w:val="CE28D7F6263D47B880E97137D4C1E7581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18">
    <w:name w:val="75ADA0471C004204B4AE092F1A1D93A71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18">
    <w:name w:val="DFBAB0A31C7A4D59AADE519725A5DCE61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18">
    <w:name w:val="4080231A82624929894983211AD9A64F1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16">
    <w:name w:val="CDA27ADAFD5741C291265DBA0603791016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14">
    <w:name w:val="DDCE0E8A51FC42D1A03CBAB0F79BBD5F14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30">
    <w:name w:val="19266572582647118E336430A2CC33B8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30">
    <w:name w:val="8A9633247B0045FA804F2F492C32EA90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30">
    <w:name w:val="4A2BECF361594B2CBE9082B5FD6D2607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30">
    <w:name w:val="D045F8B8543249BB93D50C61BD686EF1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30">
    <w:name w:val="2171A2A896F746D4A27D236479FAF408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30">
    <w:name w:val="8FCE66DAFB644C4E975106ADB8E96CC5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30">
    <w:name w:val="D965C25A46AD407D9491D535D1AF6EAB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30">
    <w:name w:val="CAD5A0BCDF66414DA12F53BDC3BAFD04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30">
    <w:name w:val="C75B56CA78BD4C92B2B04D526F61C7EC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30">
    <w:name w:val="408CC2D30A3F4534AB12856267FEA046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30">
    <w:name w:val="3EDEB945E7914F3DA068C1B3F8F2C5F7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30">
    <w:name w:val="43B2D3A5B9934493995F9EFEA666884B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30">
    <w:name w:val="0F8DDB9D3302457AA7811A464433605E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30">
    <w:name w:val="B2AF875358934C54A5EA7F0FB86F3B17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30">
    <w:name w:val="28E97DD7539848EF99024D040C2764E3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30">
    <w:name w:val="FB503DB02E1649B4B92F3A317C31FBDF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30">
    <w:name w:val="E3EF74C71CD54631A46182CE6326D763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30">
    <w:name w:val="213E34A27CDC49CEA1221F7F58AD627C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30">
    <w:name w:val="2FFAF469110041DBAA4B5E0715CFF196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6">
    <w:name w:val="D75BD06B052043C385030C47A4BE4AFC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28">
    <w:name w:val="FDD144C91C374B7EAF941BB8D07017B428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28">
    <w:name w:val="37D09D6DBAAF42F29499F257107F3290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27">
    <w:name w:val="F383C6A9738B41318607CF840B73504A27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27">
    <w:name w:val="867F0B7E42474C70B817BFC3CE0B0FDB27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11">
    <w:name w:val="416AA1AEB4F74C04B0BB6D0CE657B7071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8">
    <w:name w:val="CEF181A957124C99A92FD32E398A4948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9">
    <w:name w:val="7F8F8480FF8448278B8E24BDBF1341BA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8">
    <w:name w:val="F2A5AEC3E72F44DDB45D1511375ABD4C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8">
    <w:name w:val="46C28EC7881A48D48547516B3106D378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8">
    <w:name w:val="22762BAC6C3D4192A81CAB0DBEDA5295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8">
    <w:name w:val="E6F4C27CC6F347848A55F7AB7F1E751E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8">
    <w:name w:val="DAE2F274F62F4388A5D37445B3EFBCFA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6">
    <w:name w:val="03313E94DA904F868576399A6525B43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6">
    <w:name w:val="213FE2EF2FEE4E87B3C662F864CCE318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6">
    <w:name w:val="3F4D18684E88456E82760ABBA0EFAB7E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4">
    <w:name w:val="D61383E5BE7148D4807EADF346E16F17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3">
    <w:name w:val="2EEE969A423D4617A42D16675DE38ED6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2">
    <w:name w:val="C52A573193634064BEAFEE059889FCB32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2">
    <w:name w:val="BC284A4C932842A49EE8C977CB162C20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3">
    <w:name w:val="3C335DBFC1F4467E8BFCA7507DDC2EA2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3">
    <w:name w:val="1ED3D24F2A0748A59F3371B23127C9C9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2">
    <w:name w:val="48990B0669D14E83A14D245FCD0380CA2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2">
    <w:name w:val="D2CD67C27F494900BFC146AA0DEAF33A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2">
    <w:name w:val="BE652F8681EB49BAAAF0149C2642C567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2">
    <w:name w:val="15563A62DC524412A0965A56B172AF66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2">
    <w:name w:val="AE39018A7F2E46BE9478D3F0F54954CE2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2">
    <w:name w:val="109A1587A0F2417E95AEEFF7A3268F2E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2">
    <w:name w:val="6D303F019E444A2BA3D76754A1A9432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2">
    <w:name w:val="85F590414B3E44A2A79500887710B767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2">
    <w:name w:val="D9C1A14214A3429492EBDCE2BA6B35CB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2">
    <w:name w:val="9067D8D0F1D0436C83C8C7D999CD2A4C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2">
    <w:name w:val="B60D100D9FB148FEA82B94AFD37661112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2">
    <w:name w:val="5ADEED4A02A54DECB91938250109F536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2">
    <w:name w:val="C3A5702DFA134EEEA769A211E8691CB2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2">
    <w:name w:val="342EA3E296E04A259A5245F45B6D2F5B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2">
    <w:name w:val="8C463293241B41FFBD7A6437C82D4EB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2">
    <w:name w:val="A752E49275AA4A7184BF328049D4BAEA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1">
    <w:name w:val="13F50D6A181C41C4A692B37248861B7C1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BodyText1BulletLevel2">
    <w:name w:val="Body Text 1 Bullet Level 2"/>
    <w:basedOn w:val="BodyText1BulletLevel1"/>
    <w:qFormat/>
    <w:rsid w:val="004C0AB3"/>
    <w:pPr>
      <w:numPr>
        <w:ilvl w:val="0"/>
        <w:numId w:val="0"/>
      </w:numPr>
      <w:tabs>
        <w:tab w:val="num" w:pos="360"/>
      </w:tabs>
      <w:ind w:left="1260" w:hanging="360"/>
    </w:pPr>
  </w:style>
  <w:style w:type="paragraph" w:customStyle="1" w:styleId="113332C7D8E24E78959D2A408D1E1817">
    <w:name w:val="113332C7D8E24E78959D2A408D1E1817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00AAB586BE7B4B698470C38D6D2AA2F112">
    <w:name w:val="00AAB586BE7B4B698470C38D6D2AA2F112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12">
    <w:name w:val="37EC35E07BF049A7B5849CFEA87E4D8812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98CA196D5C214C448464A0501DF2E7D2">
    <w:name w:val="98CA196D5C214C448464A0501DF2E7D2"/>
    <w:rsid w:val="00AB454D"/>
  </w:style>
  <w:style w:type="paragraph" w:customStyle="1" w:styleId="106690005CFD4F7980DF912A11BDFD17">
    <w:name w:val="106690005CFD4F7980DF912A11BDFD17"/>
    <w:rsid w:val="00AB454D"/>
  </w:style>
  <w:style w:type="paragraph" w:customStyle="1" w:styleId="6D69BF2AB0154E20BF4108036087C91A">
    <w:name w:val="6D69BF2AB0154E20BF4108036087C91A"/>
    <w:rsid w:val="00AB454D"/>
  </w:style>
  <w:style w:type="paragraph" w:customStyle="1" w:styleId="9AC9BCEF739B4D0B91E93B2F8AB851A7">
    <w:name w:val="9AC9BCEF739B4D0B91E93B2F8AB851A7"/>
    <w:rsid w:val="00AB454D"/>
  </w:style>
  <w:style w:type="paragraph" w:customStyle="1" w:styleId="11E413BCA80A483C958DCBA5F166D411">
    <w:name w:val="11E413BCA80A483C958DCBA5F166D411"/>
    <w:rsid w:val="00AB454D"/>
  </w:style>
  <w:style w:type="paragraph" w:customStyle="1" w:styleId="773BCAE7BCE14D4F85E950CF15179021">
    <w:name w:val="773BCAE7BCE14D4F85E950CF15179021"/>
    <w:rsid w:val="00AB454D"/>
  </w:style>
  <w:style w:type="paragraph" w:customStyle="1" w:styleId="2D972ADBF8204765BE177BDCD5A421CA23">
    <w:name w:val="2D972ADBF8204765BE177BDCD5A421CA23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27">
    <w:name w:val="375E3A47552A404F937CEDF4EB47EDD627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21">
    <w:name w:val="A8F987433C504D758F9050DDF792F48B2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21">
    <w:name w:val="D98321B34B95450B8585437364A712F32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21">
    <w:name w:val="3F81EFC2E3594FD0BBA3DBF0C3D906482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21">
    <w:name w:val="E1009A48BBF944FA84218B6B6256DCE72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14">
    <w:name w:val="EF0B3BED64E244F69A0800F34ACDF58E14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19">
    <w:name w:val="3CCC2818D3704C1A89748351C628A7901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19">
    <w:name w:val="9F8B6E7CDF504D4FB505602B66B227FA1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19">
    <w:name w:val="4984FCC41DBF4BCDB940C70D793220EF1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19">
    <w:name w:val="CE28D7F6263D47B880E97137D4C1E7581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19">
    <w:name w:val="75ADA0471C004204B4AE092F1A1D93A71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19">
    <w:name w:val="DFBAB0A31C7A4D59AADE519725A5DCE61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19">
    <w:name w:val="4080231A82624929894983211AD9A64F19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17">
    <w:name w:val="CDA27ADAFD5741C291265DBA0603791017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15">
    <w:name w:val="DDCE0E8A51FC42D1A03CBAB0F79BBD5F15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31">
    <w:name w:val="19266572582647118E336430A2CC33B8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31">
    <w:name w:val="8A9633247B0045FA804F2F492C32EA90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31">
    <w:name w:val="4A2BECF361594B2CBE9082B5FD6D2607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31">
    <w:name w:val="D045F8B8543249BB93D50C61BD686EF1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31">
    <w:name w:val="2171A2A896F746D4A27D236479FAF408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31">
    <w:name w:val="8FCE66DAFB644C4E975106ADB8E96CC5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31">
    <w:name w:val="D965C25A46AD407D9491D535D1AF6EAB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31">
    <w:name w:val="CAD5A0BCDF66414DA12F53BDC3BAFD04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31">
    <w:name w:val="C75B56CA78BD4C92B2B04D526F61C7EC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31">
    <w:name w:val="408CC2D30A3F4534AB12856267FEA046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31">
    <w:name w:val="3EDEB945E7914F3DA068C1B3F8F2C5F7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31">
    <w:name w:val="43B2D3A5B9934493995F9EFEA666884B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31">
    <w:name w:val="0F8DDB9D3302457AA7811A464433605E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31">
    <w:name w:val="B2AF875358934C54A5EA7F0FB86F3B17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31">
    <w:name w:val="28E97DD7539848EF99024D040C2764E3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31">
    <w:name w:val="FB503DB02E1649B4B92F3A317C31FBDF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31">
    <w:name w:val="E3EF74C71CD54631A46182CE6326D763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31">
    <w:name w:val="213E34A27CDC49CEA1221F7F58AD627C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31">
    <w:name w:val="2FFAF469110041DBAA4B5E0715CFF196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7">
    <w:name w:val="D75BD06B052043C385030C47A4BE4AFC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29">
    <w:name w:val="FDD144C91C374B7EAF941BB8D07017B429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29">
    <w:name w:val="37D09D6DBAAF42F29499F257107F3290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28">
    <w:name w:val="F383C6A9738B41318607CF840B73504A28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28">
    <w:name w:val="867F0B7E42474C70B817BFC3CE0B0FDB28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12">
    <w:name w:val="416AA1AEB4F74C04B0BB6D0CE657B7071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9">
    <w:name w:val="CEF181A957124C99A92FD32E398A4948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10">
    <w:name w:val="7F8F8480FF8448278B8E24BDBF1341BA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9">
    <w:name w:val="F2A5AEC3E72F44DDB45D1511375ABD4C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9">
    <w:name w:val="46C28EC7881A48D48547516B3106D378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9">
    <w:name w:val="22762BAC6C3D4192A81CAB0DBEDA5295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9">
    <w:name w:val="E6F4C27CC6F347848A55F7AB7F1E751E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9">
    <w:name w:val="DAE2F274F62F4388A5D37445B3EFBCFA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7">
    <w:name w:val="03313E94DA904F868576399A6525B43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7">
    <w:name w:val="213FE2EF2FEE4E87B3C662F864CCE318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7">
    <w:name w:val="3F4D18684E88456E82760ABBA0EFAB7E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5">
    <w:name w:val="D61383E5BE7148D4807EADF346E16F17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4">
    <w:name w:val="2EEE969A423D4617A42D16675DE38ED6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3">
    <w:name w:val="C52A573193634064BEAFEE059889FCB33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3">
    <w:name w:val="BC284A4C932842A49EE8C977CB162C20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4">
    <w:name w:val="3C335DBFC1F4467E8BFCA7507DDC2EA2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4">
    <w:name w:val="1ED3D24F2A0748A59F3371B23127C9C9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3">
    <w:name w:val="48990B0669D14E83A14D245FCD0380CA3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3">
    <w:name w:val="D2CD67C27F494900BFC146AA0DEAF33A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3">
    <w:name w:val="BE652F8681EB49BAAAF0149C2642C567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3">
    <w:name w:val="15563A62DC524412A0965A56B172AF66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3">
    <w:name w:val="AE39018A7F2E46BE9478D3F0F54954CE3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3">
    <w:name w:val="109A1587A0F2417E95AEEFF7A3268F2E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3">
    <w:name w:val="6D303F019E444A2BA3D76754A1A9432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3">
    <w:name w:val="85F590414B3E44A2A79500887710B767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3">
    <w:name w:val="D9C1A14214A3429492EBDCE2BA6B35CB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3">
    <w:name w:val="9067D8D0F1D0436C83C8C7D999CD2A4C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3">
    <w:name w:val="B60D100D9FB148FEA82B94AFD37661113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3">
    <w:name w:val="5ADEED4A02A54DECB91938250109F536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3">
    <w:name w:val="C3A5702DFA134EEEA769A211E8691CB2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3">
    <w:name w:val="342EA3E296E04A259A5245F45B6D2F5B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3">
    <w:name w:val="8C463293241B41FFBD7A6437C82D4EB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3">
    <w:name w:val="A752E49275AA4A7184BF328049D4BAEA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2">
    <w:name w:val="13F50D6A181C41C4A692B37248861B7C2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1">
    <w:name w:val="113332C7D8E24E78959D2A408D1E1817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">
    <w:name w:val="374DB22FE951472AB5116664D34871A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1">
    <w:name w:val="98CA196D5C214C448464A0501DF2E7D2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1">
    <w:name w:val="106690005CFD4F7980DF912A11BDFD17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1">
    <w:name w:val="773BCAE7BCE14D4F85E950CF1517902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13">
    <w:name w:val="00AAB586BE7B4B698470C38D6D2AA2F113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13">
    <w:name w:val="37EC35E07BF049A7B5849CFEA87E4D8813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1EC5B342030542219AB301A9EB97076C">
    <w:name w:val="1EC5B342030542219AB301A9EB97076C"/>
    <w:rsid w:val="00AB454D"/>
  </w:style>
  <w:style w:type="paragraph" w:customStyle="1" w:styleId="2D972ADBF8204765BE177BDCD5A421CA24">
    <w:name w:val="2D972ADBF8204765BE177BDCD5A421CA24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28">
    <w:name w:val="375E3A47552A404F937CEDF4EB47EDD628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22">
    <w:name w:val="A8F987433C504D758F9050DDF792F48B2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22">
    <w:name w:val="D98321B34B95450B8585437364A712F32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22">
    <w:name w:val="3F81EFC2E3594FD0BBA3DBF0C3D906482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22">
    <w:name w:val="E1009A48BBF944FA84218B6B6256DCE72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15">
    <w:name w:val="EF0B3BED64E244F69A0800F34ACDF58E15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20">
    <w:name w:val="3CCC2818D3704C1A89748351C628A7902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20">
    <w:name w:val="9F8B6E7CDF504D4FB505602B66B227FA2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20">
    <w:name w:val="4984FCC41DBF4BCDB940C70D793220EF2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20">
    <w:name w:val="CE28D7F6263D47B880E97137D4C1E7582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20">
    <w:name w:val="75ADA0471C004204B4AE092F1A1D93A72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20">
    <w:name w:val="DFBAB0A31C7A4D59AADE519725A5DCE62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20">
    <w:name w:val="4080231A82624929894983211AD9A64F20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18">
    <w:name w:val="CDA27ADAFD5741C291265DBA0603791018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16">
    <w:name w:val="DDCE0E8A51FC42D1A03CBAB0F79BBD5F16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32">
    <w:name w:val="19266572582647118E336430A2CC33B8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32">
    <w:name w:val="8A9633247B0045FA804F2F492C32EA90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32">
    <w:name w:val="4A2BECF361594B2CBE9082B5FD6D2607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32">
    <w:name w:val="D045F8B8543249BB93D50C61BD686EF1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32">
    <w:name w:val="2171A2A896F746D4A27D236479FAF408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32">
    <w:name w:val="8FCE66DAFB644C4E975106ADB8E96CC5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32">
    <w:name w:val="D965C25A46AD407D9491D535D1AF6EAB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32">
    <w:name w:val="CAD5A0BCDF66414DA12F53BDC3BAFD04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32">
    <w:name w:val="C75B56CA78BD4C92B2B04D526F61C7EC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32">
    <w:name w:val="408CC2D30A3F4534AB12856267FEA046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32">
    <w:name w:val="3EDEB945E7914F3DA068C1B3F8F2C5F7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32">
    <w:name w:val="43B2D3A5B9934493995F9EFEA666884B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32">
    <w:name w:val="0F8DDB9D3302457AA7811A464433605E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32">
    <w:name w:val="B2AF875358934C54A5EA7F0FB86F3B17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32">
    <w:name w:val="28E97DD7539848EF99024D040C2764E3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32">
    <w:name w:val="FB503DB02E1649B4B92F3A317C31FBDF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32">
    <w:name w:val="E3EF74C71CD54631A46182CE6326D763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32">
    <w:name w:val="213E34A27CDC49CEA1221F7F58AD627C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32">
    <w:name w:val="2FFAF469110041DBAA4B5E0715CFF196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8">
    <w:name w:val="D75BD06B052043C385030C47A4BE4AFC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30">
    <w:name w:val="FDD144C91C374B7EAF941BB8D07017B430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30">
    <w:name w:val="37D09D6DBAAF42F29499F257107F32903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29">
    <w:name w:val="F383C6A9738B41318607CF840B73504A29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29">
    <w:name w:val="867F0B7E42474C70B817BFC3CE0B0FDB29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13">
    <w:name w:val="416AA1AEB4F74C04B0BB6D0CE657B7071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10">
    <w:name w:val="CEF181A957124C99A92FD32E398A4948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11">
    <w:name w:val="7F8F8480FF8448278B8E24BDBF1341BA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10">
    <w:name w:val="F2A5AEC3E72F44DDB45D1511375ABD4C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10">
    <w:name w:val="46C28EC7881A48D48547516B3106D378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10">
    <w:name w:val="22762BAC6C3D4192A81CAB0DBEDA5295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10">
    <w:name w:val="E6F4C27CC6F347848A55F7AB7F1E751E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10">
    <w:name w:val="DAE2F274F62F4388A5D37445B3EFBCFA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8">
    <w:name w:val="03313E94DA904F868576399A6525B43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8">
    <w:name w:val="213FE2EF2FEE4E87B3C662F864CCE318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8">
    <w:name w:val="3F4D18684E88456E82760ABBA0EFAB7E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6">
    <w:name w:val="D61383E5BE7148D4807EADF346E16F176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5">
    <w:name w:val="2EEE969A423D4617A42D16675DE38ED6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4">
    <w:name w:val="C52A573193634064BEAFEE059889FCB34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4">
    <w:name w:val="BC284A4C932842A49EE8C977CB162C20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5">
    <w:name w:val="3C335DBFC1F4467E8BFCA7507DDC2EA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5">
    <w:name w:val="1ED3D24F2A0748A59F3371B23127C9C9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4">
    <w:name w:val="48990B0669D14E83A14D245FCD0380CA4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4">
    <w:name w:val="D2CD67C27F494900BFC146AA0DEAF33A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4">
    <w:name w:val="BE652F8681EB49BAAAF0149C2642C567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4">
    <w:name w:val="15563A62DC524412A0965A56B172AF66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4">
    <w:name w:val="AE39018A7F2E46BE9478D3F0F54954CE4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4">
    <w:name w:val="109A1587A0F2417E95AEEFF7A3268F2E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4">
    <w:name w:val="6D303F019E444A2BA3D76754A1A9432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4">
    <w:name w:val="85F590414B3E44A2A79500887710B767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4">
    <w:name w:val="D9C1A14214A3429492EBDCE2BA6B35CB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4">
    <w:name w:val="9067D8D0F1D0436C83C8C7D999CD2A4C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4">
    <w:name w:val="B60D100D9FB148FEA82B94AFD37661114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4">
    <w:name w:val="5ADEED4A02A54DECB91938250109F536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4">
    <w:name w:val="C3A5702DFA134EEEA769A211E8691CB2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4">
    <w:name w:val="342EA3E296E04A259A5245F45B6D2F5B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4">
    <w:name w:val="8C463293241B41FFBD7A6437C82D4EB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4">
    <w:name w:val="A752E49275AA4A7184BF328049D4BAEA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3">
    <w:name w:val="13F50D6A181C41C4A692B37248861B7C3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2">
    <w:name w:val="113332C7D8E24E78959D2A408D1E1817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1">
    <w:name w:val="374DB22FE951472AB5116664D34871A3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2">
    <w:name w:val="98CA196D5C214C448464A0501DF2E7D2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2">
    <w:name w:val="106690005CFD4F7980DF912A11BDFD17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2">
    <w:name w:val="773BCAE7BCE14D4F85E950CF1517902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C5B342030542219AB301A9EB97076C1">
    <w:name w:val="1EC5B342030542219AB301A9EB97076C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00AAB586BE7B4B698470C38D6D2AA2F114">
    <w:name w:val="00AAB586BE7B4B698470C38D6D2AA2F114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14">
    <w:name w:val="37EC35E07BF049A7B5849CFEA87E4D8814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54823DF093054B75A527F2E8A498A6C4">
    <w:name w:val="54823DF093054B75A527F2E8A498A6C4"/>
    <w:rsid w:val="00AB454D"/>
  </w:style>
  <w:style w:type="paragraph" w:customStyle="1" w:styleId="6C6D7CDB25234234BA94DA447F1859A5">
    <w:name w:val="6C6D7CDB25234234BA94DA447F1859A5"/>
    <w:rsid w:val="00AB454D"/>
  </w:style>
  <w:style w:type="paragraph" w:customStyle="1" w:styleId="C3D36CCAFFE646F2800A3E81CC243A2D">
    <w:name w:val="C3D36CCAFFE646F2800A3E81CC243A2D"/>
    <w:rsid w:val="00AB454D"/>
  </w:style>
  <w:style w:type="paragraph" w:customStyle="1" w:styleId="204C094A76414733BB105953FAF176F3">
    <w:name w:val="204C094A76414733BB105953FAF176F3"/>
    <w:rsid w:val="00AB454D"/>
  </w:style>
  <w:style w:type="paragraph" w:customStyle="1" w:styleId="6CDA51A9049B4C7CB208612BCBB4381F">
    <w:name w:val="6CDA51A9049B4C7CB208612BCBB4381F"/>
    <w:rsid w:val="00AB454D"/>
  </w:style>
  <w:style w:type="paragraph" w:customStyle="1" w:styleId="9553171E88D9430BA250FE2742B57B9A">
    <w:name w:val="9553171E88D9430BA250FE2742B57B9A"/>
    <w:rsid w:val="00AB454D"/>
  </w:style>
  <w:style w:type="paragraph" w:customStyle="1" w:styleId="400CFF51928643A3957B987C7E62EFB5">
    <w:name w:val="400CFF51928643A3957B987C7E62EFB5"/>
    <w:rsid w:val="00AB454D"/>
  </w:style>
  <w:style w:type="paragraph" w:customStyle="1" w:styleId="AFEBC8AFD6F242438206E21C3758714A">
    <w:name w:val="AFEBC8AFD6F242438206E21C3758714A"/>
    <w:rsid w:val="00AB454D"/>
  </w:style>
  <w:style w:type="paragraph" w:customStyle="1" w:styleId="2D972ADBF8204765BE177BDCD5A421CA25">
    <w:name w:val="2D972ADBF8204765BE177BDCD5A421CA25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29">
    <w:name w:val="375E3A47552A404F937CEDF4EB47EDD629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23">
    <w:name w:val="A8F987433C504D758F9050DDF792F48B2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23">
    <w:name w:val="D98321B34B95450B8585437364A712F32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23">
    <w:name w:val="3F81EFC2E3594FD0BBA3DBF0C3D906482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23">
    <w:name w:val="E1009A48BBF944FA84218B6B6256DCE72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16">
    <w:name w:val="EF0B3BED64E244F69A0800F34ACDF58E16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21">
    <w:name w:val="3CCC2818D3704C1A89748351C628A7902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21">
    <w:name w:val="9F8B6E7CDF504D4FB505602B66B227FA2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21">
    <w:name w:val="4984FCC41DBF4BCDB940C70D793220EF2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21">
    <w:name w:val="CE28D7F6263D47B880E97137D4C1E7582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21">
    <w:name w:val="75ADA0471C004204B4AE092F1A1D93A72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21">
    <w:name w:val="DFBAB0A31C7A4D59AADE519725A5DCE62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21">
    <w:name w:val="4080231A82624929894983211AD9A64F21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19">
    <w:name w:val="CDA27ADAFD5741C291265DBA0603791019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17">
    <w:name w:val="DDCE0E8A51FC42D1A03CBAB0F79BBD5F17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33">
    <w:name w:val="19266572582647118E336430A2CC33B8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33">
    <w:name w:val="8A9633247B0045FA804F2F492C32EA90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33">
    <w:name w:val="4A2BECF361594B2CBE9082B5FD6D2607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33">
    <w:name w:val="D045F8B8543249BB93D50C61BD686EF1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33">
    <w:name w:val="2171A2A896F746D4A27D236479FAF408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33">
    <w:name w:val="8FCE66DAFB644C4E975106ADB8E96CC5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33">
    <w:name w:val="D965C25A46AD407D9491D535D1AF6EAB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33">
    <w:name w:val="CAD5A0BCDF66414DA12F53BDC3BAFD04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33">
    <w:name w:val="C75B56CA78BD4C92B2B04D526F61C7EC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33">
    <w:name w:val="408CC2D30A3F4534AB12856267FEA046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33">
    <w:name w:val="3EDEB945E7914F3DA068C1B3F8F2C5F7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33">
    <w:name w:val="43B2D3A5B9934493995F9EFEA666884B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33">
    <w:name w:val="0F8DDB9D3302457AA7811A464433605E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33">
    <w:name w:val="B2AF875358934C54A5EA7F0FB86F3B17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33">
    <w:name w:val="28E97DD7539848EF99024D040C2764E3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33">
    <w:name w:val="FB503DB02E1649B4B92F3A317C31FBDF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33">
    <w:name w:val="E3EF74C71CD54631A46182CE6326D763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33">
    <w:name w:val="213E34A27CDC49CEA1221F7F58AD627C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33">
    <w:name w:val="2FFAF469110041DBAA4B5E0715CFF196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9">
    <w:name w:val="D75BD06B052043C385030C47A4BE4AFC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31">
    <w:name w:val="FDD144C91C374B7EAF941BB8D07017B43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31">
    <w:name w:val="37D09D6DBAAF42F29499F257107F3290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30">
    <w:name w:val="F383C6A9738B41318607CF840B73504A30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30">
    <w:name w:val="867F0B7E42474C70B817BFC3CE0B0FDB30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14">
    <w:name w:val="416AA1AEB4F74C04B0BB6D0CE657B7071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11">
    <w:name w:val="CEF181A957124C99A92FD32E398A4948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12">
    <w:name w:val="7F8F8480FF8448278B8E24BDBF1341BA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11">
    <w:name w:val="F2A5AEC3E72F44DDB45D1511375ABD4C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11">
    <w:name w:val="46C28EC7881A48D48547516B3106D378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11">
    <w:name w:val="22762BAC6C3D4192A81CAB0DBEDA5295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11">
    <w:name w:val="E6F4C27CC6F347848A55F7AB7F1E751E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11">
    <w:name w:val="DAE2F274F62F4388A5D37445B3EFBCFA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9">
    <w:name w:val="03313E94DA904F868576399A6525B43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9">
    <w:name w:val="213FE2EF2FEE4E87B3C662F864CCE318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9">
    <w:name w:val="3F4D18684E88456E82760ABBA0EFAB7E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7">
    <w:name w:val="D61383E5BE7148D4807EADF346E16F177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6">
    <w:name w:val="2EEE969A423D4617A42D16675DE38ED66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5">
    <w:name w:val="C52A573193634064BEAFEE059889FCB35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5">
    <w:name w:val="BC284A4C932842A49EE8C977CB162C20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6">
    <w:name w:val="3C335DBFC1F4467E8BFCA7507DDC2EA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6">
    <w:name w:val="1ED3D24F2A0748A59F3371B23127C9C9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5">
    <w:name w:val="48990B0669D14E83A14D245FCD0380CA5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5">
    <w:name w:val="D2CD67C27F494900BFC146AA0DEAF33A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5">
    <w:name w:val="BE652F8681EB49BAAAF0149C2642C567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5">
    <w:name w:val="15563A62DC524412A0965A56B172AF66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5">
    <w:name w:val="AE39018A7F2E46BE9478D3F0F54954CE5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5">
    <w:name w:val="109A1587A0F2417E95AEEFF7A3268F2E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5">
    <w:name w:val="6D303F019E444A2BA3D76754A1A9432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5">
    <w:name w:val="85F590414B3E44A2A79500887710B767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5">
    <w:name w:val="D9C1A14214A3429492EBDCE2BA6B35CB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5">
    <w:name w:val="9067D8D0F1D0436C83C8C7D999CD2A4C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5">
    <w:name w:val="B60D100D9FB148FEA82B94AFD37661115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5">
    <w:name w:val="5ADEED4A02A54DECB91938250109F536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5">
    <w:name w:val="C3A5702DFA134EEEA769A211E8691CB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5">
    <w:name w:val="342EA3E296E04A259A5245F45B6D2F5B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5">
    <w:name w:val="8C463293241B41FFBD7A6437C82D4EB1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5">
    <w:name w:val="A752E49275AA4A7184BF328049D4BAEA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4">
    <w:name w:val="13F50D6A181C41C4A692B37248861B7C4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3">
    <w:name w:val="113332C7D8E24E78959D2A408D1E1817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2">
    <w:name w:val="374DB22FE951472AB5116664D34871A3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3">
    <w:name w:val="98CA196D5C214C448464A0501DF2E7D2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3">
    <w:name w:val="106690005CFD4F7980DF912A11BDFD17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3">
    <w:name w:val="773BCAE7BCE14D4F85E950CF1517902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C5B342030542219AB301A9EB97076C2">
    <w:name w:val="1EC5B342030542219AB301A9EB97076C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54823DF093054B75A527F2E8A498A6C41">
    <w:name w:val="54823DF093054B75A527F2E8A498A6C4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6D7CDB25234234BA94DA447F1859A51">
    <w:name w:val="6C6D7CDB25234234BA94DA447F1859A5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04C094A76414733BB105953FAF176F31">
    <w:name w:val="204C094A76414733BB105953FAF176F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FEBC8AFD6F242438206E21C3758714A1">
    <w:name w:val="AFEBC8AFD6F242438206E21C3758714A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0CFF51928643A3957B987C7E62EFB51">
    <w:name w:val="400CFF51928643A3957B987C7E62EFB5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553171E88D9430BA250FE2742B57B9A1">
    <w:name w:val="9553171E88D9430BA250FE2742B57B9A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DA51A9049B4C7CB208612BCBB4381F1">
    <w:name w:val="6CDA51A9049B4C7CB208612BCBB4381F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15">
    <w:name w:val="00AAB586BE7B4B698470C38D6D2AA2F115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15">
    <w:name w:val="37EC35E07BF049A7B5849CFEA87E4D8815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CE266E65D6254269A75E78FCF7BDFEBF">
    <w:name w:val="CE266E65D6254269A75E78FCF7BDFEBF"/>
    <w:rsid w:val="00AB454D"/>
  </w:style>
  <w:style w:type="paragraph" w:customStyle="1" w:styleId="776256F7BB8144ABBB4A5B76AEDB9574">
    <w:name w:val="776256F7BB8144ABBB4A5B76AEDB9574"/>
    <w:rsid w:val="00AB454D"/>
  </w:style>
  <w:style w:type="paragraph" w:customStyle="1" w:styleId="CAEE7BFCF62947FBA6DAA10D05F0B381">
    <w:name w:val="CAEE7BFCF62947FBA6DAA10D05F0B381"/>
    <w:rsid w:val="00AB454D"/>
  </w:style>
  <w:style w:type="paragraph" w:customStyle="1" w:styleId="94A0B3C7CC43417DB42377488EEB36A3">
    <w:name w:val="94A0B3C7CC43417DB42377488EEB36A3"/>
    <w:rsid w:val="00AB454D"/>
  </w:style>
  <w:style w:type="paragraph" w:customStyle="1" w:styleId="28D5DB283587438EB12A2EFCD80C04FE">
    <w:name w:val="28D5DB283587438EB12A2EFCD80C04FE"/>
    <w:rsid w:val="00AB454D"/>
  </w:style>
  <w:style w:type="paragraph" w:customStyle="1" w:styleId="ECC1CC3D92644CE7BB76EA73B5459800">
    <w:name w:val="ECC1CC3D92644CE7BB76EA73B5459800"/>
    <w:rsid w:val="00AB454D"/>
  </w:style>
  <w:style w:type="paragraph" w:customStyle="1" w:styleId="3118EEE401F545B0BD2BEC29BF0A1E30">
    <w:name w:val="3118EEE401F545B0BD2BEC29BF0A1E30"/>
    <w:rsid w:val="00AB454D"/>
  </w:style>
  <w:style w:type="paragraph" w:customStyle="1" w:styleId="F4BDE49FFFDE43BDB81BF08318DFE90D">
    <w:name w:val="F4BDE49FFFDE43BDB81BF08318DFE90D"/>
    <w:rsid w:val="00AB454D"/>
  </w:style>
  <w:style w:type="paragraph" w:customStyle="1" w:styleId="2D972ADBF8204765BE177BDCD5A421CA26">
    <w:name w:val="2D972ADBF8204765BE177BDCD5A421CA26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30">
    <w:name w:val="375E3A47552A404F937CEDF4EB47EDD630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24">
    <w:name w:val="A8F987433C504D758F9050DDF792F48B2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24">
    <w:name w:val="D98321B34B95450B8585437364A712F32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24">
    <w:name w:val="3F81EFC2E3594FD0BBA3DBF0C3D906482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24">
    <w:name w:val="E1009A48BBF944FA84218B6B6256DCE72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17">
    <w:name w:val="EF0B3BED64E244F69A0800F34ACDF58E17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22">
    <w:name w:val="3CCC2818D3704C1A89748351C628A7902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22">
    <w:name w:val="9F8B6E7CDF504D4FB505602B66B227FA2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22">
    <w:name w:val="4984FCC41DBF4BCDB940C70D793220EF2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22">
    <w:name w:val="CE28D7F6263D47B880E97137D4C1E7582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22">
    <w:name w:val="75ADA0471C004204B4AE092F1A1D93A72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22">
    <w:name w:val="DFBAB0A31C7A4D59AADE519725A5DCE62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22">
    <w:name w:val="4080231A82624929894983211AD9A64F22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20">
    <w:name w:val="CDA27ADAFD5741C291265DBA0603791020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18">
    <w:name w:val="DDCE0E8A51FC42D1A03CBAB0F79BBD5F18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34">
    <w:name w:val="19266572582647118E336430A2CC33B8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34">
    <w:name w:val="8A9633247B0045FA804F2F492C32EA90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34">
    <w:name w:val="4A2BECF361594B2CBE9082B5FD6D2607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34">
    <w:name w:val="D045F8B8543249BB93D50C61BD686EF1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34">
    <w:name w:val="2171A2A896F746D4A27D236479FAF408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34">
    <w:name w:val="8FCE66DAFB644C4E975106ADB8E96CC5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34">
    <w:name w:val="D965C25A46AD407D9491D535D1AF6EAB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34">
    <w:name w:val="CAD5A0BCDF66414DA12F53BDC3BAFD04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34">
    <w:name w:val="C75B56CA78BD4C92B2B04D526F61C7EC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34">
    <w:name w:val="408CC2D30A3F4534AB12856267FEA046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34">
    <w:name w:val="3EDEB945E7914F3DA068C1B3F8F2C5F7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34">
    <w:name w:val="43B2D3A5B9934493995F9EFEA666884B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34">
    <w:name w:val="0F8DDB9D3302457AA7811A464433605E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34">
    <w:name w:val="B2AF875358934C54A5EA7F0FB86F3B17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34">
    <w:name w:val="28E97DD7539848EF99024D040C2764E3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34">
    <w:name w:val="FB503DB02E1649B4B92F3A317C31FBDF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34">
    <w:name w:val="E3EF74C71CD54631A46182CE6326D763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34">
    <w:name w:val="213E34A27CDC49CEA1221F7F58AD627C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34">
    <w:name w:val="2FFAF469110041DBAA4B5E0715CFF196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10">
    <w:name w:val="D75BD06B052043C385030C47A4BE4AFC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32">
    <w:name w:val="FDD144C91C374B7EAF941BB8D07017B43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32">
    <w:name w:val="37D09D6DBAAF42F29499F257107F3290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31">
    <w:name w:val="F383C6A9738B41318607CF840B73504A3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31">
    <w:name w:val="867F0B7E42474C70B817BFC3CE0B0FDB3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15">
    <w:name w:val="416AA1AEB4F74C04B0BB6D0CE657B7071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12">
    <w:name w:val="CEF181A957124C99A92FD32E398A4948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13">
    <w:name w:val="7F8F8480FF8448278B8E24BDBF1341BA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12">
    <w:name w:val="F2A5AEC3E72F44DDB45D1511375ABD4C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12">
    <w:name w:val="46C28EC7881A48D48547516B3106D378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12">
    <w:name w:val="22762BAC6C3D4192A81CAB0DBEDA5295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12">
    <w:name w:val="E6F4C27CC6F347848A55F7AB7F1E751E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12">
    <w:name w:val="DAE2F274F62F4388A5D37445B3EFBCFA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10">
    <w:name w:val="03313E94DA904F868576399A6525B432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10">
    <w:name w:val="213FE2EF2FEE4E87B3C662F864CCE318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10">
    <w:name w:val="3F4D18684E88456E82760ABBA0EFAB7E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8">
    <w:name w:val="D61383E5BE7148D4807EADF346E16F178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7">
    <w:name w:val="2EEE969A423D4617A42D16675DE38ED67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6">
    <w:name w:val="C52A573193634064BEAFEE059889FCB36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6">
    <w:name w:val="BC284A4C932842A49EE8C977CB162C20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7">
    <w:name w:val="3C335DBFC1F4467E8BFCA7507DDC2EA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7">
    <w:name w:val="1ED3D24F2A0748A59F3371B23127C9C9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6">
    <w:name w:val="48990B0669D14E83A14D245FCD0380CA6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6">
    <w:name w:val="D2CD67C27F494900BFC146AA0DEAF33A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6">
    <w:name w:val="BE652F8681EB49BAAAF0149C2642C567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6">
    <w:name w:val="15563A62DC524412A0965A56B172AF66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6">
    <w:name w:val="AE39018A7F2E46BE9478D3F0F54954CE6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6">
    <w:name w:val="109A1587A0F2417E95AEEFF7A3268F2E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6">
    <w:name w:val="6D303F019E444A2BA3D76754A1A9432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6">
    <w:name w:val="85F590414B3E44A2A79500887710B767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6">
    <w:name w:val="D9C1A14214A3429492EBDCE2BA6B35CB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6">
    <w:name w:val="9067D8D0F1D0436C83C8C7D999CD2A4C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6">
    <w:name w:val="B60D100D9FB148FEA82B94AFD37661116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6">
    <w:name w:val="5ADEED4A02A54DECB91938250109F536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6">
    <w:name w:val="C3A5702DFA134EEEA769A211E8691CB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6">
    <w:name w:val="342EA3E296E04A259A5245F45B6D2F5B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6">
    <w:name w:val="8C463293241B41FFBD7A6437C82D4EB1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6">
    <w:name w:val="A752E49275AA4A7184BF328049D4BAEA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5">
    <w:name w:val="13F50D6A181C41C4A692B37248861B7C5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4">
    <w:name w:val="113332C7D8E24E78959D2A408D1E1817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3">
    <w:name w:val="374DB22FE951472AB5116664D34871A3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4">
    <w:name w:val="98CA196D5C214C448464A0501DF2E7D2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4">
    <w:name w:val="106690005CFD4F7980DF912A11BDFD17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4">
    <w:name w:val="773BCAE7BCE14D4F85E950CF1517902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C5B342030542219AB301A9EB97076C3">
    <w:name w:val="1EC5B342030542219AB301A9EB97076C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54823DF093054B75A527F2E8A498A6C42">
    <w:name w:val="54823DF093054B75A527F2E8A498A6C4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6D7CDB25234234BA94DA447F1859A52">
    <w:name w:val="6C6D7CDB25234234BA94DA447F1859A5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04C094A76414733BB105953FAF176F32">
    <w:name w:val="204C094A76414733BB105953FAF176F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FEBC8AFD6F242438206E21C3758714A2">
    <w:name w:val="AFEBC8AFD6F242438206E21C3758714A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0CFF51928643A3957B987C7E62EFB52">
    <w:name w:val="400CFF51928643A3957B987C7E62EFB5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553171E88D9430BA250FE2742B57B9A2">
    <w:name w:val="9553171E88D9430BA250FE2742B57B9A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DA51A9049B4C7CB208612BCBB4381F2">
    <w:name w:val="6CDA51A9049B4C7CB208612BCBB4381F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74DF1324BA4AA49CFB7E1D7F801E45">
    <w:name w:val="A774DF1324BA4AA49CFB7E1D7F801E4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266E65D6254269A75E78FCF7BDFEBF1">
    <w:name w:val="CE266E65D6254269A75E78FCF7BDFEBF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6256F7BB8144ABBB4A5B76AEDB95741">
    <w:name w:val="776256F7BB8144ABBB4A5B76AEDB9574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EE7BFCF62947FBA6DAA10D05F0B3811">
    <w:name w:val="CAEE7BFCF62947FBA6DAA10D05F0B38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4A0B3C7CC43417DB42377488EEB36A31">
    <w:name w:val="94A0B3C7CC43417DB42377488EEB36A3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CC1CC3D92644CE7BB76EA73B54598001">
    <w:name w:val="ECC1CC3D92644CE7BB76EA73B54598001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28D5DB283587438EB12A2EFCD80C04FE1">
    <w:name w:val="28D5DB283587438EB12A2EFCD80C04FE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118EEE401F545B0BD2BEC29BF0A1E301">
    <w:name w:val="3118EEE401F545B0BD2BEC29BF0A1E30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801555BC370453588FAD6A673891D62">
    <w:name w:val="D801555BC370453588FAD6A673891D6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00AAB586BE7B4B698470C38D6D2AA2F116">
    <w:name w:val="00AAB586BE7B4B698470C38D6D2AA2F116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16">
    <w:name w:val="37EC35E07BF049A7B5849CFEA87E4D8816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62ABF9F4A3F44BE888DB31C9F6DD904D">
    <w:name w:val="62ABF9F4A3F44BE888DB31C9F6DD904D"/>
    <w:rsid w:val="00AB454D"/>
  </w:style>
  <w:style w:type="paragraph" w:customStyle="1" w:styleId="96DDF01FE00F42C3ACB9CE46DF0F1028">
    <w:name w:val="96DDF01FE00F42C3ACB9CE46DF0F1028"/>
    <w:rsid w:val="00AB454D"/>
  </w:style>
  <w:style w:type="paragraph" w:customStyle="1" w:styleId="207C7F5A1F5A42709D0851ECB7E5009B">
    <w:name w:val="207C7F5A1F5A42709D0851ECB7E5009B"/>
    <w:rsid w:val="00AB454D"/>
  </w:style>
  <w:style w:type="paragraph" w:customStyle="1" w:styleId="F71B3AEC951C443AB56CF6FACAEF3114">
    <w:name w:val="F71B3AEC951C443AB56CF6FACAEF3114"/>
    <w:rsid w:val="00AB454D"/>
  </w:style>
  <w:style w:type="paragraph" w:customStyle="1" w:styleId="38010807A2904F78861F2CFE81F6EB67">
    <w:name w:val="38010807A2904F78861F2CFE81F6EB67"/>
    <w:rsid w:val="00AB454D"/>
  </w:style>
  <w:style w:type="paragraph" w:customStyle="1" w:styleId="15E34CB9EF7641ED9B5BABA7E49A111B">
    <w:name w:val="15E34CB9EF7641ED9B5BABA7E49A111B"/>
    <w:rsid w:val="00AB454D"/>
  </w:style>
  <w:style w:type="paragraph" w:customStyle="1" w:styleId="0CDCF81E6BAF48269DFBB435AAC6EAED">
    <w:name w:val="0CDCF81E6BAF48269DFBB435AAC6EAED"/>
    <w:rsid w:val="00AB454D"/>
  </w:style>
  <w:style w:type="paragraph" w:customStyle="1" w:styleId="9F39428BE4C04910A101AA1EE7A5DFBC">
    <w:name w:val="9F39428BE4C04910A101AA1EE7A5DFBC"/>
    <w:rsid w:val="00AB454D"/>
  </w:style>
  <w:style w:type="paragraph" w:customStyle="1" w:styleId="13A46E91A4F7479EBFA281D4DD63D01C">
    <w:name w:val="13A46E91A4F7479EBFA281D4DD63D01C"/>
    <w:rsid w:val="00AB454D"/>
  </w:style>
  <w:style w:type="paragraph" w:customStyle="1" w:styleId="5BE7DD7E554A4E98A5A468A34EFCEC93">
    <w:name w:val="5BE7DD7E554A4E98A5A468A34EFCEC93"/>
    <w:rsid w:val="00AB454D"/>
  </w:style>
  <w:style w:type="paragraph" w:customStyle="1" w:styleId="67B0CD40EAD143D8985E1EE3C27092D7">
    <w:name w:val="67B0CD40EAD143D8985E1EE3C27092D7"/>
    <w:rsid w:val="00AB454D"/>
  </w:style>
  <w:style w:type="paragraph" w:customStyle="1" w:styleId="0C781826FA0F462090D01AB2A90F42E7">
    <w:name w:val="0C781826FA0F462090D01AB2A90F42E7"/>
    <w:rsid w:val="00AB454D"/>
  </w:style>
  <w:style w:type="paragraph" w:customStyle="1" w:styleId="026FAD87F7EE4450A9984ED9F64B170B">
    <w:name w:val="026FAD87F7EE4450A9984ED9F64B170B"/>
    <w:rsid w:val="00AB454D"/>
  </w:style>
  <w:style w:type="paragraph" w:customStyle="1" w:styleId="4293848FE40B4E93BC67F5460EE1E024">
    <w:name w:val="4293848FE40B4E93BC67F5460EE1E024"/>
    <w:rsid w:val="00AB454D"/>
  </w:style>
  <w:style w:type="paragraph" w:customStyle="1" w:styleId="D93E3BCED68446849EB415598AAE7279">
    <w:name w:val="D93E3BCED68446849EB415598AAE7279"/>
    <w:rsid w:val="00AB454D"/>
  </w:style>
  <w:style w:type="paragraph" w:customStyle="1" w:styleId="7F324CA9976F45F08749DB3A7BA26FF6">
    <w:name w:val="7F324CA9976F45F08749DB3A7BA26FF6"/>
    <w:rsid w:val="00AB454D"/>
  </w:style>
  <w:style w:type="paragraph" w:customStyle="1" w:styleId="E2802986138F4FAEB3A6CB523D2AEF41">
    <w:name w:val="E2802986138F4FAEB3A6CB523D2AEF41"/>
    <w:rsid w:val="00AB454D"/>
  </w:style>
  <w:style w:type="paragraph" w:customStyle="1" w:styleId="F10667CD317B417D86E5C445C230D7DB">
    <w:name w:val="F10667CD317B417D86E5C445C230D7DB"/>
    <w:rsid w:val="00AB454D"/>
  </w:style>
  <w:style w:type="paragraph" w:customStyle="1" w:styleId="31D7C538174D4D77A57B6CF2872CC085">
    <w:name w:val="31D7C538174D4D77A57B6CF2872CC085"/>
    <w:rsid w:val="00AB454D"/>
  </w:style>
  <w:style w:type="paragraph" w:customStyle="1" w:styleId="62E28A39B94145099DBE8009D8C17195">
    <w:name w:val="62E28A39B94145099DBE8009D8C17195"/>
    <w:rsid w:val="00AB454D"/>
  </w:style>
  <w:style w:type="paragraph" w:customStyle="1" w:styleId="7E681B6567014B538234FF030DB8CBE1">
    <w:name w:val="7E681B6567014B538234FF030DB8CBE1"/>
    <w:rsid w:val="00AB454D"/>
  </w:style>
  <w:style w:type="paragraph" w:customStyle="1" w:styleId="05154A20A4E04ED3BD13F04F4E73A451">
    <w:name w:val="05154A20A4E04ED3BD13F04F4E73A451"/>
    <w:rsid w:val="00AB454D"/>
  </w:style>
  <w:style w:type="paragraph" w:customStyle="1" w:styleId="222AAEFD78C3472BB656FDE4380EE57E">
    <w:name w:val="222AAEFD78C3472BB656FDE4380EE57E"/>
    <w:rsid w:val="00AB454D"/>
  </w:style>
  <w:style w:type="paragraph" w:customStyle="1" w:styleId="E84B31B6FEBB4705B26CD2216D2079C8">
    <w:name w:val="E84B31B6FEBB4705B26CD2216D2079C8"/>
    <w:rsid w:val="00AB454D"/>
  </w:style>
  <w:style w:type="paragraph" w:customStyle="1" w:styleId="BCB89199C0CD45FAA70F28C9D18F4B04">
    <w:name w:val="BCB89199C0CD45FAA70F28C9D18F4B04"/>
    <w:rsid w:val="00AB454D"/>
  </w:style>
  <w:style w:type="paragraph" w:customStyle="1" w:styleId="8E306066FBEC414DA58BB031720941C1">
    <w:name w:val="8E306066FBEC414DA58BB031720941C1"/>
    <w:rsid w:val="00AB454D"/>
  </w:style>
  <w:style w:type="paragraph" w:customStyle="1" w:styleId="45141BF66E8445D0AF557DFD705CD0DD">
    <w:name w:val="45141BF66E8445D0AF557DFD705CD0DD"/>
    <w:rsid w:val="00AB454D"/>
  </w:style>
  <w:style w:type="paragraph" w:customStyle="1" w:styleId="2D972ADBF8204765BE177BDCD5A421CA27">
    <w:name w:val="2D972ADBF8204765BE177BDCD5A421CA27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31">
    <w:name w:val="375E3A47552A404F937CEDF4EB47EDD631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25">
    <w:name w:val="A8F987433C504D758F9050DDF792F48B2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25">
    <w:name w:val="D98321B34B95450B8585437364A712F32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25">
    <w:name w:val="3F81EFC2E3594FD0BBA3DBF0C3D906482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25">
    <w:name w:val="E1009A48BBF944FA84218B6B6256DCE72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18">
    <w:name w:val="EF0B3BED64E244F69A0800F34ACDF58E18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23">
    <w:name w:val="3CCC2818D3704C1A89748351C628A7902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23">
    <w:name w:val="9F8B6E7CDF504D4FB505602B66B227FA2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23">
    <w:name w:val="4984FCC41DBF4BCDB940C70D793220EF2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23">
    <w:name w:val="CE28D7F6263D47B880E97137D4C1E7582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23">
    <w:name w:val="75ADA0471C004204B4AE092F1A1D93A72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23">
    <w:name w:val="DFBAB0A31C7A4D59AADE519725A5DCE62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23">
    <w:name w:val="4080231A82624929894983211AD9A64F23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21">
    <w:name w:val="CDA27ADAFD5741C291265DBA0603791021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19">
    <w:name w:val="DDCE0E8A51FC42D1A03CBAB0F79BBD5F19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35">
    <w:name w:val="19266572582647118E336430A2CC33B8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35">
    <w:name w:val="8A9633247B0045FA804F2F492C32EA90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35">
    <w:name w:val="4A2BECF361594B2CBE9082B5FD6D2607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35">
    <w:name w:val="D045F8B8543249BB93D50C61BD686EF1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35">
    <w:name w:val="2171A2A896F746D4A27D236479FAF408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35">
    <w:name w:val="8FCE66DAFB644C4E975106ADB8E96CC5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35">
    <w:name w:val="D965C25A46AD407D9491D535D1AF6EAB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35">
    <w:name w:val="CAD5A0BCDF66414DA12F53BDC3BAFD04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35">
    <w:name w:val="C75B56CA78BD4C92B2B04D526F61C7EC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35">
    <w:name w:val="408CC2D30A3F4534AB12856267FEA046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35">
    <w:name w:val="3EDEB945E7914F3DA068C1B3F8F2C5F7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35">
    <w:name w:val="43B2D3A5B9934493995F9EFEA666884B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35">
    <w:name w:val="0F8DDB9D3302457AA7811A464433605E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35">
    <w:name w:val="B2AF875358934C54A5EA7F0FB86F3B17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35">
    <w:name w:val="28E97DD7539848EF99024D040C2764E3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35">
    <w:name w:val="FB503DB02E1649B4B92F3A317C31FBDF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35">
    <w:name w:val="E3EF74C71CD54631A46182CE6326D763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35">
    <w:name w:val="213E34A27CDC49CEA1221F7F58AD627C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35">
    <w:name w:val="2FFAF469110041DBAA4B5E0715CFF196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11">
    <w:name w:val="D75BD06B052043C385030C47A4BE4AFC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33">
    <w:name w:val="FDD144C91C374B7EAF941BB8D07017B43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33">
    <w:name w:val="37D09D6DBAAF42F29499F257107F3290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32">
    <w:name w:val="F383C6A9738B41318607CF840B73504A3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32">
    <w:name w:val="867F0B7E42474C70B817BFC3CE0B0FDB3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16">
    <w:name w:val="416AA1AEB4F74C04B0BB6D0CE657B70716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13">
    <w:name w:val="CEF181A957124C99A92FD32E398A4948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14">
    <w:name w:val="7F8F8480FF8448278B8E24BDBF1341BA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13">
    <w:name w:val="F2A5AEC3E72F44DDB45D1511375ABD4C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13">
    <w:name w:val="46C28EC7881A48D48547516B3106D378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13">
    <w:name w:val="22762BAC6C3D4192A81CAB0DBEDA5295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13">
    <w:name w:val="E6F4C27CC6F347848A55F7AB7F1E751E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13">
    <w:name w:val="DAE2F274F62F4388A5D37445B3EFBCFA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11">
    <w:name w:val="03313E94DA904F868576399A6525B432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11">
    <w:name w:val="213FE2EF2FEE4E87B3C662F864CCE318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11">
    <w:name w:val="3F4D18684E88456E82760ABBA0EFAB7E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9">
    <w:name w:val="D61383E5BE7148D4807EADF346E16F179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8">
    <w:name w:val="2EEE969A423D4617A42D16675DE38ED68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7">
    <w:name w:val="C52A573193634064BEAFEE059889FCB37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7">
    <w:name w:val="BC284A4C932842A49EE8C977CB162C20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8">
    <w:name w:val="3C335DBFC1F4467E8BFCA7507DDC2EA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8">
    <w:name w:val="1ED3D24F2A0748A59F3371B23127C9C9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7">
    <w:name w:val="48990B0669D14E83A14D245FCD0380CA7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7">
    <w:name w:val="D2CD67C27F494900BFC146AA0DEAF33A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7">
    <w:name w:val="BE652F8681EB49BAAAF0149C2642C567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7">
    <w:name w:val="15563A62DC524412A0965A56B172AF66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7">
    <w:name w:val="AE39018A7F2E46BE9478D3F0F54954CE7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7">
    <w:name w:val="109A1587A0F2417E95AEEFF7A3268F2E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7">
    <w:name w:val="6D303F019E444A2BA3D76754A1A9432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7">
    <w:name w:val="85F590414B3E44A2A79500887710B767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7">
    <w:name w:val="D9C1A14214A3429492EBDCE2BA6B35CB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7">
    <w:name w:val="9067D8D0F1D0436C83C8C7D999CD2A4C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7">
    <w:name w:val="B60D100D9FB148FEA82B94AFD37661117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7">
    <w:name w:val="5ADEED4A02A54DECB91938250109F536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7">
    <w:name w:val="C3A5702DFA134EEEA769A211E8691CB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7">
    <w:name w:val="342EA3E296E04A259A5245F45B6D2F5B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7">
    <w:name w:val="8C463293241B41FFBD7A6437C82D4EB1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7">
    <w:name w:val="A752E49275AA4A7184BF328049D4BAEA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6">
    <w:name w:val="13F50D6A181C41C4A692B37248861B7C6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5">
    <w:name w:val="113332C7D8E24E78959D2A408D1E1817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4">
    <w:name w:val="374DB22FE951472AB5116664D34871A34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5">
    <w:name w:val="98CA196D5C214C448464A0501DF2E7D2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5">
    <w:name w:val="106690005CFD4F7980DF912A11BDFD17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5">
    <w:name w:val="773BCAE7BCE14D4F85E950CF15179021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C5B342030542219AB301A9EB97076C4">
    <w:name w:val="1EC5B342030542219AB301A9EB97076C4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54823DF093054B75A527F2E8A498A6C43">
    <w:name w:val="54823DF093054B75A527F2E8A498A6C4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6D7CDB25234234BA94DA447F1859A53">
    <w:name w:val="6C6D7CDB25234234BA94DA447F1859A5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04C094A76414733BB105953FAF176F33">
    <w:name w:val="204C094A76414733BB105953FAF176F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FEBC8AFD6F242438206E21C3758714A3">
    <w:name w:val="AFEBC8AFD6F242438206E21C3758714A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0CFF51928643A3957B987C7E62EFB53">
    <w:name w:val="400CFF51928643A3957B987C7E62EFB5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553171E88D9430BA250FE2742B57B9A3">
    <w:name w:val="9553171E88D9430BA250FE2742B57B9A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DA51A9049B4C7CB208612BCBB4381F3">
    <w:name w:val="6CDA51A9049B4C7CB208612BCBB4381F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74DF1324BA4AA49CFB7E1D7F801E451">
    <w:name w:val="A774DF1324BA4AA49CFB7E1D7F801E45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266E65D6254269A75E78FCF7BDFEBF2">
    <w:name w:val="CE266E65D6254269A75E78FCF7BDFEBF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6256F7BB8144ABBB4A5B76AEDB95742">
    <w:name w:val="776256F7BB8144ABBB4A5B76AEDB9574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EE7BFCF62947FBA6DAA10D05F0B3812">
    <w:name w:val="CAEE7BFCF62947FBA6DAA10D05F0B38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4A0B3C7CC43417DB42377488EEB36A32">
    <w:name w:val="94A0B3C7CC43417DB42377488EEB36A3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CC1CC3D92644CE7BB76EA73B54598002">
    <w:name w:val="ECC1CC3D92644CE7BB76EA73B54598002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28D5DB283587438EB12A2EFCD80C04FE2">
    <w:name w:val="28D5DB283587438EB12A2EFCD80C04FE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118EEE401F545B0BD2BEC29BF0A1E302">
    <w:name w:val="3118EEE401F545B0BD2BEC29BF0A1E30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801555BC370453588FAD6A673891D621">
    <w:name w:val="D801555BC370453588FAD6A673891D62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styleId="BodyText2">
    <w:name w:val="Body Text 2"/>
    <w:basedOn w:val="BodyText"/>
    <w:link w:val="BodyText2Char"/>
    <w:semiHidden/>
    <w:rsid w:val="004C0AB3"/>
    <w:pPr>
      <w:ind w:left="720"/>
    </w:pPr>
  </w:style>
  <w:style w:type="character" w:customStyle="1" w:styleId="BodyText2Char">
    <w:name w:val="Body Text 2 Char"/>
    <w:basedOn w:val="DefaultParagraphFont"/>
    <w:link w:val="BodyText2"/>
    <w:semiHidden/>
    <w:rsid w:val="004C0AB3"/>
    <w:rPr>
      <w:rFonts w:ascii="Georgia" w:eastAsia="Calibri" w:hAnsi="Georgia" w:cs="Georgia"/>
      <w:color w:val="000000"/>
      <w:sz w:val="20"/>
      <w:szCs w:val="20"/>
    </w:rPr>
  </w:style>
  <w:style w:type="paragraph" w:customStyle="1" w:styleId="3BF3ABE418D344F0927763A21C2E1F81">
    <w:name w:val="3BF3ABE418D344F0927763A21C2E1F8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62ABF9F4A3F44BE888DB31C9F6DD904D1">
    <w:name w:val="62ABF9F4A3F44BE888DB31C9F6DD904D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E34CB9EF7641ED9B5BABA7E49A111B1">
    <w:name w:val="15E34CB9EF7641ED9B5BABA7E49A111B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5141BF66E8445D0AF557DFD705CD0DD1">
    <w:name w:val="45141BF66E8445D0AF557DFD705CD0DD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CDCF81E6BAF48269DFBB435AAC6EAED1">
    <w:name w:val="0CDCF81E6BAF48269DFBB435AAC6EAED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F39428BE4C04910A101AA1EE7A5DFBC1">
    <w:name w:val="9F39428BE4C04910A101AA1EE7A5DFBC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A46E91A4F7479EBFA281D4DD63D01C1">
    <w:name w:val="13A46E91A4F7479EBFA281D4DD63D01C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3E3BCED68446849EB415598AAE72791">
    <w:name w:val="D93E3BCED68446849EB415598AAE7279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324CA9976F45F08749DB3A7BA26FF61">
    <w:name w:val="7F324CA9976F45F08749DB3A7BA26FF6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2802986138F4FAEB3A6CB523D2AEF411">
    <w:name w:val="E2802986138F4FAEB3A6CB523D2AEF4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17">
    <w:name w:val="00AAB586BE7B4B698470C38D6D2AA2F117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17">
    <w:name w:val="37EC35E07BF049A7B5849CFEA87E4D8817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43A4403F3AE54822986A2FE85841F26E">
    <w:name w:val="43A4403F3AE54822986A2FE85841F26E"/>
    <w:rsid w:val="00AB454D"/>
  </w:style>
  <w:style w:type="paragraph" w:customStyle="1" w:styleId="2D972ADBF8204765BE177BDCD5A421CA28">
    <w:name w:val="2D972ADBF8204765BE177BDCD5A421CA28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32">
    <w:name w:val="375E3A47552A404F937CEDF4EB47EDD632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26">
    <w:name w:val="A8F987433C504D758F9050DDF792F48B2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26">
    <w:name w:val="D98321B34B95450B8585437364A712F32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26">
    <w:name w:val="3F81EFC2E3594FD0BBA3DBF0C3D906482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26">
    <w:name w:val="E1009A48BBF944FA84218B6B6256DCE72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19">
    <w:name w:val="EF0B3BED64E244F69A0800F34ACDF58E19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24">
    <w:name w:val="3CCC2818D3704C1A89748351C628A7902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24">
    <w:name w:val="9F8B6E7CDF504D4FB505602B66B227FA2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24">
    <w:name w:val="4984FCC41DBF4BCDB940C70D793220EF2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24">
    <w:name w:val="CE28D7F6263D47B880E97137D4C1E7582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24">
    <w:name w:val="75ADA0471C004204B4AE092F1A1D93A72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24">
    <w:name w:val="DFBAB0A31C7A4D59AADE519725A5DCE62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24">
    <w:name w:val="4080231A82624929894983211AD9A64F24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22">
    <w:name w:val="CDA27ADAFD5741C291265DBA0603791022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20">
    <w:name w:val="DDCE0E8A51FC42D1A03CBAB0F79BBD5F20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3A4403F3AE54822986A2FE85841F26E1">
    <w:name w:val="43A4403F3AE54822986A2FE85841F26E1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36">
    <w:name w:val="19266572582647118E336430A2CC33B8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36">
    <w:name w:val="8A9633247B0045FA804F2F492C32EA90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36">
    <w:name w:val="4A2BECF361594B2CBE9082B5FD6D2607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36">
    <w:name w:val="D045F8B8543249BB93D50C61BD686EF1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36">
    <w:name w:val="2171A2A896F746D4A27D236479FAF408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36">
    <w:name w:val="8FCE66DAFB644C4E975106ADB8E96CC5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36">
    <w:name w:val="D965C25A46AD407D9491D535D1AF6EAB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36">
    <w:name w:val="CAD5A0BCDF66414DA12F53BDC3BAFD04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36">
    <w:name w:val="C75B56CA78BD4C92B2B04D526F61C7EC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36">
    <w:name w:val="408CC2D30A3F4534AB12856267FEA046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36">
    <w:name w:val="3EDEB945E7914F3DA068C1B3F8F2C5F7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36">
    <w:name w:val="43B2D3A5B9934493995F9EFEA666884B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36">
    <w:name w:val="0F8DDB9D3302457AA7811A464433605E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36">
    <w:name w:val="B2AF875358934C54A5EA7F0FB86F3B17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36">
    <w:name w:val="28E97DD7539848EF99024D040C2764E3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36">
    <w:name w:val="FB503DB02E1649B4B92F3A317C31FBDF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36">
    <w:name w:val="E3EF74C71CD54631A46182CE6326D763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36">
    <w:name w:val="213E34A27CDC49CEA1221F7F58AD627C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36">
    <w:name w:val="2FFAF469110041DBAA4B5E0715CFF196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12">
    <w:name w:val="D75BD06B052043C385030C47A4BE4AFC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34">
    <w:name w:val="FDD144C91C374B7EAF941BB8D07017B43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34">
    <w:name w:val="37D09D6DBAAF42F29499F257107F3290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33">
    <w:name w:val="F383C6A9738B41318607CF840B73504A3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33">
    <w:name w:val="867F0B7E42474C70B817BFC3CE0B0FDB3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17">
    <w:name w:val="416AA1AEB4F74C04B0BB6D0CE657B70717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14">
    <w:name w:val="CEF181A957124C99A92FD32E398A4948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15">
    <w:name w:val="7F8F8480FF8448278B8E24BDBF1341BA1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14">
    <w:name w:val="F2A5AEC3E72F44DDB45D1511375ABD4C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14">
    <w:name w:val="46C28EC7881A48D48547516B3106D378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14">
    <w:name w:val="22762BAC6C3D4192A81CAB0DBEDA5295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14">
    <w:name w:val="E6F4C27CC6F347848A55F7AB7F1E751E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14">
    <w:name w:val="DAE2F274F62F4388A5D37445B3EFBCFA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12">
    <w:name w:val="03313E94DA904F868576399A6525B432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12">
    <w:name w:val="213FE2EF2FEE4E87B3C662F864CCE318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12">
    <w:name w:val="3F4D18684E88456E82760ABBA0EFAB7E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10">
    <w:name w:val="D61383E5BE7148D4807EADF346E16F1710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9">
    <w:name w:val="2EEE969A423D4617A42D16675DE38ED69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8">
    <w:name w:val="C52A573193634064BEAFEE059889FCB38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8">
    <w:name w:val="BC284A4C932842A49EE8C977CB162C20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9">
    <w:name w:val="3C335DBFC1F4467E8BFCA7507DDC2EA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9">
    <w:name w:val="1ED3D24F2A0748A59F3371B23127C9C9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8">
    <w:name w:val="48990B0669D14E83A14D245FCD0380CA8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8">
    <w:name w:val="D2CD67C27F494900BFC146AA0DEAF33A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8">
    <w:name w:val="BE652F8681EB49BAAAF0149C2642C567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8">
    <w:name w:val="15563A62DC524412A0965A56B172AF66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8">
    <w:name w:val="AE39018A7F2E46BE9478D3F0F54954CE8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8">
    <w:name w:val="109A1587A0F2417E95AEEFF7A3268F2E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8">
    <w:name w:val="6D303F019E444A2BA3D76754A1A9432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8">
    <w:name w:val="85F590414B3E44A2A79500887710B767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8">
    <w:name w:val="D9C1A14214A3429492EBDCE2BA6B35CB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8">
    <w:name w:val="9067D8D0F1D0436C83C8C7D999CD2A4C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8">
    <w:name w:val="B60D100D9FB148FEA82B94AFD37661118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8">
    <w:name w:val="5ADEED4A02A54DECB91938250109F536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8">
    <w:name w:val="C3A5702DFA134EEEA769A211E8691CB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8">
    <w:name w:val="342EA3E296E04A259A5245F45B6D2F5B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8">
    <w:name w:val="8C463293241B41FFBD7A6437C82D4EB1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8">
    <w:name w:val="A752E49275AA4A7184BF328049D4BAEA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7">
    <w:name w:val="13F50D6A181C41C4A692B37248861B7C7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6">
    <w:name w:val="113332C7D8E24E78959D2A408D1E18176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5">
    <w:name w:val="374DB22FE951472AB5116664D34871A35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6">
    <w:name w:val="98CA196D5C214C448464A0501DF2E7D2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6">
    <w:name w:val="106690005CFD4F7980DF912A11BDFD17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6">
    <w:name w:val="773BCAE7BCE14D4F85E950CF15179021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C5B342030542219AB301A9EB97076C5">
    <w:name w:val="1EC5B342030542219AB301A9EB97076C5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54823DF093054B75A527F2E8A498A6C44">
    <w:name w:val="54823DF093054B75A527F2E8A498A6C4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6D7CDB25234234BA94DA447F1859A54">
    <w:name w:val="6C6D7CDB25234234BA94DA447F1859A5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04C094A76414733BB105953FAF176F34">
    <w:name w:val="204C094A76414733BB105953FAF176F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FEBC8AFD6F242438206E21C3758714A4">
    <w:name w:val="AFEBC8AFD6F242438206E21C3758714A4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0CFF51928643A3957B987C7E62EFB54">
    <w:name w:val="400CFF51928643A3957B987C7E62EFB5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553171E88D9430BA250FE2742B57B9A4">
    <w:name w:val="9553171E88D9430BA250FE2742B57B9A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DA51A9049B4C7CB208612BCBB4381F4">
    <w:name w:val="6CDA51A9049B4C7CB208612BCBB4381F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74DF1324BA4AA49CFB7E1D7F801E452">
    <w:name w:val="A774DF1324BA4AA49CFB7E1D7F801E45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266E65D6254269A75E78FCF7BDFEBF3">
    <w:name w:val="CE266E65D6254269A75E78FCF7BDFEBF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6256F7BB8144ABBB4A5B76AEDB95743">
    <w:name w:val="776256F7BB8144ABBB4A5B76AEDB9574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EE7BFCF62947FBA6DAA10D05F0B3813">
    <w:name w:val="CAEE7BFCF62947FBA6DAA10D05F0B38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4A0B3C7CC43417DB42377488EEB36A33">
    <w:name w:val="94A0B3C7CC43417DB42377488EEB36A3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CC1CC3D92644CE7BB76EA73B54598003">
    <w:name w:val="ECC1CC3D92644CE7BB76EA73B54598003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28D5DB283587438EB12A2EFCD80C04FE3">
    <w:name w:val="28D5DB283587438EB12A2EFCD80C04FE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118EEE401F545B0BD2BEC29BF0A1E303">
    <w:name w:val="3118EEE401F545B0BD2BEC29BF0A1E30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801555BC370453588FAD6A673891D622">
    <w:name w:val="D801555BC370453588FAD6A673891D62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BF3ABE418D344F0927763A21C2E1F811">
    <w:name w:val="3BF3ABE418D344F0927763A21C2E1F811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62ABF9F4A3F44BE888DB31C9F6DD904D2">
    <w:name w:val="62ABF9F4A3F44BE888DB31C9F6DD904D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E34CB9EF7641ED9B5BABA7E49A111B2">
    <w:name w:val="15E34CB9EF7641ED9B5BABA7E49A111B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5141BF66E8445D0AF557DFD705CD0DD2">
    <w:name w:val="45141BF66E8445D0AF557DFD705CD0DD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CDCF81E6BAF48269DFBB435AAC6EAED2">
    <w:name w:val="0CDCF81E6BAF48269DFBB435AAC6EAED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F39428BE4C04910A101AA1EE7A5DFBC2">
    <w:name w:val="9F39428BE4C04910A101AA1EE7A5DFBC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A46E91A4F7479EBFA281D4DD63D01C2">
    <w:name w:val="13A46E91A4F7479EBFA281D4DD63D01C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3E3BCED68446849EB415598AAE72792">
    <w:name w:val="D93E3BCED68446849EB415598AAE7279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324CA9976F45F08749DB3A7BA26FF62">
    <w:name w:val="7F324CA9976F45F08749DB3A7BA26FF6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2802986138F4FAEB3A6CB523D2AEF412">
    <w:name w:val="E2802986138F4FAEB3A6CB523D2AEF412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18">
    <w:name w:val="00AAB586BE7B4B698470C38D6D2AA2F118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18">
    <w:name w:val="37EC35E07BF049A7B5849CFEA87E4D8818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2D972ADBF8204765BE177BDCD5A421CA29">
    <w:name w:val="2D972ADBF8204765BE177BDCD5A421CA29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33">
    <w:name w:val="375E3A47552A404F937CEDF4EB47EDD633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27">
    <w:name w:val="A8F987433C504D758F9050DDF792F48B2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27">
    <w:name w:val="D98321B34B95450B8585437364A712F32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27">
    <w:name w:val="3F81EFC2E3594FD0BBA3DBF0C3D906482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27">
    <w:name w:val="E1009A48BBF944FA84218B6B6256DCE727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20">
    <w:name w:val="EF0B3BED64E244F69A0800F34ACDF58E20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25">
    <w:name w:val="3CCC2818D3704C1A89748351C628A7902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25">
    <w:name w:val="9F8B6E7CDF504D4FB505602B66B227FA2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25">
    <w:name w:val="4984FCC41DBF4BCDB940C70D793220EF2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25">
    <w:name w:val="CE28D7F6263D47B880E97137D4C1E7582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25">
    <w:name w:val="75ADA0471C004204B4AE092F1A1D93A72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25">
    <w:name w:val="DFBAB0A31C7A4D59AADE519725A5DCE62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25">
    <w:name w:val="4080231A82624929894983211AD9A64F25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23">
    <w:name w:val="CDA27ADAFD5741C291265DBA0603791023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21">
    <w:name w:val="DDCE0E8A51FC42D1A03CBAB0F79BBD5F21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3A4403F3AE54822986A2FE85841F26E2">
    <w:name w:val="43A4403F3AE54822986A2FE85841F26E2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37">
    <w:name w:val="19266572582647118E336430A2CC33B8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37">
    <w:name w:val="8A9633247B0045FA804F2F492C32EA90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37">
    <w:name w:val="4A2BECF361594B2CBE9082B5FD6D2607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37">
    <w:name w:val="D045F8B8543249BB93D50C61BD686EF1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37">
    <w:name w:val="2171A2A896F746D4A27D236479FAF408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37">
    <w:name w:val="8FCE66DAFB644C4E975106ADB8E96CC5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37">
    <w:name w:val="D965C25A46AD407D9491D535D1AF6EAB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37">
    <w:name w:val="CAD5A0BCDF66414DA12F53BDC3BAFD04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37">
    <w:name w:val="C75B56CA78BD4C92B2B04D526F61C7EC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37">
    <w:name w:val="408CC2D30A3F4534AB12856267FEA046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37">
    <w:name w:val="3EDEB945E7914F3DA068C1B3F8F2C5F7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37">
    <w:name w:val="43B2D3A5B9934493995F9EFEA666884B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37">
    <w:name w:val="0F8DDB9D3302457AA7811A464433605E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37">
    <w:name w:val="B2AF875358934C54A5EA7F0FB86F3B17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37">
    <w:name w:val="28E97DD7539848EF99024D040C2764E3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37">
    <w:name w:val="FB503DB02E1649B4B92F3A317C31FBDF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37">
    <w:name w:val="E3EF74C71CD54631A46182CE6326D763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37">
    <w:name w:val="213E34A27CDC49CEA1221F7F58AD627C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37">
    <w:name w:val="2FFAF469110041DBAA4B5E0715CFF1963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13">
    <w:name w:val="D75BD06B052043C385030C47A4BE4AFC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35">
    <w:name w:val="FDD144C91C374B7EAF941BB8D07017B43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35">
    <w:name w:val="37D09D6DBAAF42F29499F257107F3290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34">
    <w:name w:val="F383C6A9738B41318607CF840B73504A34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34">
    <w:name w:val="867F0B7E42474C70B817BFC3CE0B0FDB34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18">
    <w:name w:val="416AA1AEB4F74C04B0BB6D0CE657B70718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15">
    <w:name w:val="CEF181A957124C99A92FD32E398A49481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16">
    <w:name w:val="7F8F8480FF8448278B8E24BDBF1341BA1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15">
    <w:name w:val="F2A5AEC3E72F44DDB45D1511375ABD4C1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15">
    <w:name w:val="46C28EC7881A48D48547516B3106D3781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15">
    <w:name w:val="22762BAC6C3D4192A81CAB0DBEDA52951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15">
    <w:name w:val="E6F4C27CC6F347848A55F7AB7F1E751E1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15">
    <w:name w:val="DAE2F274F62F4388A5D37445B3EFBCFA1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13">
    <w:name w:val="03313E94DA904F868576399A6525B432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13">
    <w:name w:val="213FE2EF2FEE4E87B3C662F864CCE318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13">
    <w:name w:val="3F4D18684E88456E82760ABBA0EFAB7E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11">
    <w:name w:val="D61383E5BE7148D4807EADF346E16F171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10">
    <w:name w:val="2EEE969A423D4617A42D16675DE38ED610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9">
    <w:name w:val="C52A573193634064BEAFEE059889FCB39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9">
    <w:name w:val="BC284A4C932842A49EE8C977CB162C20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10">
    <w:name w:val="3C335DBFC1F4467E8BFCA7507DDC2EA2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10">
    <w:name w:val="1ED3D24F2A0748A59F3371B23127C9C9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9">
    <w:name w:val="48990B0669D14E83A14D245FCD0380CA9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9">
    <w:name w:val="D2CD67C27F494900BFC146AA0DEAF33A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9">
    <w:name w:val="BE652F8681EB49BAAAF0149C2642C567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9">
    <w:name w:val="15563A62DC524412A0965A56B172AF66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9">
    <w:name w:val="AE39018A7F2E46BE9478D3F0F54954CE9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9">
    <w:name w:val="109A1587A0F2417E95AEEFF7A3268F2E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9">
    <w:name w:val="6D303F019E444A2BA3D76754A1A94323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9">
    <w:name w:val="85F590414B3E44A2A79500887710B767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9">
    <w:name w:val="D9C1A14214A3429492EBDCE2BA6B35CB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9">
    <w:name w:val="9067D8D0F1D0436C83C8C7D999CD2A4C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9">
    <w:name w:val="B60D100D9FB148FEA82B94AFD37661119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9">
    <w:name w:val="5ADEED4A02A54DECB91938250109F536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9">
    <w:name w:val="C3A5702DFA134EEEA769A211E8691CB2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9">
    <w:name w:val="342EA3E296E04A259A5245F45B6D2F5B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9">
    <w:name w:val="8C463293241B41FFBD7A6437C82D4EB1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9">
    <w:name w:val="A752E49275AA4A7184BF328049D4BAEA9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8">
    <w:name w:val="13F50D6A181C41C4A692B37248861B7C8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7">
    <w:name w:val="113332C7D8E24E78959D2A408D1E18177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6">
    <w:name w:val="374DB22FE951472AB5116664D34871A36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7">
    <w:name w:val="98CA196D5C214C448464A0501DF2E7D2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7">
    <w:name w:val="106690005CFD4F7980DF912A11BDFD17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7">
    <w:name w:val="773BCAE7BCE14D4F85E950CF15179021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C5B342030542219AB301A9EB97076C6">
    <w:name w:val="1EC5B342030542219AB301A9EB97076C6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54823DF093054B75A527F2E8A498A6C45">
    <w:name w:val="54823DF093054B75A527F2E8A498A6C4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6D7CDB25234234BA94DA447F1859A55">
    <w:name w:val="6C6D7CDB25234234BA94DA447F1859A5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04C094A76414733BB105953FAF176F35">
    <w:name w:val="204C094A76414733BB105953FAF176F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FEBC8AFD6F242438206E21C3758714A5">
    <w:name w:val="AFEBC8AFD6F242438206E21C3758714A5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0CFF51928643A3957B987C7E62EFB55">
    <w:name w:val="400CFF51928643A3957B987C7E62EFB5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553171E88D9430BA250FE2742B57B9A5">
    <w:name w:val="9553171E88D9430BA250FE2742B57B9A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DA51A9049B4C7CB208612BCBB4381F5">
    <w:name w:val="6CDA51A9049B4C7CB208612BCBB4381F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74DF1324BA4AA49CFB7E1D7F801E453">
    <w:name w:val="A774DF1324BA4AA49CFB7E1D7F801E45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266E65D6254269A75E78FCF7BDFEBF4">
    <w:name w:val="CE266E65D6254269A75E78FCF7BDFEBF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6256F7BB8144ABBB4A5B76AEDB95744">
    <w:name w:val="776256F7BB8144ABBB4A5B76AEDB9574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EE7BFCF62947FBA6DAA10D05F0B3814">
    <w:name w:val="CAEE7BFCF62947FBA6DAA10D05F0B38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4A0B3C7CC43417DB42377488EEB36A34">
    <w:name w:val="94A0B3C7CC43417DB42377488EEB36A3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CC1CC3D92644CE7BB76EA73B54598004">
    <w:name w:val="ECC1CC3D92644CE7BB76EA73B54598004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28D5DB283587438EB12A2EFCD80C04FE4">
    <w:name w:val="28D5DB283587438EB12A2EFCD80C04FE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118EEE401F545B0BD2BEC29BF0A1E304">
    <w:name w:val="3118EEE401F545B0BD2BEC29BF0A1E30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801555BC370453588FAD6A673891D623">
    <w:name w:val="D801555BC370453588FAD6A673891D623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BF3ABE418D344F0927763A21C2E1F812">
    <w:name w:val="3BF3ABE418D344F0927763A21C2E1F812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62ABF9F4A3F44BE888DB31C9F6DD904D3">
    <w:name w:val="62ABF9F4A3F44BE888DB31C9F6DD904D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E34CB9EF7641ED9B5BABA7E49A111B3">
    <w:name w:val="15E34CB9EF7641ED9B5BABA7E49A111B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5141BF66E8445D0AF557DFD705CD0DD3">
    <w:name w:val="45141BF66E8445D0AF557DFD705CD0DD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CDCF81E6BAF48269DFBB435AAC6EAED3">
    <w:name w:val="0CDCF81E6BAF48269DFBB435AAC6EAED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F39428BE4C04910A101AA1EE7A5DFBC3">
    <w:name w:val="9F39428BE4C04910A101AA1EE7A5DFBC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A46E91A4F7479EBFA281D4DD63D01C3">
    <w:name w:val="13A46E91A4F7479EBFA281D4DD63D01C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3E3BCED68446849EB415598AAE72793">
    <w:name w:val="D93E3BCED68446849EB415598AAE7279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324CA9976F45F08749DB3A7BA26FF63">
    <w:name w:val="7F324CA9976F45F08749DB3A7BA26FF6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2802986138F4FAEB3A6CB523D2AEF413">
    <w:name w:val="E2802986138F4FAEB3A6CB523D2AEF413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19">
    <w:name w:val="00AAB586BE7B4B698470C38D6D2AA2F119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19">
    <w:name w:val="37EC35E07BF049A7B5849CFEA87E4D8819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2D972ADBF8204765BE177BDCD5A421CA30">
    <w:name w:val="2D972ADBF8204765BE177BDCD5A421CA30"/>
    <w:rsid w:val="00AB454D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34">
    <w:name w:val="375E3A47552A404F937CEDF4EB47EDD634"/>
    <w:rsid w:val="00AB454D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28">
    <w:name w:val="A8F987433C504D758F9050DDF792F48B2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28">
    <w:name w:val="D98321B34B95450B8585437364A712F32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28">
    <w:name w:val="3F81EFC2E3594FD0BBA3DBF0C3D906482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28">
    <w:name w:val="E1009A48BBF944FA84218B6B6256DCE728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21">
    <w:name w:val="EF0B3BED64E244F69A0800F34ACDF58E21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26">
    <w:name w:val="3CCC2818D3704C1A89748351C628A7902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26">
    <w:name w:val="9F8B6E7CDF504D4FB505602B66B227FA2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26">
    <w:name w:val="4984FCC41DBF4BCDB940C70D793220EF2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26">
    <w:name w:val="CE28D7F6263D47B880E97137D4C1E7582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26">
    <w:name w:val="75ADA0471C004204B4AE092F1A1D93A72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26">
    <w:name w:val="DFBAB0A31C7A4D59AADE519725A5DCE62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26">
    <w:name w:val="4080231A82624929894983211AD9A64F26"/>
    <w:rsid w:val="00AB454D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24">
    <w:name w:val="CDA27ADAFD5741C291265DBA0603791024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22">
    <w:name w:val="DDCE0E8A51FC42D1A03CBAB0F79BBD5F22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3A4403F3AE54822986A2FE85841F26E3">
    <w:name w:val="43A4403F3AE54822986A2FE85841F26E3"/>
    <w:rsid w:val="00AB454D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38">
    <w:name w:val="19266572582647118E336430A2CC33B8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38">
    <w:name w:val="8A9633247B0045FA804F2F492C32EA90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38">
    <w:name w:val="4A2BECF361594B2CBE9082B5FD6D2607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38">
    <w:name w:val="D045F8B8543249BB93D50C61BD686EF1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38">
    <w:name w:val="2171A2A896F746D4A27D236479FAF408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38">
    <w:name w:val="8FCE66DAFB644C4E975106ADB8E96CC5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38">
    <w:name w:val="D965C25A46AD407D9491D535D1AF6EAB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38">
    <w:name w:val="CAD5A0BCDF66414DA12F53BDC3BAFD04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38">
    <w:name w:val="C75B56CA78BD4C92B2B04D526F61C7EC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38">
    <w:name w:val="408CC2D30A3F4534AB12856267FEA046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38">
    <w:name w:val="3EDEB945E7914F3DA068C1B3F8F2C5F7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38">
    <w:name w:val="43B2D3A5B9934493995F9EFEA666884B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38">
    <w:name w:val="0F8DDB9D3302457AA7811A464433605E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38">
    <w:name w:val="B2AF875358934C54A5EA7F0FB86F3B17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38">
    <w:name w:val="28E97DD7539848EF99024D040C2764E3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38">
    <w:name w:val="FB503DB02E1649B4B92F3A317C31FBDF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38">
    <w:name w:val="E3EF74C71CD54631A46182CE6326D763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38">
    <w:name w:val="213E34A27CDC49CEA1221F7F58AD627C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38">
    <w:name w:val="2FFAF469110041DBAA4B5E0715CFF1963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14">
    <w:name w:val="D75BD06B052043C385030C47A4BE4AFC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36">
    <w:name w:val="FDD144C91C374B7EAF941BB8D07017B436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36">
    <w:name w:val="37D09D6DBAAF42F29499F257107F3290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35">
    <w:name w:val="F383C6A9738B41318607CF840B73504A35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35">
    <w:name w:val="867F0B7E42474C70B817BFC3CE0B0FDB35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19">
    <w:name w:val="416AA1AEB4F74C04B0BB6D0CE657B70719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16">
    <w:name w:val="CEF181A957124C99A92FD32E398A49481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17">
    <w:name w:val="7F8F8480FF8448278B8E24BDBF1341BA17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16">
    <w:name w:val="F2A5AEC3E72F44DDB45D1511375ABD4C1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16">
    <w:name w:val="46C28EC7881A48D48547516B3106D3781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16">
    <w:name w:val="22762BAC6C3D4192A81CAB0DBEDA52951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16">
    <w:name w:val="E6F4C27CC6F347848A55F7AB7F1E751E1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16">
    <w:name w:val="DAE2F274F62F4388A5D37445B3EFBCFA1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14">
    <w:name w:val="03313E94DA904F868576399A6525B432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14">
    <w:name w:val="213FE2EF2FEE4E87B3C662F864CCE318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14">
    <w:name w:val="3F4D18684E88456E82760ABBA0EFAB7E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12">
    <w:name w:val="D61383E5BE7148D4807EADF346E16F1712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11">
    <w:name w:val="2EEE969A423D4617A42D16675DE38ED611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10">
    <w:name w:val="C52A573193634064BEAFEE059889FCB310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10">
    <w:name w:val="BC284A4C932842A49EE8C977CB162C20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11">
    <w:name w:val="3C335DBFC1F4467E8BFCA7507DDC2EA2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11">
    <w:name w:val="1ED3D24F2A0748A59F3371B23127C9C911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10">
    <w:name w:val="48990B0669D14E83A14D245FCD0380CA10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10">
    <w:name w:val="D2CD67C27F494900BFC146AA0DEAF33A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10">
    <w:name w:val="BE652F8681EB49BAAAF0149C2642C567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10">
    <w:name w:val="15563A62DC524412A0965A56B172AF66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10">
    <w:name w:val="AE39018A7F2E46BE9478D3F0F54954CE10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10">
    <w:name w:val="109A1587A0F2417E95AEEFF7A3268F2E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10">
    <w:name w:val="6D303F019E444A2BA3D76754A1A94323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10">
    <w:name w:val="85F590414B3E44A2A79500887710B767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10">
    <w:name w:val="D9C1A14214A3429492EBDCE2BA6B35CB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10">
    <w:name w:val="9067D8D0F1D0436C83C8C7D999CD2A4C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10">
    <w:name w:val="B60D100D9FB148FEA82B94AFD376611110"/>
    <w:rsid w:val="00AB454D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10">
    <w:name w:val="5ADEED4A02A54DECB91938250109F536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10">
    <w:name w:val="C3A5702DFA134EEEA769A211E8691CB2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10">
    <w:name w:val="342EA3E296E04A259A5245F45B6D2F5B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10">
    <w:name w:val="8C463293241B41FFBD7A6437C82D4EB1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10">
    <w:name w:val="A752E49275AA4A7184BF328049D4BAEA10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9">
    <w:name w:val="13F50D6A181C41C4A692B37248861B7C9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8">
    <w:name w:val="113332C7D8E24E78959D2A408D1E18178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7">
    <w:name w:val="374DB22FE951472AB5116664D34871A37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8">
    <w:name w:val="98CA196D5C214C448464A0501DF2E7D2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8">
    <w:name w:val="106690005CFD4F7980DF912A11BDFD17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8">
    <w:name w:val="773BCAE7BCE14D4F85E950CF151790218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C5B342030542219AB301A9EB97076C7">
    <w:name w:val="1EC5B342030542219AB301A9EB97076C7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54823DF093054B75A527F2E8A498A6C46">
    <w:name w:val="54823DF093054B75A527F2E8A498A6C4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6D7CDB25234234BA94DA447F1859A56">
    <w:name w:val="6C6D7CDB25234234BA94DA447F1859A5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04C094A76414733BB105953FAF176F36">
    <w:name w:val="204C094A76414733BB105953FAF176F3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FEBC8AFD6F242438206E21C3758714A6">
    <w:name w:val="AFEBC8AFD6F242438206E21C3758714A6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0CFF51928643A3957B987C7E62EFB56">
    <w:name w:val="400CFF51928643A3957B987C7E62EFB5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553171E88D9430BA250FE2742B57B9A6">
    <w:name w:val="9553171E88D9430BA250FE2742B57B9A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DA51A9049B4C7CB208612BCBB4381F6">
    <w:name w:val="6CDA51A9049B4C7CB208612BCBB4381F6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74DF1324BA4AA49CFB7E1D7F801E454">
    <w:name w:val="A774DF1324BA4AA49CFB7E1D7F801E45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266E65D6254269A75E78FCF7BDFEBF5">
    <w:name w:val="CE266E65D6254269A75E78FCF7BDFEBF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6256F7BB8144ABBB4A5B76AEDB95745">
    <w:name w:val="776256F7BB8144ABBB4A5B76AEDB9574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EE7BFCF62947FBA6DAA10D05F0B3815">
    <w:name w:val="CAEE7BFCF62947FBA6DAA10D05F0B381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4A0B3C7CC43417DB42377488EEB36A35">
    <w:name w:val="94A0B3C7CC43417DB42377488EEB36A35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CC1CC3D92644CE7BB76EA73B54598005">
    <w:name w:val="ECC1CC3D92644CE7BB76EA73B54598005"/>
    <w:rsid w:val="00AB454D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28D5DB283587438EB12A2EFCD80C04FE5">
    <w:name w:val="28D5DB283587438EB12A2EFCD80C04FE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118EEE401F545B0BD2BEC29BF0A1E305">
    <w:name w:val="3118EEE401F545B0BD2BEC29BF0A1E305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801555BC370453588FAD6A673891D624">
    <w:name w:val="D801555BC370453588FAD6A673891D624"/>
    <w:rsid w:val="00AB454D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BF3ABE418D344F0927763A21C2E1F813">
    <w:name w:val="3BF3ABE418D344F0927763A21C2E1F813"/>
    <w:rsid w:val="00AB454D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62ABF9F4A3F44BE888DB31C9F6DD904D4">
    <w:name w:val="62ABF9F4A3F44BE888DB31C9F6DD904D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E34CB9EF7641ED9B5BABA7E49A111B4">
    <w:name w:val="15E34CB9EF7641ED9B5BABA7E49A111B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5141BF66E8445D0AF557DFD705CD0DD4">
    <w:name w:val="45141BF66E8445D0AF557DFD705CD0DD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CDCF81E6BAF48269DFBB435AAC6EAED4">
    <w:name w:val="0CDCF81E6BAF48269DFBB435AAC6EAED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F39428BE4C04910A101AA1EE7A5DFBC4">
    <w:name w:val="9F39428BE4C04910A101AA1EE7A5DFBC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A46E91A4F7479EBFA281D4DD63D01C4">
    <w:name w:val="13A46E91A4F7479EBFA281D4DD63D01C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3E3BCED68446849EB415598AAE72794">
    <w:name w:val="D93E3BCED68446849EB415598AAE7279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324CA9976F45F08749DB3A7BA26FF64">
    <w:name w:val="7F324CA9976F45F08749DB3A7BA26FF6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2802986138F4FAEB3A6CB523D2AEF414">
    <w:name w:val="E2802986138F4FAEB3A6CB523D2AEF414"/>
    <w:rsid w:val="00AB454D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20">
    <w:name w:val="00AAB586BE7B4B698470C38D6D2AA2F120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20">
    <w:name w:val="37EC35E07BF049A7B5849CFEA87E4D8820"/>
    <w:rsid w:val="00AB454D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2D972ADBF8204765BE177BDCD5A421CA31">
    <w:name w:val="2D972ADBF8204765BE177BDCD5A421CA31"/>
    <w:rsid w:val="00FD16E6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35">
    <w:name w:val="375E3A47552A404F937CEDF4EB47EDD635"/>
    <w:rsid w:val="00FD16E6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29">
    <w:name w:val="A8F987433C504D758F9050DDF792F48B29"/>
    <w:rsid w:val="00FD16E6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29">
    <w:name w:val="D98321B34B95450B8585437364A712F329"/>
    <w:rsid w:val="00FD16E6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29">
    <w:name w:val="3F81EFC2E3594FD0BBA3DBF0C3D9064829"/>
    <w:rsid w:val="00FD16E6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29">
    <w:name w:val="E1009A48BBF944FA84218B6B6256DCE729"/>
    <w:rsid w:val="00FD16E6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22">
    <w:name w:val="EF0B3BED64E244F69A0800F34ACDF58E22"/>
    <w:rsid w:val="00FD16E6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27">
    <w:name w:val="3CCC2818D3704C1A89748351C628A79027"/>
    <w:rsid w:val="00FD16E6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27">
    <w:name w:val="9F8B6E7CDF504D4FB505602B66B227FA27"/>
    <w:rsid w:val="00FD16E6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27">
    <w:name w:val="4984FCC41DBF4BCDB940C70D793220EF27"/>
    <w:rsid w:val="00FD16E6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27">
    <w:name w:val="CE28D7F6263D47B880E97137D4C1E75827"/>
    <w:rsid w:val="00FD16E6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27">
    <w:name w:val="75ADA0471C004204B4AE092F1A1D93A727"/>
    <w:rsid w:val="00FD16E6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27">
    <w:name w:val="DFBAB0A31C7A4D59AADE519725A5DCE627"/>
    <w:rsid w:val="00FD16E6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27">
    <w:name w:val="4080231A82624929894983211AD9A64F27"/>
    <w:rsid w:val="00FD16E6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25">
    <w:name w:val="CDA27ADAFD5741C291265DBA0603791025"/>
    <w:rsid w:val="00FD16E6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23">
    <w:name w:val="DDCE0E8A51FC42D1A03CBAB0F79BBD5F23"/>
    <w:rsid w:val="00FD16E6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3A4403F3AE54822986A2FE85841F26E4">
    <w:name w:val="43A4403F3AE54822986A2FE85841F26E4"/>
    <w:rsid w:val="00FD16E6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39">
    <w:name w:val="19266572582647118E336430A2CC33B8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39">
    <w:name w:val="8A9633247B0045FA804F2F492C32EA90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39">
    <w:name w:val="4A2BECF361594B2CBE9082B5FD6D2607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39">
    <w:name w:val="D045F8B8543249BB93D50C61BD686EF1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39">
    <w:name w:val="2171A2A896F746D4A27D236479FAF408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39">
    <w:name w:val="8FCE66DAFB644C4E975106ADB8E96CC5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39">
    <w:name w:val="D965C25A46AD407D9491D535D1AF6EAB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39">
    <w:name w:val="CAD5A0BCDF66414DA12F53BDC3BAFD04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39">
    <w:name w:val="C75B56CA78BD4C92B2B04D526F61C7EC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39">
    <w:name w:val="408CC2D30A3F4534AB12856267FEA046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39">
    <w:name w:val="3EDEB945E7914F3DA068C1B3F8F2C5F7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39">
    <w:name w:val="43B2D3A5B9934493995F9EFEA666884B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39">
    <w:name w:val="0F8DDB9D3302457AA7811A464433605E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39">
    <w:name w:val="B2AF875358934C54A5EA7F0FB86F3B17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39">
    <w:name w:val="28E97DD7539848EF99024D040C2764E3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39">
    <w:name w:val="FB503DB02E1649B4B92F3A317C31FBDF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39">
    <w:name w:val="E3EF74C71CD54631A46182CE6326D763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39">
    <w:name w:val="213E34A27CDC49CEA1221F7F58AD627C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39">
    <w:name w:val="2FFAF469110041DBAA4B5E0715CFF1963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15">
    <w:name w:val="D75BD06B052043C385030C47A4BE4AFC1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37">
    <w:name w:val="FDD144C91C374B7EAF941BB8D07017B437"/>
    <w:rsid w:val="00FD16E6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37">
    <w:name w:val="37D09D6DBAAF42F29499F257107F32903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36">
    <w:name w:val="F383C6A9738B41318607CF840B73504A36"/>
    <w:rsid w:val="00FD16E6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36">
    <w:name w:val="867F0B7E42474C70B817BFC3CE0B0FDB36"/>
    <w:rsid w:val="00FD16E6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20">
    <w:name w:val="416AA1AEB4F74C04B0BB6D0CE657B70720"/>
    <w:rsid w:val="00FD16E6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17">
    <w:name w:val="CEF181A957124C99A92FD32E398A49481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18">
    <w:name w:val="7F8F8480FF8448278B8E24BDBF1341BA18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17">
    <w:name w:val="F2A5AEC3E72F44DDB45D1511375ABD4C1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17">
    <w:name w:val="46C28EC7881A48D48547516B3106D3781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17">
    <w:name w:val="22762BAC6C3D4192A81CAB0DBEDA52951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17">
    <w:name w:val="E6F4C27CC6F347848A55F7AB7F1E751E1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17">
    <w:name w:val="DAE2F274F62F4388A5D37445B3EFBCFA1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15">
    <w:name w:val="03313E94DA904F868576399A6525B4321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15">
    <w:name w:val="213FE2EF2FEE4E87B3C662F864CCE3181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15">
    <w:name w:val="3F4D18684E88456E82760ABBA0EFAB7E1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13">
    <w:name w:val="D61383E5BE7148D4807EADF346E16F1713"/>
    <w:rsid w:val="00FD16E6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12">
    <w:name w:val="2EEE969A423D4617A42D16675DE38ED612"/>
    <w:rsid w:val="00FD16E6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11">
    <w:name w:val="C52A573193634064BEAFEE059889FCB311"/>
    <w:rsid w:val="00FD16E6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11">
    <w:name w:val="BC284A4C932842A49EE8C977CB162C20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12">
    <w:name w:val="3C335DBFC1F4467E8BFCA7507DDC2EA212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12">
    <w:name w:val="1ED3D24F2A0748A59F3371B23127C9C912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11">
    <w:name w:val="48990B0669D14E83A14D245FCD0380CA11"/>
    <w:rsid w:val="00FD16E6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11">
    <w:name w:val="D2CD67C27F494900BFC146AA0DEAF33A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11">
    <w:name w:val="BE652F8681EB49BAAAF0149C2642C567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11">
    <w:name w:val="15563A62DC524412A0965A56B172AF66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11">
    <w:name w:val="AE39018A7F2E46BE9478D3F0F54954CE11"/>
    <w:rsid w:val="00FD16E6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11">
    <w:name w:val="109A1587A0F2417E95AEEFF7A3268F2E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11">
    <w:name w:val="6D303F019E444A2BA3D76754A1A94323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11">
    <w:name w:val="85F590414B3E44A2A79500887710B767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11">
    <w:name w:val="D9C1A14214A3429492EBDCE2BA6B35CB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11">
    <w:name w:val="9067D8D0F1D0436C83C8C7D999CD2A4C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11">
    <w:name w:val="B60D100D9FB148FEA82B94AFD376611111"/>
    <w:rsid w:val="00FD16E6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11">
    <w:name w:val="5ADEED4A02A54DECB91938250109F536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11">
    <w:name w:val="C3A5702DFA134EEEA769A211E8691CB2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11">
    <w:name w:val="342EA3E296E04A259A5245F45B6D2F5B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11">
    <w:name w:val="8C463293241B41FFBD7A6437C82D4EB1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11">
    <w:name w:val="A752E49275AA4A7184BF328049D4BAEA11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10">
    <w:name w:val="13F50D6A181C41C4A692B37248861B7C10"/>
    <w:rsid w:val="00FD16E6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9">
    <w:name w:val="113332C7D8E24E78959D2A408D1E18179"/>
    <w:rsid w:val="00FD16E6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8">
    <w:name w:val="374DB22FE951472AB5116664D34871A38"/>
    <w:rsid w:val="00FD16E6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9">
    <w:name w:val="98CA196D5C214C448464A0501DF2E7D2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9">
    <w:name w:val="106690005CFD4F7980DF912A11BDFD17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9">
    <w:name w:val="773BCAE7BCE14D4F85E950CF151790219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C5B342030542219AB301A9EB97076C8">
    <w:name w:val="1EC5B342030542219AB301A9EB97076C8"/>
    <w:rsid w:val="00FD16E6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54823DF093054B75A527F2E8A498A6C47">
    <w:name w:val="54823DF093054B75A527F2E8A498A6C4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6D7CDB25234234BA94DA447F1859A57">
    <w:name w:val="6C6D7CDB25234234BA94DA447F1859A5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04C094A76414733BB105953FAF176F37">
    <w:name w:val="204C094A76414733BB105953FAF176F3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FEBC8AFD6F242438206E21C3758714A7">
    <w:name w:val="AFEBC8AFD6F242438206E21C3758714A7"/>
    <w:rsid w:val="00FD16E6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0CFF51928643A3957B987C7E62EFB57">
    <w:name w:val="400CFF51928643A3957B987C7E62EFB5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553171E88D9430BA250FE2742B57B9A7">
    <w:name w:val="9553171E88D9430BA250FE2742B57B9A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DA51A9049B4C7CB208612BCBB4381F7">
    <w:name w:val="6CDA51A9049B4C7CB208612BCBB4381F7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74DF1324BA4AA49CFB7E1D7F801E455">
    <w:name w:val="A774DF1324BA4AA49CFB7E1D7F801E455"/>
    <w:rsid w:val="00FD16E6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266E65D6254269A75E78FCF7BDFEBF6">
    <w:name w:val="CE266E65D6254269A75E78FCF7BDFEBF6"/>
    <w:rsid w:val="00FD16E6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6256F7BB8144ABBB4A5B76AEDB95746">
    <w:name w:val="776256F7BB8144ABBB4A5B76AEDB95746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EE7BFCF62947FBA6DAA10D05F0B3816">
    <w:name w:val="CAEE7BFCF62947FBA6DAA10D05F0B3816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4A0B3C7CC43417DB42377488EEB36A36">
    <w:name w:val="94A0B3C7CC43417DB42377488EEB36A36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CC1CC3D92644CE7BB76EA73B54598006">
    <w:name w:val="ECC1CC3D92644CE7BB76EA73B54598006"/>
    <w:rsid w:val="00FD16E6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28D5DB283587438EB12A2EFCD80C04FE6">
    <w:name w:val="28D5DB283587438EB12A2EFCD80C04FE6"/>
    <w:rsid w:val="00FD16E6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118EEE401F545B0BD2BEC29BF0A1E306">
    <w:name w:val="3118EEE401F545B0BD2BEC29BF0A1E306"/>
    <w:rsid w:val="00FD16E6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801555BC370453588FAD6A673891D625">
    <w:name w:val="D801555BC370453588FAD6A673891D625"/>
    <w:rsid w:val="00FD16E6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BF3ABE418D344F0927763A21C2E1F814">
    <w:name w:val="3BF3ABE418D344F0927763A21C2E1F814"/>
    <w:rsid w:val="00FD16E6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62ABF9F4A3F44BE888DB31C9F6DD904D5">
    <w:name w:val="62ABF9F4A3F44BE888DB31C9F6DD904D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E34CB9EF7641ED9B5BABA7E49A111B5">
    <w:name w:val="15E34CB9EF7641ED9B5BABA7E49A111B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5141BF66E8445D0AF557DFD705CD0DD5">
    <w:name w:val="45141BF66E8445D0AF557DFD705CD0DD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CDCF81E6BAF48269DFBB435AAC6EAED5">
    <w:name w:val="0CDCF81E6BAF48269DFBB435AAC6EAED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F39428BE4C04910A101AA1EE7A5DFBC5">
    <w:name w:val="9F39428BE4C04910A101AA1EE7A5DFBC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A46E91A4F7479EBFA281D4DD63D01C5">
    <w:name w:val="13A46E91A4F7479EBFA281D4DD63D01C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3E3BCED68446849EB415598AAE72795">
    <w:name w:val="D93E3BCED68446849EB415598AAE7279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324CA9976F45F08749DB3A7BA26FF65">
    <w:name w:val="7F324CA9976F45F08749DB3A7BA26FF6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2802986138F4FAEB3A6CB523D2AEF415">
    <w:name w:val="E2802986138F4FAEB3A6CB523D2AEF415"/>
    <w:rsid w:val="00FD16E6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21">
    <w:name w:val="00AAB586BE7B4B698470C38D6D2AA2F121"/>
    <w:rsid w:val="00FD16E6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21">
    <w:name w:val="37EC35E07BF049A7B5849CFEA87E4D8821"/>
    <w:rsid w:val="00FD16E6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5DCDAA06EE404C0EAA295291227B9EF5">
    <w:name w:val="5DCDAA06EE404C0EAA295291227B9EF5"/>
    <w:rsid w:val="00190088"/>
  </w:style>
  <w:style w:type="paragraph" w:customStyle="1" w:styleId="2D972ADBF8204765BE177BDCD5A421CA32">
    <w:name w:val="2D972ADBF8204765BE177BDCD5A421CA32"/>
    <w:rsid w:val="00190088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36">
    <w:name w:val="375E3A47552A404F937CEDF4EB47EDD636"/>
    <w:rsid w:val="00190088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30">
    <w:name w:val="A8F987433C504D758F9050DDF792F48B30"/>
    <w:rsid w:val="00190088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30">
    <w:name w:val="D98321B34B95450B8585437364A712F330"/>
    <w:rsid w:val="00190088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30">
    <w:name w:val="3F81EFC2E3594FD0BBA3DBF0C3D9064830"/>
    <w:rsid w:val="00190088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30">
    <w:name w:val="E1009A48BBF944FA84218B6B6256DCE730"/>
    <w:rsid w:val="00190088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23">
    <w:name w:val="EF0B3BED64E244F69A0800F34ACDF58E23"/>
    <w:rsid w:val="00190088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28">
    <w:name w:val="3CCC2818D3704C1A89748351C628A79028"/>
    <w:rsid w:val="00190088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28">
    <w:name w:val="9F8B6E7CDF504D4FB505602B66B227FA28"/>
    <w:rsid w:val="00190088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28">
    <w:name w:val="4984FCC41DBF4BCDB940C70D793220EF28"/>
    <w:rsid w:val="00190088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28">
    <w:name w:val="CE28D7F6263D47B880E97137D4C1E75828"/>
    <w:rsid w:val="00190088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28">
    <w:name w:val="75ADA0471C004204B4AE092F1A1D93A728"/>
    <w:rsid w:val="00190088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28">
    <w:name w:val="DFBAB0A31C7A4D59AADE519725A5DCE628"/>
    <w:rsid w:val="00190088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28">
    <w:name w:val="4080231A82624929894983211AD9A64F28"/>
    <w:rsid w:val="00190088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26">
    <w:name w:val="CDA27ADAFD5741C291265DBA0603791026"/>
    <w:rsid w:val="00190088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24">
    <w:name w:val="DDCE0E8A51FC42D1A03CBAB0F79BBD5F24"/>
    <w:rsid w:val="00190088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3A4403F3AE54822986A2FE85841F26E5">
    <w:name w:val="43A4403F3AE54822986A2FE85841F26E5"/>
    <w:rsid w:val="00190088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40">
    <w:name w:val="19266572582647118E336430A2CC33B8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40">
    <w:name w:val="8A9633247B0045FA804F2F492C32EA90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40">
    <w:name w:val="4A2BECF361594B2CBE9082B5FD6D2607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40">
    <w:name w:val="D045F8B8543249BB93D50C61BD686EF1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40">
    <w:name w:val="2171A2A896F746D4A27D236479FAF408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40">
    <w:name w:val="8FCE66DAFB644C4E975106ADB8E96CC5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40">
    <w:name w:val="D965C25A46AD407D9491D535D1AF6EAB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40">
    <w:name w:val="CAD5A0BCDF66414DA12F53BDC3BAFD04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40">
    <w:name w:val="C75B56CA78BD4C92B2B04D526F61C7EC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40">
    <w:name w:val="408CC2D30A3F4534AB12856267FEA046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40">
    <w:name w:val="3EDEB945E7914F3DA068C1B3F8F2C5F7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40">
    <w:name w:val="43B2D3A5B9934493995F9EFEA666884B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40">
    <w:name w:val="0F8DDB9D3302457AA7811A464433605E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40">
    <w:name w:val="B2AF875358934C54A5EA7F0FB86F3B17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40">
    <w:name w:val="28E97DD7539848EF99024D040C2764E3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40">
    <w:name w:val="FB503DB02E1649B4B92F3A317C31FBDF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40">
    <w:name w:val="E3EF74C71CD54631A46182CE6326D763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40">
    <w:name w:val="213E34A27CDC49CEA1221F7F58AD627C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40">
    <w:name w:val="2FFAF469110041DBAA4B5E0715CFF1964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16">
    <w:name w:val="D75BD06B052043C385030C47A4BE4AFC1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38">
    <w:name w:val="FDD144C91C374B7EAF941BB8D07017B438"/>
    <w:rsid w:val="00190088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38">
    <w:name w:val="37D09D6DBAAF42F29499F257107F32903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37">
    <w:name w:val="F383C6A9738B41318607CF840B73504A37"/>
    <w:rsid w:val="00190088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37">
    <w:name w:val="867F0B7E42474C70B817BFC3CE0B0FDB37"/>
    <w:rsid w:val="00190088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21">
    <w:name w:val="416AA1AEB4F74C04B0BB6D0CE657B70721"/>
    <w:rsid w:val="00190088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18">
    <w:name w:val="CEF181A957124C99A92FD32E398A49481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19">
    <w:name w:val="7F8F8480FF8448278B8E24BDBF1341BA19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18">
    <w:name w:val="F2A5AEC3E72F44DDB45D1511375ABD4C1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18">
    <w:name w:val="46C28EC7881A48D48547516B3106D3781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18">
    <w:name w:val="22762BAC6C3D4192A81CAB0DBEDA52951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18">
    <w:name w:val="E6F4C27CC6F347848A55F7AB7F1E751E1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18">
    <w:name w:val="DAE2F274F62F4388A5D37445B3EFBCFA1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16">
    <w:name w:val="03313E94DA904F868576399A6525B4321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16">
    <w:name w:val="213FE2EF2FEE4E87B3C662F864CCE3181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16">
    <w:name w:val="3F4D18684E88456E82760ABBA0EFAB7E1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14">
    <w:name w:val="D61383E5BE7148D4807EADF346E16F1714"/>
    <w:rsid w:val="00190088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13">
    <w:name w:val="2EEE969A423D4617A42D16675DE38ED613"/>
    <w:rsid w:val="00190088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12">
    <w:name w:val="C52A573193634064BEAFEE059889FCB312"/>
    <w:rsid w:val="00190088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12">
    <w:name w:val="BC284A4C932842A49EE8C977CB162C20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13">
    <w:name w:val="3C335DBFC1F4467E8BFCA7507DDC2EA213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13">
    <w:name w:val="1ED3D24F2A0748A59F3371B23127C9C913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12">
    <w:name w:val="48990B0669D14E83A14D245FCD0380CA12"/>
    <w:rsid w:val="00190088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12">
    <w:name w:val="D2CD67C27F494900BFC146AA0DEAF33A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12">
    <w:name w:val="BE652F8681EB49BAAAF0149C2642C567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12">
    <w:name w:val="15563A62DC524412A0965A56B172AF66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12">
    <w:name w:val="AE39018A7F2E46BE9478D3F0F54954CE12"/>
    <w:rsid w:val="00190088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12">
    <w:name w:val="109A1587A0F2417E95AEEFF7A3268F2E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12">
    <w:name w:val="6D303F019E444A2BA3D76754A1A94323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12">
    <w:name w:val="85F590414B3E44A2A79500887710B767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12">
    <w:name w:val="D9C1A14214A3429492EBDCE2BA6B35CB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12">
    <w:name w:val="9067D8D0F1D0436C83C8C7D999CD2A4C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12">
    <w:name w:val="B60D100D9FB148FEA82B94AFD376611112"/>
    <w:rsid w:val="00190088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12">
    <w:name w:val="5ADEED4A02A54DECB91938250109F536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12">
    <w:name w:val="C3A5702DFA134EEEA769A211E8691CB2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12">
    <w:name w:val="342EA3E296E04A259A5245F45B6D2F5B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12">
    <w:name w:val="8C463293241B41FFBD7A6437C82D4EB1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12">
    <w:name w:val="A752E49275AA4A7184BF328049D4BAEA12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11">
    <w:name w:val="13F50D6A181C41C4A692B37248861B7C11"/>
    <w:rsid w:val="00190088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10">
    <w:name w:val="113332C7D8E24E78959D2A408D1E181710"/>
    <w:rsid w:val="00190088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9">
    <w:name w:val="374DB22FE951472AB5116664D34871A39"/>
    <w:rsid w:val="00190088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10">
    <w:name w:val="98CA196D5C214C448464A0501DF2E7D21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10">
    <w:name w:val="106690005CFD4F7980DF912A11BDFD171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10">
    <w:name w:val="773BCAE7BCE14D4F85E950CF1517902110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C5B342030542219AB301A9EB97076C9">
    <w:name w:val="1EC5B342030542219AB301A9EB97076C9"/>
    <w:rsid w:val="00190088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54823DF093054B75A527F2E8A498A6C48">
    <w:name w:val="54823DF093054B75A527F2E8A498A6C4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6D7CDB25234234BA94DA447F1859A58">
    <w:name w:val="6C6D7CDB25234234BA94DA447F1859A5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04C094A76414733BB105953FAF176F38">
    <w:name w:val="204C094A76414733BB105953FAF176F3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FEBC8AFD6F242438206E21C3758714A8">
    <w:name w:val="AFEBC8AFD6F242438206E21C3758714A8"/>
    <w:rsid w:val="00190088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0CFF51928643A3957B987C7E62EFB58">
    <w:name w:val="400CFF51928643A3957B987C7E62EFB5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553171E88D9430BA250FE2742B57B9A8">
    <w:name w:val="9553171E88D9430BA250FE2742B57B9A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DA51A9049B4C7CB208612BCBB4381F8">
    <w:name w:val="6CDA51A9049B4C7CB208612BCBB4381F8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74DF1324BA4AA49CFB7E1D7F801E456">
    <w:name w:val="A774DF1324BA4AA49CFB7E1D7F801E456"/>
    <w:rsid w:val="00190088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266E65D6254269A75E78FCF7BDFEBF7">
    <w:name w:val="CE266E65D6254269A75E78FCF7BDFEBF7"/>
    <w:rsid w:val="00190088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6256F7BB8144ABBB4A5B76AEDB95747">
    <w:name w:val="776256F7BB8144ABBB4A5B76AEDB95747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EE7BFCF62947FBA6DAA10D05F0B3817">
    <w:name w:val="CAEE7BFCF62947FBA6DAA10D05F0B3817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4A0B3C7CC43417DB42377488EEB36A37">
    <w:name w:val="94A0B3C7CC43417DB42377488EEB36A37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CC1CC3D92644CE7BB76EA73B54598007">
    <w:name w:val="ECC1CC3D92644CE7BB76EA73B54598007"/>
    <w:rsid w:val="00190088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28D5DB283587438EB12A2EFCD80C04FE7">
    <w:name w:val="28D5DB283587438EB12A2EFCD80C04FE7"/>
    <w:rsid w:val="00190088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118EEE401F545B0BD2BEC29BF0A1E307">
    <w:name w:val="3118EEE401F545B0BD2BEC29BF0A1E307"/>
    <w:rsid w:val="00190088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801555BC370453588FAD6A673891D626">
    <w:name w:val="D801555BC370453588FAD6A673891D626"/>
    <w:rsid w:val="00190088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BF3ABE418D344F0927763A21C2E1F815">
    <w:name w:val="3BF3ABE418D344F0927763A21C2E1F815"/>
    <w:rsid w:val="00190088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62ABF9F4A3F44BE888DB31C9F6DD904D6">
    <w:name w:val="62ABF9F4A3F44BE888DB31C9F6DD904D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E34CB9EF7641ED9B5BABA7E49A111B6">
    <w:name w:val="15E34CB9EF7641ED9B5BABA7E49A111B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5141BF66E8445D0AF557DFD705CD0DD6">
    <w:name w:val="45141BF66E8445D0AF557DFD705CD0DD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CDCF81E6BAF48269DFBB435AAC6EAED6">
    <w:name w:val="0CDCF81E6BAF48269DFBB435AAC6EAED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F39428BE4C04910A101AA1EE7A5DFBC6">
    <w:name w:val="9F39428BE4C04910A101AA1EE7A5DFBC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A46E91A4F7479EBFA281D4DD63D01C6">
    <w:name w:val="13A46E91A4F7479EBFA281D4DD63D01C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3E3BCED68446849EB415598AAE72796">
    <w:name w:val="D93E3BCED68446849EB415598AAE7279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324CA9976F45F08749DB3A7BA26FF66">
    <w:name w:val="7F324CA9976F45F08749DB3A7BA26FF6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2802986138F4FAEB3A6CB523D2AEF416">
    <w:name w:val="E2802986138F4FAEB3A6CB523D2AEF416"/>
    <w:rsid w:val="00190088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22">
    <w:name w:val="00AAB586BE7B4B698470C38D6D2AA2F122"/>
    <w:rsid w:val="00190088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22">
    <w:name w:val="37EC35E07BF049A7B5849CFEA87E4D8822"/>
    <w:rsid w:val="00190088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2D972ADBF8204765BE177BDCD5A421CA33">
    <w:name w:val="2D972ADBF8204765BE177BDCD5A421CA33"/>
    <w:rsid w:val="00CD1C3F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37">
    <w:name w:val="375E3A47552A404F937CEDF4EB47EDD637"/>
    <w:rsid w:val="00CD1C3F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A8F987433C504D758F9050DDF792F48B31">
    <w:name w:val="A8F987433C504D758F9050DDF792F48B31"/>
    <w:rsid w:val="00CD1C3F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98321B34B95450B8585437364A712F331">
    <w:name w:val="D98321B34B95450B8585437364A712F331"/>
    <w:rsid w:val="00CD1C3F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F81EFC2E3594FD0BBA3DBF0C3D9064831">
    <w:name w:val="3F81EFC2E3594FD0BBA3DBF0C3D9064831"/>
    <w:rsid w:val="00CD1C3F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31">
    <w:name w:val="E1009A48BBF944FA84218B6B6256DCE731"/>
    <w:rsid w:val="00CD1C3F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24">
    <w:name w:val="EF0B3BED64E244F69A0800F34ACDF58E24"/>
    <w:rsid w:val="00CD1C3F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29">
    <w:name w:val="3CCC2818D3704C1A89748351C628A79029"/>
    <w:rsid w:val="00CD1C3F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29">
    <w:name w:val="9F8B6E7CDF504D4FB505602B66B227FA29"/>
    <w:rsid w:val="00CD1C3F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29">
    <w:name w:val="4984FCC41DBF4BCDB940C70D793220EF29"/>
    <w:rsid w:val="00CD1C3F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29">
    <w:name w:val="CE28D7F6263D47B880E97137D4C1E75829"/>
    <w:rsid w:val="00CD1C3F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29">
    <w:name w:val="75ADA0471C004204B4AE092F1A1D93A729"/>
    <w:rsid w:val="00CD1C3F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29">
    <w:name w:val="DFBAB0A31C7A4D59AADE519725A5DCE629"/>
    <w:rsid w:val="00CD1C3F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29">
    <w:name w:val="4080231A82624929894983211AD9A64F29"/>
    <w:rsid w:val="00CD1C3F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27">
    <w:name w:val="CDA27ADAFD5741C291265DBA0603791027"/>
    <w:rsid w:val="00CD1C3F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25">
    <w:name w:val="DDCE0E8A51FC42D1A03CBAB0F79BBD5F25"/>
    <w:rsid w:val="00CD1C3F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3A4403F3AE54822986A2FE85841F26E6">
    <w:name w:val="43A4403F3AE54822986A2FE85841F26E6"/>
    <w:rsid w:val="00CD1C3F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41">
    <w:name w:val="19266572582647118E336430A2CC33B8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41">
    <w:name w:val="8A9633247B0045FA804F2F492C32EA90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41">
    <w:name w:val="4A2BECF361594B2CBE9082B5FD6D2607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41">
    <w:name w:val="D045F8B8543249BB93D50C61BD686EF1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41">
    <w:name w:val="2171A2A896F746D4A27D236479FAF408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41">
    <w:name w:val="8FCE66DAFB644C4E975106ADB8E96CC5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41">
    <w:name w:val="D965C25A46AD407D9491D535D1AF6EAB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41">
    <w:name w:val="CAD5A0BCDF66414DA12F53BDC3BAFD04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41">
    <w:name w:val="C75B56CA78BD4C92B2B04D526F61C7EC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41">
    <w:name w:val="408CC2D30A3F4534AB12856267FEA046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41">
    <w:name w:val="3EDEB945E7914F3DA068C1B3F8F2C5F7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41">
    <w:name w:val="43B2D3A5B9934493995F9EFEA666884B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41">
    <w:name w:val="0F8DDB9D3302457AA7811A464433605E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41">
    <w:name w:val="B2AF875358934C54A5EA7F0FB86F3B17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41">
    <w:name w:val="28E97DD7539848EF99024D040C2764E3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41">
    <w:name w:val="FB503DB02E1649B4B92F3A317C31FBDF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41">
    <w:name w:val="E3EF74C71CD54631A46182CE6326D763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41">
    <w:name w:val="213E34A27CDC49CEA1221F7F58AD627C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41">
    <w:name w:val="2FFAF469110041DBAA4B5E0715CFF1964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17">
    <w:name w:val="D75BD06B052043C385030C47A4BE4AFC1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39">
    <w:name w:val="FDD144C91C374B7EAF941BB8D07017B439"/>
    <w:rsid w:val="00CD1C3F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39">
    <w:name w:val="37D09D6DBAAF42F29499F257107F32903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38">
    <w:name w:val="F383C6A9738B41318607CF840B73504A38"/>
    <w:rsid w:val="00CD1C3F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38">
    <w:name w:val="867F0B7E42474C70B817BFC3CE0B0FDB38"/>
    <w:rsid w:val="00CD1C3F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22">
    <w:name w:val="416AA1AEB4F74C04B0BB6D0CE657B70722"/>
    <w:rsid w:val="00CD1C3F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19">
    <w:name w:val="CEF181A957124C99A92FD32E398A49481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20">
    <w:name w:val="7F8F8480FF8448278B8E24BDBF1341BA20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19">
    <w:name w:val="F2A5AEC3E72F44DDB45D1511375ABD4C1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19">
    <w:name w:val="46C28EC7881A48D48547516B3106D3781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19">
    <w:name w:val="22762BAC6C3D4192A81CAB0DBEDA52951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19">
    <w:name w:val="E6F4C27CC6F347848A55F7AB7F1E751E1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19">
    <w:name w:val="DAE2F274F62F4388A5D37445B3EFBCFA1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17">
    <w:name w:val="03313E94DA904F868576399A6525B4321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17">
    <w:name w:val="213FE2EF2FEE4E87B3C662F864CCE3181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17">
    <w:name w:val="3F4D18684E88456E82760ABBA0EFAB7E1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15">
    <w:name w:val="D61383E5BE7148D4807EADF346E16F1715"/>
    <w:rsid w:val="00CD1C3F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14">
    <w:name w:val="2EEE969A423D4617A42D16675DE38ED614"/>
    <w:rsid w:val="00CD1C3F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13">
    <w:name w:val="C52A573193634064BEAFEE059889FCB313"/>
    <w:rsid w:val="00CD1C3F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13">
    <w:name w:val="BC284A4C932842A49EE8C977CB162C20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14">
    <w:name w:val="3C335DBFC1F4467E8BFCA7507DDC2EA214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14">
    <w:name w:val="1ED3D24F2A0748A59F3371B23127C9C914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13">
    <w:name w:val="48990B0669D14E83A14D245FCD0380CA13"/>
    <w:rsid w:val="00CD1C3F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13">
    <w:name w:val="D2CD67C27F494900BFC146AA0DEAF33A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13">
    <w:name w:val="BE652F8681EB49BAAAF0149C2642C567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13">
    <w:name w:val="15563A62DC524412A0965A56B172AF66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13">
    <w:name w:val="AE39018A7F2E46BE9478D3F0F54954CE13"/>
    <w:rsid w:val="00CD1C3F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13">
    <w:name w:val="109A1587A0F2417E95AEEFF7A3268F2E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13">
    <w:name w:val="6D303F019E444A2BA3D76754A1A94323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13">
    <w:name w:val="85F590414B3E44A2A79500887710B767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13">
    <w:name w:val="D9C1A14214A3429492EBDCE2BA6B35CB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13">
    <w:name w:val="9067D8D0F1D0436C83C8C7D999CD2A4C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13">
    <w:name w:val="B60D100D9FB148FEA82B94AFD376611113"/>
    <w:rsid w:val="00CD1C3F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13">
    <w:name w:val="5ADEED4A02A54DECB91938250109F536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13">
    <w:name w:val="C3A5702DFA134EEEA769A211E8691CB2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13">
    <w:name w:val="342EA3E296E04A259A5245F45B6D2F5B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13">
    <w:name w:val="8C463293241B41FFBD7A6437C82D4EB1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13">
    <w:name w:val="A752E49275AA4A7184BF328049D4BAEA13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12">
    <w:name w:val="13F50D6A181C41C4A692B37248861B7C12"/>
    <w:rsid w:val="00CD1C3F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11">
    <w:name w:val="113332C7D8E24E78959D2A408D1E181711"/>
    <w:rsid w:val="00CD1C3F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10">
    <w:name w:val="374DB22FE951472AB5116664D34871A310"/>
    <w:rsid w:val="00CD1C3F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11">
    <w:name w:val="98CA196D5C214C448464A0501DF2E7D21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11">
    <w:name w:val="106690005CFD4F7980DF912A11BDFD171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11">
    <w:name w:val="773BCAE7BCE14D4F85E950CF1517902111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C5B342030542219AB301A9EB97076C10">
    <w:name w:val="1EC5B342030542219AB301A9EB97076C10"/>
    <w:rsid w:val="00CD1C3F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54823DF093054B75A527F2E8A498A6C49">
    <w:name w:val="54823DF093054B75A527F2E8A498A6C4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6D7CDB25234234BA94DA447F1859A59">
    <w:name w:val="6C6D7CDB25234234BA94DA447F1859A5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04C094A76414733BB105953FAF176F39">
    <w:name w:val="204C094A76414733BB105953FAF176F3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FEBC8AFD6F242438206E21C3758714A9">
    <w:name w:val="AFEBC8AFD6F242438206E21C3758714A9"/>
    <w:rsid w:val="00CD1C3F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0CFF51928643A3957B987C7E62EFB59">
    <w:name w:val="400CFF51928643A3957B987C7E62EFB5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553171E88D9430BA250FE2742B57B9A9">
    <w:name w:val="9553171E88D9430BA250FE2742B57B9A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DA51A9049B4C7CB208612BCBB4381F9">
    <w:name w:val="6CDA51A9049B4C7CB208612BCBB4381F9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74DF1324BA4AA49CFB7E1D7F801E457">
    <w:name w:val="A774DF1324BA4AA49CFB7E1D7F801E457"/>
    <w:rsid w:val="00CD1C3F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266E65D6254269A75E78FCF7BDFEBF8">
    <w:name w:val="CE266E65D6254269A75E78FCF7BDFEBF8"/>
    <w:rsid w:val="00CD1C3F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6256F7BB8144ABBB4A5B76AEDB95748">
    <w:name w:val="776256F7BB8144ABBB4A5B76AEDB95748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EE7BFCF62947FBA6DAA10D05F0B3818">
    <w:name w:val="CAEE7BFCF62947FBA6DAA10D05F0B3818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4A0B3C7CC43417DB42377488EEB36A38">
    <w:name w:val="94A0B3C7CC43417DB42377488EEB36A38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CC1CC3D92644CE7BB76EA73B54598008">
    <w:name w:val="ECC1CC3D92644CE7BB76EA73B54598008"/>
    <w:rsid w:val="00CD1C3F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7" w:hanging="547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28D5DB283587438EB12A2EFCD80C04FE8">
    <w:name w:val="28D5DB283587438EB12A2EFCD80C04FE8"/>
    <w:rsid w:val="00CD1C3F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118EEE401F545B0BD2BEC29BF0A1E308">
    <w:name w:val="3118EEE401F545B0BD2BEC29BF0A1E308"/>
    <w:rsid w:val="00CD1C3F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801555BC370453588FAD6A673891D627">
    <w:name w:val="D801555BC370453588FAD6A673891D627"/>
    <w:rsid w:val="00CD1C3F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BF3ABE418D344F0927763A21C2E1F816">
    <w:name w:val="3BF3ABE418D344F0927763A21C2E1F816"/>
    <w:rsid w:val="00CD1C3F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62ABF9F4A3F44BE888DB31C9F6DD904D7">
    <w:name w:val="62ABF9F4A3F44BE888DB31C9F6DD904D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E34CB9EF7641ED9B5BABA7E49A111B7">
    <w:name w:val="15E34CB9EF7641ED9B5BABA7E49A111B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5141BF66E8445D0AF557DFD705CD0DD7">
    <w:name w:val="45141BF66E8445D0AF557DFD705CD0DD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CDCF81E6BAF48269DFBB435AAC6EAED7">
    <w:name w:val="0CDCF81E6BAF48269DFBB435AAC6EAED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F39428BE4C04910A101AA1EE7A5DFBC7">
    <w:name w:val="9F39428BE4C04910A101AA1EE7A5DFBC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A46E91A4F7479EBFA281D4DD63D01C7">
    <w:name w:val="13A46E91A4F7479EBFA281D4DD63D01C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3E3BCED68446849EB415598AAE72797">
    <w:name w:val="D93E3BCED68446849EB415598AAE7279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324CA9976F45F08749DB3A7BA26FF67">
    <w:name w:val="7F324CA9976F45F08749DB3A7BA26FF6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2802986138F4FAEB3A6CB523D2AEF417">
    <w:name w:val="E2802986138F4FAEB3A6CB523D2AEF417"/>
    <w:rsid w:val="00CD1C3F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23">
    <w:name w:val="00AAB586BE7B4B698470C38D6D2AA2F123"/>
    <w:rsid w:val="00CD1C3F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23">
    <w:name w:val="37EC35E07BF049A7B5849CFEA87E4D8823"/>
    <w:rsid w:val="00CD1C3F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2D972ADBF8204765BE177BDCD5A421CA34">
    <w:name w:val="2D972ADBF8204765BE177BDCD5A421CA34"/>
    <w:rsid w:val="004C0AB3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38">
    <w:name w:val="375E3A47552A404F937CEDF4EB47EDD638"/>
    <w:rsid w:val="004C0AB3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3F81EFC2E3594FD0BBA3DBF0C3D9064832">
    <w:name w:val="3F81EFC2E3594FD0BBA3DBF0C3D9064832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32">
    <w:name w:val="E1009A48BBF944FA84218B6B6256DCE732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25">
    <w:name w:val="EF0B3BED64E244F69A0800F34ACDF58E25"/>
    <w:rsid w:val="004C0AB3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30">
    <w:name w:val="3CCC2818D3704C1A89748351C628A79030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30">
    <w:name w:val="9F8B6E7CDF504D4FB505602B66B227FA30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30">
    <w:name w:val="4984FCC41DBF4BCDB940C70D793220EF30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30">
    <w:name w:val="CE28D7F6263D47B880E97137D4C1E75830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30">
    <w:name w:val="75ADA0471C004204B4AE092F1A1D93A730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30">
    <w:name w:val="DFBAB0A31C7A4D59AADE519725A5DCE630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30">
    <w:name w:val="4080231A82624929894983211AD9A64F30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28">
    <w:name w:val="CDA27ADAFD5741C291265DBA0603791028"/>
    <w:rsid w:val="004C0AB3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26">
    <w:name w:val="DDCE0E8A51FC42D1A03CBAB0F79BBD5F26"/>
    <w:rsid w:val="004C0AB3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3A4403F3AE54822986A2FE85841F26E7">
    <w:name w:val="43A4403F3AE54822986A2FE85841F26E7"/>
    <w:rsid w:val="004C0AB3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19266572582647118E336430A2CC33B842">
    <w:name w:val="19266572582647118E336430A2CC33B8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A9633247B0045FA804F2F492C32EA9042">
    <w:name w:val="8A9633247B0045FA804F2F492C32EA90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2BECF361594B2CBE9082B5FD6D260742">
    <w:name w:val="4A2BECF361594B2CBE9082B5FD6D2607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045F8B8543249BB93D50C61BD686EF142">
    <w:name w:val="D045F8B8543249BB93D50C61BD686EF1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71A2A896F746D4A27D236479FAF40842">
    <w:name w:val="2171A2A896F746D4A27D236479FAF408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FCE66DAFB644C4E975106ADB8E96CC542">
    <w:name w:val="8FCE66DAFB644C4E975106ADB8E96CC5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65C25A46AD407D9491D535D1AF6EAB42">
    <w:name w:val="D965C25A46AD407D9491D535D1AF6EAB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D5A0BCDF66414DA12F53BDC3BAFD0442">
    <w:name w:val="CAD5A0BCDF66414DA12F53BDC3BAFD04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5B56CA78BD4C92B2B04D526F61C7EC42">
    <w:name w:val="C75B56CA78BD4C92B2B04D526F61C7EC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CC2D30A3F4534AB12856267FEA04642">
    <w:name w:val="408CC2D30A3F4534AB12856267FEA046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DEB945E7914F3DA068C1B3F8F2C5F742">
    <w:name w:val="3EDEB945E7914F3DA068C1B3F8F2C5F7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3B2D3A5B9934493995F9EFEA666884B42">
    <w:name w:val="43B2D3A5B9934493995F9EFEA666884B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F8DDB9D3302457AA7811A464433605E42">
    <w:name w:val="0F8DDB9D3302457AA7811A464433605E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AF875358934C54A5EA7F0FB86F3B1742">
    <w:name w:val="B2AF875358934C54A5EA7F0FB86F3B17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8E97DD7539848EF99024D040C2764E342">
    <w:name w:val="28E97DD7539848EF99024D040C2764E3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B503DB02E1649B4B92F3A317C31FBDF42">
    <w:name w:val="FB503DB02E1649B4B92F3A317C31FBDF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3EF74C71CD54631A46182CE6326D76342">
    <w:name w:val="E3EF74C71CD54631A46182CE6326D763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E34A27CDC49CEA1221F7F58AD627C42">
    <w:name w:val="213E34A27CDC49CEA1221F7F58AD627C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FFAF469110041DBAA4B5E0715CFF19642">
    <w:name w:val="2FFAF469110041DBAA4B5E0715CFF1964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18">
    <w:name w:val="D75BD06B052043C385030C47A4BE4AFC1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40">
    <w:name w:val="FDD144C91C374B7EAF941BB8D07017B440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D09D6DBAAF42F29499F257107F329040">
    <w:name w:val="37D09D6DBAAF42F29499F257107F32904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39">
    <w:name w:val="F383C6A9738B41318607CF840B73504A39"/>
    <w:rsid w:val="004C0AB3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867F0B7E42474C70B817BFC3CE0B0FDB39">
    <w:name w:val="867F0B7E42474C70B817BFC3CE0B0FDB39"/>
    <w:rsid w:val="004C0AB3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23">
    <w:name w:val="416AA1AEB4F74C04B0BB6D0CE657B70723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F181A957124C99A92FD32E398A494820">
    <w:name w:val="CEF181A957124C99A92FD32E398A49482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8F8480FF8448278B8E24BDBF1341BA21">
    <w:name w:val="7F8F8480FF8448278B8E24BDBF1341BA2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2A5AEC3E72F44DDB45D1511375ABD4C20">
    <w:name w:val="F2A5AEC3E72F44DDB45D1511375ABD4C2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6C28EC7881A48D48547516B3106D37820">
    <w:name w:val="46C28EC7881A48D48547516B3106D3782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2762BAC6C3D4192A81CAB0DBEDA529520">
    <w:name w:val="22762BAC6C3D4192A81CAB0DBEDA52952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6F4C27CC6F347848A55F7AB7F1E751E20">
    <w:name w:val="E6F4C27CC6F347848A55F7AB7F1E751E2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AE2F274F62F4388A5D37445B3EFBCFA20">
    <w:name w:val="DAE2F274F62F4388A5D37445B3EFBCFA2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3313E94DA904F868576399A6525B43218">
    <w:name w:val="03313E94DA904F868576399A6525B4321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13FE2EF2FEE4E87B3C662F864CCE31818">
    <w:name w:val="213FE2EF2FEE4E87B3C662F864CCE3181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4D18684E88456E82760ABBA0EFAB7E18">
    <w:name w:val="3F4D18684E88456E82760ABBA0EFAB7E1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61383E5BE7148D4807EADF346E16F1716">
    <w:name w:val="D61383E5BE7148D4807EADF346E16F1716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2EEE969A423D4617A42D16675DE38ED615">
    <w:name w:val="2EEE969A423D4617A42D16675DE38ED615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52A573193634064BEAFEE059889FCB314">
    <w:name w:val="C52A573193634064BEAFEE059889FCB314"/>
    <w:rsid w:val="004C0AB3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BC284A4C932842A49EE8C977CB162C2014">
    <w:name w:val="BC284A4C932842A49EE8C977CB162C20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C335DBFC1F4467E8BFCA7507DDC2EA215">
    <w:name w:val="3C335DBFC1F4467E8BFCA7507DDC2EA215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D3D24F2A0748A59F3371B23127C9C915">
    <w:name w:val="1ED3D24F2A0748A59F3371B23127C9C915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8990B0669D14E83A14D245FCD0380CA14">
    <w:name w:val="48990B0669D14E83A14D245FCD0380CA14"/>
    <w:rsid w:val="004C0AB3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D2CD67C27F494900BFC146AA0DEAF33A14">
    <w:name w:val="D2CD67C27F494900BFC146AA0DEAF33A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E652F8681EB49BAAAF0149C2642C56714">
    <w:name w:val="BE652F8681EB49BAAAF0149C2642C567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563A62DC524412A0965A56B172AF6614">
    <w:name w:val="15563A62DC524412A0965A56B172AF66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E39018A7F2E46BE9478D3F0F54954CE14">
    <w:name w:val="AE39018A7F2E46BE9478D3F0F54954CE14"/>
    <w:rsid w:val="004C0AB3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109A1587A0F2417E95AEEFF7A3268F2E14">
    <w:name w:val="109A1587A0F2417E95AEEFF7A3268F2E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D303F019E444A2BA3D76754A1A9432314">
    <w:name w:val="6D303F019E444A2BA3D76754A1A94323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F590414B3E44A2A79500887710B76714">
    <w:name w:val="85F590414B3E44A2A79500887710B767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C1A14214A3429492EBDCE2BA6B35CB14">
    <w:name w:val="D9C1A14214A3429492EBDCE2BA6B35CB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67D8D0F1D0436C83C8C7D999CD2A4C14">
    <w:name w:val="9067D8D0F1D0436C83C8C7D999CD2A4C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60D100D9FB148FEA82B94AFD376611114">
    <w:name w:val="B60D100D9FB148FEA82B94AFD376611114"/>
    <w:rsid w:val="004C0AB3"/>
    <w:pPr>
      <w:keepNext/>
      <w:tabs>
        <w:tab w:val="left" w:pos="720"/>
      </w:tabs>
      <w:autoSpaceDE w:val="0"/>
      <w:autoSpaceDN w:val="0"/>
      <w:adjustRightInd w:val="0"/>
      <w:spacing w:before="120" w:after="120" w:line="240" w:lineRule="atLeast"/>
      <w:ind w:left="720" w:hanging="720"/>
      <w:textAlignment w:val="center"/>
      <w:outlineLvl w:val="1"/>
    </w:pPr>
    <w:rPr>
      <w:rFonts w:ascii="Georgia" w:eastAsia="Calibri" w:hAnsi="Georgia" w:cs="Georgia"/>
      <w:color w:val="BB0826"/>
      <w:sz w:val="24"/>
      <w:szCs w:val="28"/>
    </w:rPr>
  </w:style>
  <w:style w:type="paragraph" w:customStyle="1" w:styleId="5ADEED4A02A54DECB91938250109F53614">
    <w:name w:val="5ADEED4A02A54DECB91938250109F536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A5702DFA134EEEA769A211E8691CB214">
    <w:name w:val="C3A5702DFA134EEEA769A211E8691CB2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42EA3E296E04A259A5245F45B6D2F5B14">
    <w:name w:val="342EA3E296E04A259A5245F45B6D2F5B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C463293241B41FFBD7A6437C82D4EB114">
    <w:name w:val="8C463293241B41FFBD7A6437C82D4EB1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52E49275AA4A7184BF328049D4BAEA14">
    <w:name w:val="A752E49275AA4A7184BF328049D4BAEA14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F50D6A181C41C4A692B37248861B7C13">
    <w:name w:val="13F50D6A181C41C4A692B37248861B7C13"/>
    <w:rsid w:val="004C0AB3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0" w:hanging="540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113332C7D8E24E78959D2A408D1E181712">
    <w:name w:val="113332C7D8E24E78959D2A408D1E181712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74DB22FE951472AB5116664D34871A311">
    <w:name w:val="374DB22FE951472AB5116664D34871A311"/>
    <w:rsid w:val="004C0AB3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8CA196D5C214C448464A0501DF2E7D212">
    <w:name w:val="98CA196D5C214C448464A0501DF2E7D21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06690005CFD4F7980DF912A11BDFD1712">
    <w:name w:val="106690005CFD4F7980DF912A11BDFD171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73BCAE7BCE14D4F85E950CF1517902112">
    <w:name w:val="773BCAE7BCE14D4F85E950CF1517902112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EC5B342030542219AB301A9EB97076C11">
    <w:name w:val="1EC5B342030542219AB301A9EB97076C11"/>
    <w:rsid w:val="004C0AB3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54823DF093054B75A527F2E8A498A6C410">
    <w:name w:val="54823DF093054B75A527F2E8A498A6C41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6D7CDB25234234BA94DA447F1859A510">
    <w:name w:val="6C6D7CDB25234234BA94DA447F1859A51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04C094A76414733BB105953FAF176F310">
    <w:name w:val="204C094A76414733BB105953FAF176F31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FEBC8AFD6F242438206E21C3758714A10">
    <w:name w:val="AFEBC8AFD6F242438206E21C3758714A10"/>
    <w:rsid w:val="004C0AB3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0CFF51928643A3957B987C7E62EFB510">
    <w:name w:val="400CFF51928643A3957B987C7E62EFB51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553171E88D9430BA250FE2742B57B9A10">
    <w:name w:val="9553171E88D9430BA250FE2742B57B9A1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DA51A9049B4C7CB208612BCBB4381F10">
    <w:name w:val="6CDA51A9049B4C7CB208612BCBB4381F10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774DF1324BA4AA49CFB7E1D7F801E458">
    <w:name w:val="A774DF1324BA4AA49CFB7E1D7F801E458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E266E65D6254269A75E78FCF7BDFEBF9">
    <w:name w:val="CE266E65D6254269A75E78FCF7BDFEBF9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6256F7BB8144ABBB4A5B76AEDB95749">
    <w:name w:val="776256F7BB8144ABBB4A5B76AEDB95749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AEE7BFCF62947FBA6DAA10D05F0B3819">
    <w:name w:val="CAEE7BFCF62947FBA6DAA10D05F0B3819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4A0B3C7CC43417DB42377488EEB36A39">
    <w:name w:val="94A0B3C7CC43417DB42377488EEB36A39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CC1CC3D92644CE7BB76EA73B54598009">
    <w:name w:val="ECC1CC3D92644CE7BB76EA73B54598009"/>
    <w:rsid w:val="004C0AB3"/>
    <w:pPr>
      <w:keepNext/>
      <w:tabs>
        <w:tab w:val="left" w:pos="540"/>
      </w:tabs>
      <w:autoSpaceDE w:val="0"/>
      <w:autoSpaceDN w:val="0"/>
      <w:adjustRightInd w:val="0"/>
      <w:spacing w:before="120" w:after="120" w:line="240" w:lineRule="atLeast"/>
      <w:ind w:left="540" w:hanging="540"/>
      <w:textAlignment w:val="center"/>
      <w:outlineLvl w:val="0"/>
    </w:pPr>
    <w:rPr>
      <w:rFonts w:ascii="Georgia" w:eastAsia="Calibri" w:hAnsi="Georgia" w:cs="Georgia"/>
      <w:color w:val="BB0826"/>
      <w:sz w:val="28"/>
      <w:szCs w:val="28"/>
    </w:rPr>
  </w:style>
  <w:style w:type="paragraph" w:customStyle="1" w:styleId="28D5DB283587438EB12A2EFCD80C04FE9">
    <w:name w:val="28D5DB283587438EB12A2EFCD80C04FE9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118EEE401F545B0BD2BEC29BF0A1E309">
    <w:name w:val="3118EEE401F545B0BD2BEC29BF0A1E309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801555BC370453588FAD6A673891D628">
    <w:name w:val="D801555BC370453588FAD6A673891D628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BF3ABE418D344F0927763A21C2E1F817">
    <w:name w:val="3BF3ABE418D344F0927763A21C2E1F817"/>
    <w:rsid w:val="004C0AB3"/>
    <w:pPr>
      <w:autoSpaceDE w:val="0"/>
      <w:autoSpaceDN w:val="0"/>
      <w:adjustRightInd w:val="0"/>
      <w:spacing w:before="120" w:after="180" w:line="320" w:lineRule="atLeast"/>
      <w:ind w:left="72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62ABF9F4A3F44BE888DB31C9F6DD904D8">
    <w:name w:val="62ABF9F4A3F44BE888DB31C9F6DD904D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5E34CB9EF7641ED9B5BABA7E49A111B8">
    <w:name w:val="15E34CB9EF7641ED9B5BABA7E49A111B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5141BF66E8445D0AF557DFD705CD0DD8">
    <w:name w:val="45141BF66E8445D0AF557DFD705CD0DD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CDCF81E6BAF48269DFBB435AAC6EAED8">
    <w:name w:val="0CDCF81E6BAF48269DFBB435AAC6EAED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F39428BE4C04910A101AA1EE7A5DFBC8">
    <w:name w:val="9F39428BE4C04910A101AA1EE7A5DFBC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3A46E91A4F7479EBFA281D4DD63D01C8">
    <w:name w:val="13A46E91A4F7479EBFA281D4DD63D01C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93E3BCED68446849EB415598AAE72798">
    <w:name w:val="D93E3BCED68446849EB415598AAE7279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F324CA9976F45F08749DB3A7BA26FF68">
    <w:name w:val="7F324CA9976F45F08749DB3A7BA26FF6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2802986138F4FAEB3A6CB523D2AEF418">
    <w:name w:val="E2802986138F4FAEB3A6CB523D2AEF418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24">
    <w:name w:val="00AAB586BE7B4B698470C38D6D2AA2F124"/>
    <w:rsid w:val="004C0AB3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24">
    <w:name w:val="37EC35E07BF049A7B5849CFEA87E4D8824"/>
    <w:rsid w:val="004C0AB3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7535843AFFCC40C996E8567B9C83CE0D">
    <w:name w:val="7535843AFFCC40C996E8567B9C83CE0D"/>
    <w:rsid w:val="004C0AB3"/>
  </w:style>
  <w:style w:type="paragraph" w:customStyle="1" w:styleId="4CAEB9A59DDF4692863A9625107348D3">
    <w:name w:val="4CAEB9A59DDF4692863A9625107348D3"/>
    <w:rsid w:val="004C0AB3"/>
  </w:style>
  <w:style w:type="paragraph" w:customStyle="1" w:styleId="7B6550D294CA4396926C1835FE9B661C">
    <w:name w:val="7B6550D294CA4396926C1835FE9B661C"/>
    <w:rsid w:val="004C0AB3"/>
  </w:style>
  <w:style w:type="paragraph" w:customStyle="1" w:styleId="5CD2F1AF29D849BDAC564CADFBF72511">
    <w:name w:val="5CD2F1AF29D849BDAC564CADFBF72511"/>
    <w:rsid w:val="004C0AB3"/>
  </w:style>
  <w:style w:type="paragraph" w:customStyle="1" w:styleId="5571201A38AF421FA2C884A79435AA87">
    <w:name w:val="5571201A38AF421FA2C884A79435AA87"/>
    <w:rsid w:val="004C0AB3"/>
  </w:style>
  <w:style w:type="paragraph" w:customStyle="1" w:styleId="71D395AC7DCE4157AF88955491AAB4A9">
    <w:name w:val="71D395AC7DCE4157AF88955491AAB4A9"/>
    <w:rsid w:val="004C0AB3"/>
  </w:style>
  <w:style w:type="paragraph" w:customStyle="1" w:styleId="04B9CAEBDBA54EA39D13F6CA43E17EEE">
    <w:name w:val="04B9CAEBDBA54EA39D13F6CA43E17EEE"/>
    <w:rsid w:val="004C0AB3"/>
  </w:style>
  <w:style w:type="paragraph" w:customStyle="1" w:styleId="9B99D3B365714A6185E0245EED66A360">
    <w:name w:val="9B99D3B365714A6185E0245EED66A360"/>
    <w:rsid w:val="004C0AB3"/>
  </w:style>
  <w:style w:type="paragraph" w:customStyle="1" w:styleId="B90A438FE66F472BA1097EB468AEF7C6">
    <w:name w:val="B90A438FE66F472BA1097EB468AEF7C6"/>
    <w:rsid w:val="004C0AB3"/>
  </w:style>
  <w:style w:type="paragraph" w:customStyle="1" w:styleId="725D2365C14947A0B97BC20E5D4BBB4E">
    <w:name w:val="725D2365C14947A0B97BC20E5D4BBB4E"/>
    <w:rsid w:val="004C0AB3"/>
  </w:style>
  <w:style w:type="paragraph" w:customStyle="1" w:styleId="D6118BC3861945D79E77F6E2C9835D5E">
    <w:name w:val="D6118BC3861945D79E77F6E2C9835D5E"/>
    <w:rsid w:val="004C0AB3"/>
  </w:style>
  <w:style w:type="paragraph" w:customStyle="1" w:styleId="59A885CAAB4247E2A3D22D2744E411D4">
    <w:name w:val="59A885CAAB4247E2A3D22D2744E411D4"/>
    <w:rsid w:val="004C0AB3"/>
  </w:style>
  <w:style w:type="paragraph" w:customStyle="1" w:styleId="7E73069BB91D463BAE97A3EA0D477B54">
    <w:name w:val="7E73069BB91D463BAE97A3EA0D477B54"/>
    <w:rsid w:val="004C0AB3"/>
  </w:style>
  <w:style w:type="paragraph" w:customStyle="1" w:styleId="200E39D64DB747DC9B00142587C729E5">
    <w:name w:val="200E39D64DB747DC9B00142587C729E5"/>
    <w:rsid w:val="004C0AB3"/>
  </w:style>
  <w:style w:type="paragraph" w:customStyle="1" w:styleId="DB781D14E2FF4F708F66AC72AEBDBF2F">
    <w:name w:val="DB781D14E2FF4F708F66AC72AEBDBF2F"/>
    <w:rsid w:val="004C0AB3"/>
  </w:style>
  <w:style w:type="paragraph" w:customStyle="1" w:styleId="73EC80F9A48344E59B2D1604614B3078">
    <w:name w:val="73EC80F9A48344E59B2D1604614B3078"/>
    <w:rsid w:val="004C0AB3"/>
  </w:style>
  <w:style w:type="paragraph" w:customStyle="1" w:styleId="3927C5F2D8BB49AAA88C3589B269F170">
    <w:name w:val="3927C5F2D8BB49AAA88C3589B269F170"/>
    <w:rsid w:val="004C0AB3"/>
  </w:style>
  <w:style w:type="paragraph" w:customStyle="1" w:styleId="37E17A6AAAC84EB5BAC1CC59480FA06E">
    <w:name w:val="37E17A6AAAC84EB5BAC1CC59480FA06E"/>
    <w:rsid w:val="004C0AB3"/>
  </w:style>
  <w:style w:type="paragraph" w:customStyle="1" w:styleId="EB2420FDA28D418C860EF4610C8A25A9">
    <w:name w:val="EB2420FDA28D418C860EF4610C8A25A9"/>
    <w:rsid w:val="004C0AB3"/>
  </w:style>
  <w:style w:type="paragraph" w:customStyle="1" w:styleId="6B816C4A1B6748DAAF417E7D6AD20B96">
    <w:name w:val="6B816C4A1B6748DAAF417E7D6AD20B96"/>
    <w:rsid w:val="004C0AB3"/>
  </w:style>
  <w:style w:type="paragraph" w:customStyle="1" w:styleId="C7D98F8C7BFE46A0B0B8F0534122F43F">
    <w:name w:val="C7D98F8C7BFE46A0B0B8F0534122F43F"/>
    <w:rsid w:val="004C0AB3"/>
  </w:style>
  <w:style w:type="paragraph" w:customStyle="1" w:styleId="B25010B6639740DBAF4FB3D8B54FE4B9">
    <w:name w:val="B25010B6639740DBAF4FB3D8B54FE4B9"/>
    <w:rsid w:val="004C0AB3"/>
  </w:style>
  <w:style w:type="paragraph" w:customStyle="1" w:styleId="8EC843491DD64EBDAB04B45CF0694132">
    <w:name w:val="8EC843491DD64EBDAB04B45CF0694132"/>
    <w:rsid w:val="004C0AB3"/>
  </w:style>
  <w:style w:type="paragraph" w:customStyle="1" w:styleId="1D14063BC7F242BFBA415BB927969C07">
    <w:name w:val="1D14063BC7F242BFBA415BB927969C07"/>
    <w:rsid w:val="004C0AB3"/>
  </w:style>
  <w:style w:type="paragraph" w:customStyle="1" w:styleId="9C62735F6A044E1A9E849A2B8BC5AD6E">
    <w:name w:val="9C62735F6A044E1A9E849A2B8BC5AD6E"/>
    <w:rsid w:val="004C0AB3"/>
  </w:style>
  <w:style w:type="paragraph" w:customStyle="1" w:styleId="559562DDA1E2424397D192DC7E3AAD75">
    <w:name w:val="559562DDA1E2424397D192DC7E3AAD75"/>
    <w:rsid w:val="004C0AB3"/>
  </w:style>
  <w:style w:type="paragraph" w:customStyle="1" w:styleId="8B47B1B8BC9B4E8A9D19176AC0817081">
    <w:name w:val="8B47B1B8BC9B4E8A9D19176AC0817081"/>
    <w:rsid w:val="004C0AB3"/>
  </w:style>
  <w:style w:type="paragraph" w:customStyle="1" w:styleId="4AE1BED3A7F74B4BAF0DA5806F3F2E37">
    <w:name w:val="4AE1BED3A7F74B4BAF0DA5806F3F2E37"/>
    <w:rsid w:val="004C0AB3"/>
  </w:style>
  <w:style w:type="paragraph" w:customStyle="1" w:styleId="3FEC8CE300574033BDD0E6CA290795AF">
    <w:name w:val="3FEC8CE300574033BDD0E6CA290795AF"/>
    <w:rsid w:val="004C0AB3"/>
  </w:style>
  <w:style w:type="paragraph" w:customStyle="1" w:styleId="6F764AD46872488C9055BDCF4DAF051F">
    <w:name w:val="6F764AD46872488C9055BDCF4DAF051F"/>
    <w:rsid w:val="004C0AB3"/>
  </w:style>
  <w:style w:type="paragraph" w:customStyle="1" w:styleId="C13D8B580AC541529D9B9BFCA1E469AF">
    <w:name w:val="C13D8B580AC541529D9B9BFCA1E469AF"/>
    <w:rsid w:val="004C0AB3"/>
  </w:style>
  <w:style w:type="paragraph" w:customStyle="1" w:styleId="1C902C6CDA634F24B5BAFBA39E9A4B75">
    <w:name w:val="1C902C6CDA634F24B5BAFBA39E9A4B75"/>
    <w:rsid w:val="004C0AB3"/>
  </w:style>
  <w:style w:type="paragraph" w:customStyle="1" w:styleId="55BD8E5079A34294AC9BFB28F19D7EC3">
    <w:name w:val="55BD8E5079A34294AC9BFB28F19D7EC3"/>
    <w:rsid w:val="004C0AB3"/>
  </w:style>
  <w:style w:type="paragraph" w:customStyle="1" w:styleId="B14CED364EFD445887A3E5DBEE584D5D">
    <w:name w:val="B14CED364EFD445887A3E5DBEE584D5D"/>
    <w:rsid w:val="004C0AB3"/>
  </w:style>
  <w:style w:type="paragraph" w:customStyle="1" w:styleId="3E820ADEE25647B49A9D4155828BDADF">
    <w:name w:val="3E820ADEE25647B49A9D4155828BDADF"/>
    <w:rsid w:val="004C0AB3"/>
  </w:style>
  <w:style w:type="paragraph" w:customStyle="1" w:styleId="5467687376FD438DA78ABDC967B9C4D8">
    <w:name w:val="5467687376FD438DA78ABDC967B9C4D8"/>
    <w:rsid w:val="004C0AB3"/>
  </w:style>
  <w:style w:type="paragraph" w:customStyle="1" w:styleId="7B821E1292384CE9BC8AAC1579BA4016">
    <w:name w:val="7B821E1292384CE9BC8AAC1579BA4016"/>
    <w:rsid w:val="004C0AB3"/>
  </w:style>
  <w:style w:type="paragraph" w:customStyle="1" w:styleId="29AFC09A54DD4F168819CA6389F8E535">
    <w:name w:val="29AFC09A54DD4F168819CA6389F8E535"/>
    <w:rsid w:val="004C0AB3"/>
  </w:style>
  <w:style w:type="paragraph" w:customStyle="1" w:styleId="FE885BB88EF0426597E25B3CDBD95F7A">
    <w:name w:val="FE885BB88EF0426597E25B3CDBD95F7A"/>
    <w:rsid w:val="004C0AB3"/>
  </w:style>
  <w:style w:type="paragraph" w:customStyle="1" w:styleId="BC4241F8B41B4875ACBED421ADF2D857">
    <w:name w:val="BC4241F8B41B4875ACBED421ADF2D857"/>
    <w:rsid w:val="004C0AB3"/>
  </w:style>
  <w:style w:type="paragraph" w:customStyle="1" w:styleId="266ABE74323049EA981A52A17D76A7AE">
    <w:name w:val="266ABE74323049EA981A52A17D76A7AE"/>
    <w:rsid w:val="004C0AB3"/>
  </w:style>
  <w:style w:type="paragraph" w:customStyle="1" w:styleId="A53293E4E1E54F388A6399359ED72CD6">
    <w:name w:val="A53293E4E1E54F388A6399359ED72CD6"/>
    <w:rsid w:val="004C0AB3"/>
  </w:style>
  <w:style w:type="paragraph" w:customStyle="1" w:styleId="4085ED31B23C4FACA81E7D5CCE89C6A7">
    <w:name w:val="4085ED31B23C4FACA81E7D5CCE89C6A7"/>
    <w:rsid w:val="004C0AB3"/>
  </w:style>
  <w:style w:type="paragraph" w:customStyle="1" w:styleId="85E82DD572DA4F89A90DF98E5C9E6FCB">
    <w:name w:val="85E82DD572DA4F89A90DF98E5C9E6FCB"/>
    <w:rsid w:val="004C0AB3"/>
  </w:style>
  <w:style w:type="paragraph" w:customStyle="1" w:styleId="426C6C17B7084826A35B18A174B2C404">
    <w:name w:val="426C6C17B7084826A35B18A174B2C404"/>
    <w:rsid w:val="004C0AB3"/>
  </w:style>
  <w:style w:type="paragraph" w:customStyle="1" w:styleId="0676AF1AD54E498C9E5CFD9101F068DF">
    <w:name w:val="0676AF1AD54E498C9E5CFD9101F068DF"/>
    <w:rsid w:val="004C0AB3"/>
  </w:style>
  <w:style w:type="paragraph" w:customStyle="1" w:styleId="9054BB7BCF32434A8C6F7E9283D10D6B">
    <w:name w:val="9054BB7BCF32434A8C6F7E9283D10D6B"/>
    <w:rsid w:val="004C0AB3"/>
  </w:style>
  <w:style w:type="paragraph" w:customStyle="1" w:styleId="8B5E60265D7B418CA88990EFF231DAE3">
    <w:name w:val="8B5E60265D7B418CA88990EFF231DAE3"/>
    <w:rsid w:val="004C0AB3"/>
  </w:style>
  <w:style w:type="paragraph" w:customStyle="1" w:styleId="BCE26ECA49204C3480E036FFB9775A5D">
    <w:name w:val="BCE26ECA49204C3480E036FFB9775A5D"/>
    <w:rsid w:val="004C0AB3"/>
  </w:style>
  <w:style w:type="paragraph" w:customStyle="1" w:styleId="4D2B4D8D15B742B08850BC1A1565159B">
    <w:name w:val="4D2B4D8D15B742B08850BC1A1565159B"/>
    <w:rsid w:val="004C0AB3"/>
  </w:style>
  <w:style w:type="paragraph" w:customStyle="1" w:styleId="F194075AAD184465A296011796D906EA">
    <w:name w:val="F194075AAD184465A296011796D906EA"/>
    <w:rsid w:val="004C0AB3"/>
  </w:style>
  <w:style w:type="paragraph" w:customStyle="1" w:styleId="7BAB6ACB85E3407FAE9CE0E0377757AC">
    <w:name w:val="7BAB6ACB85E3407FAE9CE0E0377757AC"/>
    <w:rsid w:val="004C0AB3"/>
  </w:style>
  <w:style w:type="paragraph" w:customStyle="1" w:styleId="0B4C430BC7E047B4B7F07376A3E83382">
    <w:name w:val="0B4C430BC7E047B4B7F07376A3E83382"/>
    <w:rsid w:val="004C0AB3"/>
  </w:style>
  <w:style w:type="paragraph" w:customStyle="1" w:styleId="8EC35B2A94D84674B82E71BEECEFEE36">
    <w:name w:val="8EC35B2A94D84674B82E71BEECEFEE36"/>
    <w:rsid w:val="004C0AB3"/>
  </w:style>
  <w:style w:type="paragraph" w:customStyle="1" w:styleId="E02F5F1074744D18AF2B6252DC48B8C5">
    <w:name w:val="E02F5F1074744D18AF2B6252DC48B8C5"/>
    <w:rsid w:val="004C0AB3"/>
  </w:style>
  <w:style w:type="paragraph" w:customStyle="1" w:styleId="52FAC05FA0074BAE83C2777207D1E44D">
    <w:name w:val="52FAC05FA0074BAE83C2777207D1E44D"/>
    <w:rsid w:val="004C0AB3"/>
  </w:style>
  <w:style w:type="paragraph" w:customStyle="1" w:styleId="B96EA50D857F4F8AB19D11A4909D5ACD">
    <w:name w:val="B96EA50D857F4F8AB19D11A4909D5ACD"/>
    <w:rsid w:val="004C0AB3"/>
  </w:style>
  <w:style w:type="paragraph" w:customStyle="1" w:styleId="965160B449684148A863202ED1241628">
    <w:name w:val="965160B449684148A863202ED1241628"/>
    <w:rsid w:val="004C0AB3"/>
  </w:style>
  <w:style w:type="paragraph" w:customStyle="1" w:styleId="2D972ADBF8204765BE177BDCD5A421CA35">
    <w:name w:val="2D972ADBF8204765BE177BDCD5A421CA35"/>
    <w:rsid w:val="004C0AB3"/>
    <w:pPr>
      <w:autoSpaceDE w:val="0"/>
      <w:autoSpaceDN w:val="0"/>
      <w:adjustRightInd w:val="0"/>
      <w:spacing w:after="115" w:line="360" w:lineRule="atLeast"/>
      <w:textAlignment w:val="center"/>
    </w:pPr>
    <w:rPr>
      <w:rFonts w:ascii="Georgia" w:eastAsia="Calibri" w:hAnsi="Georgia" w:cs="Calibri"/>
      <w:i/>
      <w:iCs/>
      <w:color w:val="000000"/>
      <w:sz w:val="30"/>
      <w:szCs w:val="30"/>
    </w:rPr>
  </w:style>
  <w:style w:type="paragraph" w:customStyle="1" w:styleId="375E3A47552A404F937CEDF4EB47EDD639">
    <w:name w:val="375E3A47552A404F937CEDF4EB47EDD639"/>
    <w:rsid w:val="004C0AB3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3F81EFC2E3594FD0BBA3DBF0C3D9064833">
    <w:name w:val="3F81EFC2E3594FD0BBA3DBF0C3D9064833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1009A48BBF944FA84218B6B6256DCE733">
    <w:name w:val="E1009A48BBF944FA84218B6B6256DCE733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EF0B3BED64E244F69A0800F34ACDF58E26">
    <w:name w:val="EF0B3BED64E244F69A0800F34ACDF58E26"/>
    <w:rsid w:val="004C0AB3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3CCC2818D3704C1A89748351C628A79031">
    <w:name w:val="3CCC2818D3704C1A89748351C628A79031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9F8B6E7CDF504D4FB505602B66B227FA31">
    <w:name w:val="9F8B6E7CDF504D4FB505602B66B227FA31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984FCC41DBF4BCDB940C70D793220EF31">
    <w:name w:val="4984FCC41DBF4BCDB940C70D793220EF31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E28D7F6263D47B880E97137D4C1E75831">
    <w:name w:val="CE28D7F6263D47B880E97137D4C1E75831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75ADA0471C004204B4AE092F1A1D93A731">
    <w:name w:val="75ADA0471C004204B4AE092F1A1D93A731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DFBAB0A31C7A4D59AADE519725A5DCE631">
    <w:name w:val="DFBAB0A31C7A4D59AADE519725A5DCE631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080231A82624929894983211AD9A64F31">
    <w:name w:val="4080231A82624929894983211AD9A64F31"/>
    <w:rsid w:val="004C0AB3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DA27ADAFD5741C291265DBA0603791029">
    <w:name w:val="CDA27ADAFD5741C291265DBA0603791029"/>
    <w:rsid w:val="004C0AB3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27">
    <w:name w:val="DDCE0E8A51FC42D1A03CBAB0F79BBD5F27"/>
    <w:rsid w:val="004C0AB3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3A4403F3AE54822986A2FE85841F26E8">
    <w:name w:val="43A4403F3AE54822986A2FE85841F26E8"/>
    <w:rsid w:val="004C0AB3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F2B0FB57DFAF49D6ACBF8DC2DA5FE98F">
    <w:name w:val="F2B0FB57DFAF49D6ACBF8DC2DA5FE98F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099918A164546AEBE979E7A2DFD698D">
    <w:name w:val="A099918A164546AEBE979E7A2DFD698D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535843AFFCC40C996E8567B9C83CE0D1">
    <w:name w:val="7535843AFFCC40C996E8567B9C83CE0D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CAEB9A59DDF4692863A9625107348D31">
    <w:name w:val="4CAEB9A59DDF4692863A9625107348D3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B6550D294CA4396926C1835FE9B661C1">
    <w:name w:val="7B6550D294CA4396926C1835FE9B661C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7E17A6AAAC84EB5BAC1CC59480FA06E1">
    <w:name w:val="37E17A6AAAC84EB5BAC1CC59480FA06E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B2420FDA28D418C860EF4610C8A25A91">
    <w:name w:val="EB2420FDA28D418C860EF4610C8A25A9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B816C4A1B6748DAAF417E7D6AD20B961">
    <w:name w:val="6B816C4A1B6748DAAF417E7D6AD20B96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5CD2F1AF29D849BDAC564CADFBF725111">
    <w:name w:val="5CD2F1AF29D849BDAC564CADFBF72511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D98F8C7BFE46A0B0B8F0534122F43F1">
    <w:name w:val="C7D98F8C7BFE46A0B0B8F0534122F43F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5571201A38AF421FA2C884A79435AA871">
    <w:name w:val="5571201A38AF421FA2C884A79435AA87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14CED364EFD445887A3E5DBEE584D5D1">
    <w:name w:val="B14CED364EFD445887A3E5DBEE584D5D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820ADEE25647B49A9D4155828BDADF1">
    <w:name w:val="3E820ADEE25647B49A9D4155828BDADF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5467687376FD438DA78ABDC967B9C4D81">
    <w:name w:val="5467687376FD438DA78ABDC967B9C4D8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B821E1292384CE9BC8AAC1579BA40161">
    <w:name w:val="7B821E1292384CE9BC8AAC1579BA4016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9AFC09A54DD4F168819CA6389F8E5351">
    <w:name w:val="29AFC09A54DD4F168819CA6389F8E535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E885BB88EF0426597E25B3CDBD95F7A1">
    <w:name w:val="FE885BB88EF0426597E25B3CDBD95F7A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C4241F8B41B4875ACBED421ADF2D8571">
    <w:name w:val="BC4241F8B41B4875ACBED421ADF2D857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66ABE74323049EA981A52A17D76A7AE1">
    <w:name w:val="266ABE74323049EA981A52A17D76A7AE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5010B6639740DBAF4FB3D8B54FE4B91">
    <w:name w:val="B25010B6639740DBAF4FB3D8B54FE4B9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EC843491DD64EBDAB04B45CF06941321">
    <w:name w:val="8EC843491DD64EBDAB04B45CF0694132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D14063BC7F242BFBA415BB927969C071">
    <w:name w:val="1D14063BC7F242BFBA415BB927969C07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C62735F6A044E1A9E849A2B8BC5AD6E1">
    <w:name w:val="9C62735F6A044E1A9E849A2B8BC5AD6E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559562DDA1E2424397D192DC7E3AAD751">
    <w:name w:val="559562DDA1E2424397D192DC7E3AAD75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B47B1B8BC9B4E8A9D19176AC08170811">
    <w:name w:val="8B47B1B8BC9B4E8A9D19176AC0817081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E1BED3A7F74B4BAF0DA5806F3F2E371">
    <w:name w:val="4AE1BED3A7F74B4BAF0DA5806F3F2E37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EC8CE300574033BDD0E6CA290795AF1">
    <w:name w:val="3FEC8CE300574033BDD0E6CA290795AF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D2B4D8D15B742B08850BC1A1565159B1">
    <w:name w:val="4D2B4D8D15B742B08850BC1A1565159B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194075AAD184465A296011796D906EA1">
    <w:name w:val="F194075AAD184465A296011796D906EA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53293E4E1E54F388A6399359ED72CD61">
    <w:name w:val="A53293E4E1E54F388A6399359ED72CD6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5ED31B23C4FACA81E7D5CCE89C6A71">
    <w:name w:val="4085ED31B23C4FACA81E7D5CCE89C6A7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E82DD572DA4F89A90DF98E5C9E6FCB1">
    <w:name w:val="85E82DD572DA4F89A90DF98E5C9E6FCB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26C6C17B7084826A35B18A174B2C4041">
    <w:name w:val="426C6C17B7084826A35B18A174B2C404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676AF1AD54E498C9E5CFD9101F068DF1">
    <w:name w:val="0676AF1AD54E498C9E5CFD9101F068DF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54BB7BCF32434A8C6F7E9283D10D6B1">
    <w:name w:val="9054BB7BCF32434A8C6F7E9283D10D6B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B5E60265D7B418CA88990EFF231DAE31">
    <w:name w:val="8B5E60265D7B418CA88990EFF231DAE3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CE26ECA49204C3480E036FFB9775A5D1">
    <w:name w:val="BCE26ECA49204C3480E036FFB9775A5D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19">
    <w:name w:val="D75BD06B052043C385030C47A4BE4AFC19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41">
    <w:name w:val="FDD144C91C374B7EAF941BB8D07017B441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BAB6ACB85E3407FAE9CE0E0377757AC1">
    <w:name w:val="7BAB6ACB85E3407FAE9CE0E0377757AC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B4C430BC7E047B4B7F07376A3E833821">
    <w:name w:val="0B4C430BC7E047B4B7F07376A3E83382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40">
    <w:name w:val="F383C6A9738B41318607CF840B73504A40"/>
    <w:rsid w:val="004C0AB3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24">
    <w:name w:val="416AA1AEB4F74C04B0BB6D0CE657B70724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B96EA50D857F4F8AB19D11A4909D5ACD1">
    <w:name w:val="B96EA50D857F4F8AB19D11A4909D5ACD1"/>
    <w:rsid w:val="004C0AB3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61383E5BE7148D4807EADF346E16F1717">
    <w:name w:val="D61383E5BE7148D4807EADF346E16F1717"/>
    <w:rsid w:val="004C0AB3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65160B449684148A863202ED12416281">
    <w:name w:val="965160B449684148A863202ED12416281"/>
    <w:rsid w:val="004C0AB3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25">
    <w:name w:val="00AAB586BE7B4B698470C38D6D2AA2F125"/>
    <w:rsid w:val="004C0AB3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25">
    <w:name w:val="37EC35E07BF049A7B5849CFEA87E4D8825"/>
    <w:rsid w:val="004C0AB3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C70CA55902B7486A9B535CFDA30AD9AB">
    <w:name w:val="C70CA55902B7486A9B535CFDA30AD9AB"/>
    <w:rsid w:val="0042683A"/>
  </w:style>
  <w:style w:type="paragraph" w:customStyle="1" w:styleId="7A43B9E828D5444898B42BE33879223E">
    <w:name w:val="7A43B9E828D5444898B42BE33879223E"/>
    <w:rsid w:val="0042683A"/>
  </w:style>
  <w:style w:type="paragraph" w:customStyle="1" w:styleId="3D39E952F8CA47D88A884C0D6130866E">
    <w:name w:val="3D39E952F8CA47D88A884C0D6130866E"/>
    <w:rsid w:val="0042683A"/>
  </w:style>
  <w:style w:type="paragraph" w:customStyle="1" w:styleId="CF06874826E745A1BD908696BD4364B4">
    <w:name w:val="CF06874826E745A1BD908696BD4364B4"/>
    <w:rsid w:val="0042683A"/>
  </w:style>
  <w:style w:type="paragraph" w:customStyle="1" w:styleId="3D92159740AD4E4BB4CA8C69D882B83C">
    <w:name w:val="3D92159740AD4E4BB4CA8C69D882B83C"/>
    <w:rsid w:val="0042683A"/>
  </w:style>
  <w:style w:type="paragraph" w:customStyle="1" w:styleId="474DA549D82E45CC861F372EF68F85F4">
    <w:name w:val="474DA549D82E45CC861F372EF68F85F4"/>
    <w:rsid w:val="0042683A"/>
  </w:style>
  <w:style w:type="paragraph" w:customStyle="1" w:styleId="C85CE25B968740F2A27851EA354AB363">
    <w:name w:val="C85CE25B968740F2A27851EA354AB363"/>
    <w:rsid w:val="0042683A"/>
  </w:style>
  <w:style w:type="paragraph" w:customStyle="1" w:styleId="4670B684AD2044DE9700B59D7489A4F0">
    <w:name w:val="4670B684AD2044DE9700B59D7489A4F0"/>
    <w:rsid w:val="0042683A"/>
  </w:style>
  <w:style w:type="paragraph" w:customStyle="1" w:styleId="37D351AF17F84A53BFD4B8946A8FE174">
    <w:name w:val="37D351AF17F84A53BFD4B8946A8FE174"/>
    <w:rsid w:val="0042683A"/>
  </w:style>
  <w:style w:type="paragraph" w:customStyle="1" w:styleId="C32A21E93869489DBD20CFB7C9BF414E">
    <w:name w:val="C32A21E93869489DBD20CFB7C9BF414E"/>
    <w:rsid w:val="0042683A"/>
  </w:style>
  <w:style w:type="paragraph" w:customStyle="1" w:styleId="36AB1DC0C1884EDEBF132067AF2DAAC3">
    <w:name w:val="36AB1DC0C1884EDEBF132067AF2DAAC3"/>
    <w:rsid w:val="0042683A"/>
  </w:style>
  <w:style w:type="paragraph" w:customStyle="1" w:styleId="C70CA55902B7486A9B535CFDA30AD9AB1">
    <w:name w:val="C70CA55902B7486A9B535CFDA30AD9AB1"/>
    <w:rsid w:val="0042683A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7A43B9E828D5444898B42BE33879223E1">
    <w:name w:val="7A43B9E828D5444898B42BE33879223E1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D39E952F8CA47D88A884C0D6130866E1">
    <w:name w:val="3D39E952F8CA47D88A884C0D6130866E1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F06874826E745A1BD908696BD4364B41">
    <w:name w:val="CF06874826E745A1BD908696BD4364B41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D92159740AD4E4BB4CA8C69D882B83C1">
    <w:name w:val="3D92159740AD4E4BB4CA8C69D882B83C1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74DA549D82E45CC861F372EF68F85F41">
    <w:name w:val="474DA549D82E45CC861F372EF68F85F41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85CE25B968740F2A27851EA354AB3631">
    <w:name w:val="C85CE25B968740F2A27851EA354AB3631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670B684AD2044DE9700B59D7489A4F01">
    <w:name w:val="4670B684AD2044DE9700B59D7489A4F01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7D351AF17F84A53BFD4B8946A8FE1741">
    <w:name w:val="37D351AF17F84A53BFD4B8946A8FE1741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32A21E93869489DBD20CFB7C9BF414E1">
    <w:name w:val="C32A21E93869489DBD20CFB7C9BF414E1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6AB1DC0C1884EDEBF132067AF2DAAC31">
    <w:name w:val="36AB1DC0C1884EDEBF132067AF2DAAC31"/>
    <w:rsid w:val="0042683A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DA27ADAFD5741C291265DBA0603791030">
    <w:name w:val="CDA27ADAFD5741C291265DBA0603791030"/>
    <w:rsid w:val="0042683A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28">
    <w:name w:val="DDCE0E8A51FC42D1A03CBAB0F79BBD5F28"/>
    <w:rsid w:val="0042683A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CAEB9A59DDF4692863A9625107348D32">
    <w:name w:val="4CAEB9A59DDF4692863A9625107348D3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B6550D294CA4396926C1835FE9B661C2">
    <w:name w:val="7B6550D294CA4396926C1835FE9B661C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7E17A6AAAC84EB5BAC1CC59480FA06E2">
    <w:name w:val="37E17A6AAAC84EB5BAC1CC59480FA06E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B2420FDA28D418C860EF4610C8A25A92">
    <w:name w:val="EB2420FDA28D418C860EF4610C8A25A9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B816C4A1B6748DAAF417E7D6AD20B962">
    <w:name w:val="6B816C4A1B6748DAAF417E7D6AD20B96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5CD2F1AF29D849BDAC564CADFBF725112">
    <w:name w:val="5CD2F1AF29D849BDAC564CADFBF72511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7D98F8C7BFE46A0B0B8F0534122F43F2">
    <w:name w:val="C7D98F8C7BFE46A0B0B8F0534122F43F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5571201A38AF421FA2C884A79435AA872">
    <w:name w:val="5571201A38AF421FA2C884A79435AA87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14CED364EFD445887A3E5DBEE584D5D2">
    <w:name w:val="B14CED364EFD445887A3E5DBEE584D5D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E820ADEE25647B49A9D4155828BDADF2">
    <w:name w:val="3E820ADEE25647B49A9D4155828BDADF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5467687376FD438DA78ABDC967B9C4D82">
    <w:name w:val="5467687376FD438DA78ABDC967B9C4D8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B821E1292384CE9BC8AAC1579BA40162">
    <w:name w:val="7B821E1292384CE9BC8AAC1579BA4016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9AFC09A54DD4F168819CA6389F8E5352">
    <w:name w:val="29AFC09A54DD4F168819CA6389F8E535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E885BB88EF0426597E25B3CDBD95F7A2">
    <w:name w:val="FE885BB88EF0426597E25B3CDBD95F7A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C4241F8B41B4875ACBED421ADF2D8572">
    <w:name w:val="BC4241F8B41B4875ACBED421ADF2D857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66ABE74323049EA981A52A17D76A7AE2">
    <w:name w:val="266ABE74323049EA981A52A17D76A7AE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25010B6639740DBAF4FB3D8B54FE4B92">
    <w:name w:val="B25010B6639740DBAF4FB3D8B54FE4B9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EC843491DD64EBDAB04B45CF06941322">
    <w:name w:val="8EC843491DD64EBDAB04B45CF0694132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D14063BC7F242BFBA415BB927969C072">
    <w:name w:val="1D14063BC7F242BFBA415BB927969C07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C62735F6A044E1A9E849A2B8BC5AD6E2">
    <w:name w:val="9C62735F6A044E1A9E849A2B8BC5AD6E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559562DDA1E2424397D192DC7E3AAD752">
    <w:name w:val="559562DDA1E2424397D192DC7E3AAD75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B47B1B8BC9B4E8A9D19176AC08170812">
    <w:name w:val="8B47B1B8BC9B4E8A9D19176AC0817081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AE1BED3A7F74B4BAF0DA5806F3F2E372">
    <w:name w:val="4AE1BED3A7F74B4BAF0DA5806F3F2E37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FEC8CE300574033BDD0E6CA290795AF2">
    <w:name w:val="3FEC8CE300574033BDD0E6CA290795AF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D2B4D8D15B742B08850BC1A1565159B2">
    <w:name w:val="4D2B4D8D15B742B08850BC1A1565159B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194075AAD184465A296011796D906EA2">
    <w:name w:val="F194075AAD184465A296011796D906EA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53293E4E1E54F388A6399359ED72CD62">
    <w:name w:val="A53293E4E1E54F388A6399359ED72CD6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085ED31B23C4FACA81E7D5CCE89C6A72">
    <w:name w:val="4085ED31B23C4FACA81E7D5CCE89C6A7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5E82DD572DA4F89A90DF98E5C9E6FCB2">
    <w:name w:val="85E82DD572DA4F89A90DF98E5C9E6FCB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26C6C17B7084826A35B18A174B2C4042">
    <w:name w:val="426C6C17B7084826A35B18A174B2C404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676AF1AD54E498C9E5CFD9101F068DF2">
    <w:name w:val="0676AF1AD54E498C9E5CFD9101F068DF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9054BB7BCF32434A8C6F7E9283D10D6B2">
    <w:name w:val="9054BB7BCF32434A8C6F7E9283D10D6B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8B5E60265D7B418CA88990EFF231DAE32">
    <w:name w:val="8B5E60265D7B418CA88990EFF231DAE3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CE26ECA49204C3480E036FFB9775A5D2">
    <w:name w:val="BCE26ECA49204C3480E036FFB9775A5D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20">
    <w:name w:val="D75BD06B052043C385030C47A4BE4AFC20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42">
    <w:name w:val="FDD144C91C374B7EAF941BB8D07017B442"/>
    <w:rsid w:val="0042683A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BAB6ACB85E3407FAE9CE0E0377757AC2">
    <w:name w:val="7BAB6ACB85E3407FAE9CE0E0377757AC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B4C430BC7E047B4B7F07376A3E833822">
    <w:name w:val="0B4C430BC7E047B4B7F07376A3E83382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41">
    <w:name w:val="F383C6A9738B41318607CF840B73504A41"/>
    <w:rsid w:val="0042683A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25">
    <w:name w:val="416AA1AEB4F74C04B0BB6D0CE657B70725"/>
    <w:rsid w:val="0042683A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B96EA50D857F4F8AB19D11A4909D5ACD2">
    <w:name w:val="B96EA50D857F4F8AB19D11A4909D5ACD2"/>
    <w:rsid w:val="0042683A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61383E5BE7148D4807EADF346E16F1718">
    <w:name w:val="D61383E5BE7148D4807EADF346E16F1718"/>
    <w:rsid w:val="0042683A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65160B449684148A863202ED12416282">
    <w:name w:val="965160B449684148A863202ED1241628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26">
    <w:name w:val="00AAB586BE7B4B698470C38D6D2AA2F126"/>
    <w:rsid w:val="0042683A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26">
    <w:name w:val="37EC35E07BF049A7B5849CFEA87E4D8826"/>
    <w:rsid w:val="0042683A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772AE15A27744F18B958347733A7FD49">
    <w:name w:val="772AE15A27744F18B958347733A7FD49"/>
    <w:rsid w:val="0042683A"/>
  </w:style>
  <w:style w:type="paragraph" w:customStyle="1" w:styleId="6CF6CC533BD949148348DFB49BFDCDD9">
    <w:name w:val="6CF6CC533BD949148348DFB49BFDCDD9"/>
    <w:rsid w:val="0042683A"/>
  </w:style>
  <w:style w:type="paragraph" w:customStyle="1" w:styleId="A19FB1F35B3D4295B455F3EED1507B71">
    <w:name w:val="A19FB1F35B3D4295B455F3EED1507B71"/>
    <w:rsid w:val="0042683A"/>
  </w:style>
  <w:style w:type="paragraph" w:customStyle="1" w:styleId="EF8A6FEFC16D4B21A9987088DAB9E200">
    <w:name w:val="EF8A6FEFC16D4B21A9987088DAB9E200"/>
    <w:rsid w:val="0042683A"/>
  </w:style>
  <w:style w:type="paragraph" w:customStyle="1" w:styleId="DF3FA1FF37744C438698516A28D7DED5">
    <w:name w:val="DF3FA1FF37744C438698516A28D7DED5"/>
    <w:rsid w:val="0042683A"/>
  </w:style>
  <w:style w:type="paragraph" w:customStyle="1" w:styleId="3BA33623A9434F20A8C44EE296A82A2E">
    <w:name w:val="3BA33623A9434F20A8C44EE296A82A2E"/>
    <w:rsid w:val="0042683A"/>
  </w:style>
  <w:style w:type="paragraph" w:customStyle="1" w:styleId="3DF0E2D855B44D14AC2C4BD51CAB60B6">
    <w:name w:val="3DF0E2D855B44D14AC2C4BD51CAB60B6"/>
    <w:rsid w:val="0042683A"/>
  </w:style>
  <w:style w:type="paragraph" w:customStyle="1" w:styleId="DCF4A32C316D4432BBA3BC33AC1728C3">
    <w:name w:val="DCF4A32C316D4432BBA3BC33AC1728C3"/>
    <w:rsid w:val="0042683A"/>
  </w:style>
  <w:style w:type="paragraph" w:customStyle="1" w:styleId="F9C8B76AA3034B2FBF1A02949BA2FB2C">
    <w:name w:val="F9C8B76AA3034B2FBF1A02949BA2FB2C"/>
    <w:rsid w:val="0042683A"/>
  </w:style>
  <w:style w:type="paragraph" w:customStyle="1" w:styleId="449A4EF8E98C426AAE843BA2A6F50D4D">
    <w:name w:val="449A4EF8E98C426AAE843BA2A6F50D4D"/>
    <w:rsid w:val="0042683A"/>
  </w:style>
  <w:style w:type="paragraph" w:customStyle="1" w:styleId="176C7AC0125B488FA7D6574A15EB471E">
    <w:name w:val="176C7AC0125B488FA7D6574A15EB471E"/>
    <w:rsid w:val="0042683A"/>
  </w:style>
  <w:style w:type="paragraph" w:customStyle="1" w:styleId="78CC29028EE24F13B0E4BFFA0CC4DD25">
    <w:name w:val="78CC29028EE24F13B0E4BFFA0CC4DD25"/>
    <w:rsid w:val="0042683A"/>
  </w:style>
  <w:style w:type="paragraph" w:customStyle="1" w:styleId="2AF7694AB42843F6AB644F9C0B0C7D42">
    <w:name w:val="2AF7694AB42843F6AB644F9C0B0C7D42"/>
    <w:rsid w:val="0042683A"/>
  </w:style>
  <w:style w:type="paragraph" w:customStyle="1" w:styleId="75842EF9CAA44EF6958DC03A2AA1B03E">
    <w:name w:val="75842EF9CAA44EF6958DC03A2AA1B03E"/>
    <w:rsid w:val="0042683A"/>
  </w:style>
  <w:style w:type="paragraph" w:customStyle="1" w:styleId="6175B9DBBF4947BD87A405C20F33C811">
    <w:name w:val="6175B9DBBF4947BD87A405C20F33C811"/>
    <w:rsid w:val="0042683A"/>
  </w:style>
  <w:style w:type="paragraph" w:customStyle="1" w:styleId="1CAF47AF8A9B4EEBB6023A8A2ADC41B3">
    <w:name w:val="1CAF47AF8A9B4EEBB6023A8A2ADC41B3"/>
    <w:rsid w:val="0042683A"/>
  </w:style>
  <w:style w:type="paragraph" w:customStyle="1" w:styleId="7840C0F73F27490685937A981FE7D719">
    <w:name w:val="7840C0F73F27490685937A981FE7D719"/>
    <w:rsid w:val="0042683A"/>
  </w:style>
  <w:style w:type="paragraph" w:customStyle="1" w:styleId="A91F530954954C9CBCA0908196CAF0F6">
    <w:name w:val="A91F530954954C9CBCA0908196CAF0F6"/>
    <w:rsid w:val="0042683A"/>
  </w:style>
  <w:style w:type="paragraph" w:customStyle="1" w:styleId="BB2CBD1216D74800B5F9E4B2D92497F2">
    <w:name w:val="BB2CBD1216D74800B5F9E4B2D92497F2"/>
    <w:rsid w:val="0042683A"/>
  </w:style>
  <w:style w:type="paragraph" w:customStyle="1" w:styleId="C37AB6989E9947CA9E3F3F2A11188420">
    <w:name w:val="C37AB6989E9947CA9E3F3F2A11188420"/>
    <w:rsid w:val="0042683A"/>
  </w:style>
  <w:style w:type="paragraph" w:customStyle="1" w:styleId="1A72451137604B13A58F6E8C82840098">
    <w:name w:val="1A72451137604B13A58F6E8C82840098"/>
    <w:rsid w:val="0042683A"/>
  </w:style>
  <w:style w:type="paragraph" w:customStyle="1" w:styleId="C70CA55902B7486A9B535CFDA30AD9AB2">
    <w:name w:val="C70CA55902B7486A9B535CFDA30AD9AB2"/>
    <w:rsid w:val="0042683A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7A43B9E828D5444898B42BE33879223E2">
    <w:name w:val="7A43B9E828D5444898B42BE33879223E2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D39E952F8CA47D88A884C0D6130866E2">
    <w:name w:val="3D39E952F8CA47D88A884C0D6130866E2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F06874826E745A1BD908696BD4364B42">
    <w:name w:val="CF06874826E745A1BD908696BD4364B42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D92159740AD4E4BB4CA8C69D882B83C2">
    <w:name w:val="3D92159740AD4E4BB4CA8C69D882B83C2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74DA549D82E45CC861F372EF68F85F42">
    <w:name w:val="474DA549D82E45CC861F372EF68F85F42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85CE25B968740F2A27851EA354AB3632">
    <w:name w:val="C85CE25B968740F2A27851EA354AB3632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670B684AD2044DE9700B59D7489A4F02">
    <w:name w:val="4670B684AD2044DE9700B59D7489A4F02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7D351AF17F84A53BFD4B8946A8FE1742">
    <w:name w:val="37D351AF17F84A53BFD4B8946A8FE1742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32A21E93869489DBD20CFB7C9BF414E2">
    <w:name w:val="C32A21E93869489DBD20CFB7C9BF414E2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6AB1DC0C1884EDEBF132067AF2DAAC32">
    <w:name w:val="36AB1DC0C1884EDEBF132067AF2DAAC32"/>
    <w:rsid w:val="0042683A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DA27ADAFD5741C291265DBA0603791031">
    <w:name w:val="CDA27ADAFD5741C291265DBA0603791031"/>
    <w:rsid w:val="0042683A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29">
    <w:name w:val="DDCE0E8A51FC42D1A03CBAB0F79BBD5F29"/>
    <w:rsid w:val="0042683A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2AE15A27744F18B958347733A7FD491">
    <w:name w:val="772AE15A27744F18B958347733A7FD49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F6CC533BD949148348DFB49BFDCDD91">
    <w:name w:val="6CF6CC533BD949148348DFB49BFDCDD9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19FB1F35B3D4295B455F3EED1507B711">
    <w:name w:val="A19FB1F35B3D4295B455F3EED1507B71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F8A6FEFC16D4B21A9987088DAB9E2001">
    <w:name w:val="EF8A6FEFC16D4B21A9987088DAB9E200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F3FA1FF37744C438698516A28D7DED51">
    <w:name w:val="DF3FA1FF37744C438698516A28D7DED5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BA33623A9434F20A8C44EE296A82A2E1">
    <w:name w:val="3BA33623A9434F20A8C44EE296A82A2E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DF0E2D855B44D14AC2C4BD51CAB60B61">
    <w:name w:val="3DF0E2D855B44D14AC2C4BD51CAB60B6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CF4A32C316D4432BBA3BC33AC1728C31">
    <w:name w:val="DCF4A32C316D4432BBA3BC33AC1728C3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9C8B76AA3034B2FBF1A02949BA2FB2C1">
    <w:name w:val="F9C8B76AA3034B2FBF1A02949BA2FB2C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49A4EF8E98C426AAE843BA2A6F50D4D1">
    <w:name w:val="449A4EF8E98C426AAE843BA2A6F50D4D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76C7AC0125B488FA7D6574A15EB471E1">
    <w:name w:val="176C7AC0125B488FA7D6574A15EB471E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8CC29028EE24F13B0E4BFFA0CC4DD251">
    <w:name w:val="78CC29028EE24F13B0E4BFFA0CC4DD25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AF7694AB42843F6AB644F9C0B0C7D421">
    <w:name w:val="2AF7694AB42843F6AB644F9C0B0C7D42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5842EF9CAA44EF6958DC03A2AA1B03E1">
    <w:name w:val="75842EF9CAA44EF6958DC03A2AA1B03E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175B9DBBF4947BD87A405C20F33C8111">
    <w:name w:val="6175B9DBBF4947BD87A405C20F33C811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CAF47AF8A9B4EEBB6023A8A2ADC41B31">
    <w:name w:val="1CAF47AF8A9B4EEBB6023A8A2ADC41B3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840C0F73F27490685937A981FE7D7191">
    <w:name w:val="7840C0F73F27490685937A981FE7D719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91F530954954C9CBCA0908196CAF0F61">
    <w:name w:val="A91F530954954C9CBCA0908196CAF0F6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B2CBD1216D74800B5F9E4B2D92497F21">
    <w:name w:val="BB2CBD1216D74800B5F9E4B2D92497F2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7AB6989E9947CA9E3F3F2A111884201">
    <w:name w:val="C37AB6989E9947CA9E3F3F2A11188420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A72451137604B13A58F6E8C828400981">
    <w:name w:val="1A72451137604B13A58F6E8C82840098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21">
    <w:name w:val="D75BD06B052043C385030C47A4BE4AFC2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43">
    <w:name w:val="FDD144C91C374B7EAF941BB8D07017B443"/>
    <w:rsid w:val="0042683A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BAB6ACB85E3407FAE9CE0E0377757AC3">
    <w:name w:val="7BAB6ACB85E3407FAE9CE0E0377757AC3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B4C430BC7E047B4B7F07376A3E833823">
    <w:name w:val="0B4C430BC7E047B4B7F07376A3E833823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42">
    <w:name w:val="F383C6A9738B41318607CF840B73504A42"/>
    <w:rsid w:val="0042683A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26">
    <w:name w:val="416AA1AEB4F74C04B0BB6D0CE657B70726"/>
    <w:rsid w:val="0042683A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B96EA50D857F4F8AB19D11A4909D5ACD3">
    <w:name w:val="B96EA50D857F4F8AB19D11A4909D5ACD3"/>
    <w:rsid w:val="0042683A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61383E5BE7148D4807EADF346E16F1719">
    <w:name w:val="D61383E5BE7148D4807EADF346E16F1719"/>
    <w:rsid w:val="0042683A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965160B449684148A863202ED12416283">
    <w:name w:val="965160B449684148A863202ED12416283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27">
    <w:name w:val="00AAB586BE7B4B698470C38D6D2AA2F127"/>
    <w:rsid w:val="0042683A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27">
    <w:name w:val="37EC35E07BF049A7B5849CFEA87E4D8827"/>
    <w:rsid w:val="0042683A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67BA8B78D6A9478184B2E0AFF1E03FD7">
    <w:name w:val="67BA8B78D6A9478184B2E0AFF1E03FD7"/>
    <w:rsid w:val="0042683A"/>
  </w:style>
  <w:style w:type="paragraph" w:customStyle="1" w:styleId="EDA9B8FF115648428F214037BBDCC9E3">
    <w:name w:val="EDA9B8FF115648428F214037BBDCC9E3"/>
    <w:rsid w:val="0042683A"/>
  </w:style>
  <w:style w:type="paragraph" w:customStyle="1" w:styleId="4C03598F911A427B806DC2DBEC8F8A67">
    <w:name w:val="4C03598F911A427B806DC2DBEC8F8A67"/>
    <w:rsid w:val="0042683A"/>
  </w:style>
  <w:style w:type="paragraph" w:customStyle="1" w:styleId="40DCF6708FFE4BEFA29033A7FD9F29BD">
    <w:name w:val="40DCF6708FFE4BEFA29033A7FD9F29BD"/>
    <w:rsid w:val="0042683A"/>
  </w:style>
  <w:style w:type="paragraph" w:customStyle="1" w:styleId="C70CA55902B7486A9B535CFDA30AD9AB3">
    <w:name w:val="C70CA55902B7486A9B535CFDA30AD9AB3"/>
    <w:rsid w:val="0042683A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7A43B9E828D5444898B42BE33879223E3">
    <w:name w:val="7A43B9E828D5444898B42BE33879223E3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D39E952F8CA47D88A884C0D6130866E3">
    <w:name w:val="3D39E952F8CA47D88A884C0D6130866E3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F06874826E745A1BD908696BD4364B43">
    <w:name w:val="CF06874826E745A1BD908696BD4364B43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D92159740AD4E4BB4CA8C69D882B83C3">
    <w:name w:val="3D92159740AD4E4BB4CA8C69D882B83C3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74DA549D82E45CC861F372EF68F85F43">
    <w:name w:val="474DA549D82E45CC861F372EF68F85F43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85CE25B968740F2A27851EA354AB3633">
    <w:name w:val="C85CE25B968740F2A27851EA354AB3633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670B684AD2044DE9700B59D7489A4F03">
    <w:name w:val="4670B684AD2044DE9700B59D7489A4F03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7D351AF17F84A53BFD4B8946A8FE1743">
    <w:name w:val="37D351AF17F84A53BFD4B8946A8FE1743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32A21E93869489DBD20CFB7C9BF414E3">
    <w:name w:val="C32A21E93869489DBD20CFB7C9BF414E3"/>
    <w:rsid w:val="0042683A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6AB1DC0C1884EDEBF132067AF2DAAC33">
    <w:name w:val="36AB1DC0C1884EDEBF132067AF2DAAC33"/>
    <w:rsid w:val="0042683A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DA27ADAFD5741C291265DBA0603791032">
    <w:name w:val="CDA27ADAFD5741C291265DBA0603791032"/>
    <w:rsid w:val="0042683A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30">
    <w:name w:val="DDCE0E8A51FC42D1A03CBAB0F79BBD5F30"/>
    <w:rsid w:val="0042683A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2AE15A27744F18B958347733A7FD492">
    <w:name w:val="772AE15A27744F18B958347733A7FD49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F6CC533BD949148348DFB49BFDCDD92">
    <w:name w:val="6CF6CC533BD949148348DFB49BFDCDD9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19FB1F35B3D4295B455F3EED1507B712">
    <w:name w:val="A19FB1F35B3D4295B455F3EED1507B71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F8A6FEFC16D4B21A9987088DAB9E2002">
    <w:name w:val="EF8A6FEFC16D4B21A9987088DAB9E200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F3FA1FF37744C438698516A28D7DED52">
    <w:name w:val="DF3FA1FF37744C438698516A28D7DED5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BA33623A9434F20A8C44EE296A82A2E2">
    <w:name w:val="3BA33623A9434F20A8C44EE296A82A2E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DF0E2D855B44D14AC2C4BD51CAB60B62">
    <w:name w:val="3DF0E2D855B44D14AC2C4BD51CAB60B6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CF4A32C316D4432BBA3BC33AC1728C32">
    <w:name w:val="DCF4A32C316D4432BBA3BC33AC1728C3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9C8B76AA3034B2FBF1A02949BA2FB2C2">
    <w:name w:val="F9C8B76AA3034B2FBF1A02949BA2FB2C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49A4EF8E98C426AAE843BA2A6F50D4D2">
    <w:name w:val="449A4EF8E98C426AAE843BA2A6F50D4D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76C7AC0125B488FA7D6574A15EB471E2">
    <w:name w:val="176C7AC0125B488FA7D6574A15EB471E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8CC29028EE24F13B0E4BFFA0CC4DD252">
    <w:name w:val="78CC29028EE24F13B0E4BFFA0CC4DD25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AF7694AB42843F6AB644F9C0B0C7D422">
    <w:name w:val="2AF7694AB42843F6AB644F9C0B0C7D42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5842EF9CAA44EF6958DC03A2AA1B03E2">
    <w:name w:val="75842EF9CAA44EF6958DC03A2AA1B03E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175B9DBBF4947BD87A405C20F33C8112">
    <w:name w:val="6175B9DBBF4947BD87A405C20F33C811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CAF47AF8A9B4EEBB6023A8A2ADC41B32">
    <w:name w:val="1CAF47AF8A9B4EEBB6023A8A2ADC41B3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840C0F73F27490685937A981FE7D7192">
    <w:name w:val="7840C0F73F27490685937A981FE7D719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91F530954954C9CBCA0908196CAF0F62">
    <w:name w:val="A91F530954954C9CBCA0908196CAF0F6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B2CBD1216D74800B5F9E4B2D92497F22">
    <w:name w:val="BB2CBD1216D74800B5F9E4B2D92497F2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7AB6989E9947CA9E3F3F2A111884202">
    <w:name w:val="C37AB6989E9947CA9E3F3F2A11188420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A72451137604B13A58F6E8C828400982">
    <w:name w:val="1A72451137604B13A58F6E8C82840098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22">
    <w:name w:val="D75BD06B052043C385030C47A4BE4AFC22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44">
    <w:name w:val="FDD144C91C374B7EAF941BB8D07017B444"/>
    <w:rsid w:val="0042683A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67BA8B78D6A9478184B2E0AFF1E03FD71">
    <w:name w:val="67BA8B78D6A9478184B2E0AFF1E03FD7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DA9B8FF115648428F214037BBDCC9E31">
    <w:name w:val="EDA9B8FF115648428F214037BBDCC9E3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43">
    <w:name w:val="F383C6A9738B41318607CF840B73504A43"/>
    <w:rsid w:val="0042683A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27">
    <w:name w:val="416AA1AEB4F74C04B0BB6D0CE657B70727"/>
    <w:rsid w:val="0042683A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B96EA50D857F4F8AB19D11A4909D5ACD4">
    <w:name w:val="B96EA50D857F4F8AB19D11A4909D5ACD4"/>
    <w:rsid w:val="0042683A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61383E5BE7148D4807EADF346E16F1720">
    <w:name w:val="D61383E5BE7148D4807EADF346E16F1720"/>
    <w:rsid w:val="0042683A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DCF6708FFE4BEFA29033A7FD9F29BD1">
    <w:name w:val="40DCF6708FFE4BEFA29033A7FD9F29BD1"/>
    <w:rsid w:val="0042683A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28">
    <w:name w:val="00AAB586BE7B4B698470C38D6D2AA2F128"/>
    <w:rsid w:val="0042683A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28">
    <w:name w:val="37EC35E07BF049A7B5849CFEA87E4D8828"/>
    <w:rsid w:val="0042683A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C70CA55902B7486A9B535CFDA30AD9AB4">
    <w:name w:val="C70CA55902B7486A9B535CFDA30AD9AB4"/>
    <w:rsid w:val="00656DD1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7A43B9E828D5444898B42BE33879223E4">
    <w:name w:val="7A43B9E828D5444898B42BE33879223E4"/>
    <w:rsid w:val="00656DD1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D39E952F8CA47D88A884C0D6130866E4">
    <w:name w:val="3D39E952F8CA47D88A884C0D6130866E4"/>
    <w:rsid w:val="00656DD1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F06874826E745A1BD908696BD4364B44">
    <w:name w:val="CF06874826E745A1BD908696BD4364B44"/>
    <w:rsid w:val="00656DD1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D92159740AD4E4BB4CA8C69D882B83C4">
    <w:name w:val="3D92159740AD4E4BB4CA8C69D882B83C4"/>
    <w:rsid w:val="00656DD1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74DA549D82E45CC861F372EF68F85F44">
    <w:name w:val="474DA549D82E45CC861F372EF68F85F44"/>
    <w:rsid w:val="00656DD1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85CE25B968740F2A27851EA354AB3634">
    <w:name w:val="C85CE25B968740F2A27851EA354AB3634"/>
    <w:rsid w:val="00656DD1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670B684AD2044DE9700B59D7489A4F04">
    <w:name w:val="4670B684AD2044DE9700B59D7489A4F04"/>
    <w:rsid w:val="00656DD1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7D351AF17F84A53BFD4B8946A8FE1744">
    <w:name w:val="37D351AF17F84A53BFD4B8946A8FE1744"/>
    <w:rsid w:val="00656DD1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32A21E93869489DBD20CFB7C9BF414E4">
    <w:name w:val="C32A21E93869489DBD20CFB7C9BF414E4"/>
    <w:rsid w:val="00656DD1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6AB1DC0C1884EDEBF132067AF2DAAC34">
    <w:name w:val="36AB1DC0C1884EDEBF132067AF2DAAC34"/>
    <w:rsid w:val="00656DD1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DA27ADAFD5741C291265DBA0603791033">
    <w:name w:val="CDA27ADAFD5741C291265DBA0603791033"/>
    <w:rsid w:val="00656DD1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31">
    <w:name w:val="DDCE0E8A51FC42D1A03CBAB0F79BBD5F31"/>
    <w:rsid w:val="00656DD1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2AE15A27744F18B958347733A7FD493">
    <w:name w:val="772AE15A27744F18B958347733A7FD49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F6CC533BD949148348DFB49BFDCDD93">
    <w:name w:val="6CF6CC533BD949148348DFB49BFDCDD9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19FB1F35B3D4295B455F3EED1507B713">
    <w:name w:val="A19FB1F35B3D4295B455F3EED1507B71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F8A6FEFC16D4B21A9987088DAB9E2003">
    <w:name w:val="EF8A6FEFC16D4B21A9987088DAB9E200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F3FA1FF37744C438698516A28D7DED53">
    <w:name w:val="DF3FA1FF37744C438698516A28D7DED5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BA33623A9434F20A8C44EE296A82A2E3">
    <w:name w:val="3BA33623A9434F20A8C44EE296A82A2E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DF0E2D855B44D14AC2C4BD51CAB60B63">
    <w:name w:val="3DF0E2D855B44D14AC2C4BD51CAB60B6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CF4A32C316D4432BBA3BC33AC1728C33">
    <w:name w:val="DCF4A32C316D4432BBA3BC33AC1728C3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9C8B76AA3034B2FBF1A02949BA2FB2C3">
    <w:name w:val="F9C8B76AA3034B2FBF1A02949BA2FB2C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49A4EF8E98C426AAE843BA2A6F50D4D3">
    <w:name w:val="449A4EF8E98C426AAE843BA2A6F50D4D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76C7AC0125B488FA7D6574A15EB471E3">
    <w:name w:val="176C7AC0125B488FA7D6574A15EB471E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8CC29028EE24F13B0E4BFFA0CC4DD253">
    <w:name w:val="78CC29028EE24F13B0E4BFFA0CC4DD25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AF7694AB42843F6AB644F9C0B0C7D423">
    <w:name w:val="2AF7694AB42843F6AB644F9C0B0C7D42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5842EF9CAA44EF6958DC03A2AA1B03E3">
    <w:name w:val="75842EF9CAA44EF6958DC03A2AA1B03E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175B9DBBF4947BD87A405C20F33C8113">
    <w:name w:val="6175B9DBBF4947BD87A405C20F33C811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CAF47AF8A9B4EEBB6023A8A2ADC41B33">
    <w:name w:val="1CAF47AF8A9B4EEBB6023A8A2ADC41B3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840C0F73F27490685937A981FE7D7193">
    <w:name w:val="7840C0F73F27490685937A981FE7D719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91F530954954C9CBCA0908196CAF0F63">
    <w:name w:val="A91F530954954C9CBCA0908196CAF0F6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B2CBD1216D74800B5F9E4B2D92497F23">
    <w:name w:val="BB2CBD1216D74800B5F9E4B2D92497F2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7AB6989E9947CA9E3F3F2A111884203">
    <w:name w:val="C37AB6989E9947CA9E3F3F2A11188420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A72451137604B13A58F6E8C828400983">
    <w:name w:val="1A72451137604B13A58F6E8C82840098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23">
    <w:name w:val="D75BD06B052043C385030C47A4BE4AFC23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45">
    <w:name w:val="FDD144C91C374B7EAF941BB8D07017B445"/>
    <w:rsid w:val="00656DD1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67BA8B78D6A9478184B2E0AFF1E03FD72">
    <w:name w:val="67BA8B78D6A9478184B2E0AFF1E03FD72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DA9B8FF115648428F214037BBDCC9E32">
    <w:name w:val="EDA9B8FF115648428F214037BBDCC9E32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44">
    <w:name w:val="F383C6A9738B41318607CF840B73504A44"/>
    <w:rsid w:val="00656DD1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28">
    <w:name w:val="416AA1AEB4F74C04B0BB6D0CE657B70728"/>
    <w:rsid w:val="00656DD1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B96EA50D857F4F8AB19D11A4909D5ACD5">
    <w:name w:val="B96EA50D857F4F8AB19D11A4909D5ACD5"/>
    <w:rsid w:val="00656DD1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61383E5BE7148D4807EADF346E16F1721">
    <w:name w:val="D61383E5BE7148D4807EADF346E16F1721"/>
    <w:rsid w:val="00656DD1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DCF6708FFE4BEFA29033A7FD9F29BD2">
    <w:name w:val="40DCF6708FFE4BEFA29033A7FD9F29BD2"/>
    <w:rsid w:val="00656DD1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29">
    <w:name w:val="00AAB586BE7B4B698470C38D6D2AA2F129"/>
    <w:rsid w:val="00656DD1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29">
    <w:name w:val="37EC35E07BF049A7B5849CFEA87E4D8829"/>
    <w:rsid w:val="00656DD1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C70CA55902B7486A9B535CFDA30AD9AB5">
    <w:name w:val="C70CA55902B7486A9B535CFDA30AD9AB5"/>
    <w:rsid w:val="00797685"/>
    <w:pPr>
      <w:autoSpaceDE w:val="0"/>
      <w:autoSpaceDN w:val="0"/>
      <w:adjustRightInd w:val="0"/>
      <w:spacing w:after="440" w:line="540" w:lineRule="atLeast"/>
      <w:textAlignment w:val="center"/>
    </w:pPr>
    <w:rPr>
      <w:rFonts w:ascii="Georgia" w:eastAsia="Calibri" w:hAnsi="Georgia" w:cs="Georgia"/>
      <w:color w:val="70AD47" w:themeColor="accent6"/>
      <w:sz w:val="48"/>
      <w:szCs w:val="48"/>
    </w:rPr>
  </w:style>
  <w:style w:type="paragraph" w:customStyle="1" w:styleId="7A43B9E828D5444898B42BE33879223E5">
    <w:name w:val="7A43B9E828D5444898B42BE33879223E5"/>
    <w:rsid w:val="00797685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D39E952F8CA47D88A884C0D6130866E5">
    <w:name w:val="3D39E952F8CA47D88A884C0D6130866E5"/>
    <w:rsid w:val="00797685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F06874826E745A1BD908696BD4364B45">
    <w:name w:val="CF06874826E745A1BD908696BD4364B45"/>
    <w:rsid w:val="00797685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D92159740AD4E4BB4CA8C69D882B83C5">
    <w:name w:val="3D92159740AD4E4BB4CA8C69D882B83C5"/>
    <w:rsid w:val="00797685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74DA549D82E45CC861F372EF68F85F45">
    <w:name w:val="474DA549D82E45CC861F372EF68F85F45"/>
    <w:rsid w:val="00797685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85CE25B968740F2A27851EA354AB3635">
    <w:name w:val="C85CE25B968740F2A27851EA354AB3635"/>
    <w:rsid w:val="00797685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4670B684AD2044DE9700B59D7489A4F05">
    <w:name w:val="4670B684AD2044DE9700B59D7489A4F05"/>
    <w:rsid w:val="00797685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7D351AF17F84A53BFD4B8946A8FE1745">
    <w:name w:val="37D351AF17F84A53BFD4B8946A8FE1745"/>
    <w:rsid w:val="00797685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C32A21E93869489DBD20CFB7C9BF414E5">
    <w:name w:val="C32A21E93869489DBD20CFB7C9BF414E5"/>
    <w:rsid w:val="00797685"/>
    <w:pPr>
      <w:autoSpaceDE w:val="0"/>
      <w:autoSpaceDN w:val="0"/>
      <w:adjustRightInd w:val="0"/>
      <w:spacing w:after="0" w:line="240" w:lineRule="atLeast"/>
      <w:textAlignment w:val="center"/>
    </w:pPr>
    <w:rPr>
      <w:rFonts w:ascii="Georgia" w:eastAsia="Calibri" w:hAnsi="Georgia" w:cs="Georgia"/>
      <w:color w:val="3E444F"/>
      <w:sz w:val="20"/>
      <w:szCs w:val="20"/>
    </w:rPr>
  </w:style>
  <w:style w:type="paragraph" w:customStyle="1" w:styleId="36AB1DC0C1884EDEBF132067AF2DAAC35">
    <w:name w:val="36AB1DC0C1884EDEBF132067AF2DAAC35"/>
    <w:rsid w:val="00797685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CDA27ADAFD5741C291265DBA0603791034">
    <w:name w:val="CDA27ADAFD5741C291265DBA0603791034"/>
    <w:rsid w:val="00797685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DCE0E8A51FC42D1A03CBAB0F79BBD5F32">
    <w:name w:val="DDCE0E8A51FC42D1A03CBAB0F79BBD5F32"/>
    <w:rsid w:val="00797685"/>
    <w:pPr>
      <w:autoSpaceDE w:val="0"/>
      <w:autoSpaceDN w:val="0"/>
      <w:adjustRightInd w:val="0"/>
      <w:spacing w:before="120" w:after="180" w:line="320" w:lineRule="atLeast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772AE15A27744F18B958347733A7FD494">
    <w:name w:val="772AE15A27744F18B958347733A7FD49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CF6CC533BD949148348DFB49BFDCDD94">
    <w:name w:val="6CF6CC533BD949148348DFB49BFDCDD9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19FB1F35B3D4295B455F3EED1507B714">
    <w:name w:val="A19FB1F35B3D4295B455F3EED1507B71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F8A6FEFC16D4B21A9987088DAB9E2004">
    <w:name w:val="EF8A6FEFC16D4B21A9987088DAB9E200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F3FA1FF37744C438698516A28D7DED54">
    <w:name w:val="DF3FA1FF37744C438698516A28D7DED5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BA33623A9434F20A8C44EE296A82A2E4">
    <w:name w:val="3BA33623A9434F20A8C44EE296A82A2E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3DF0E2D855B44D14AC2C4BD51CAB60B64">
    <w:name w:val="3DF0E2D855B44D14AC2C4BD51CAB60B6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CF4A32C316D4432BBA3BC33AC1728C34">
    <w:name w:val="DCF4A32C316D4432BBA3BC33AC1728C3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9C8B76AA3034B2FBF1A02949BA2FB2C4">
    <w:name w:val="F9C8B76AA3034B2FBF1A02949BA2FB2C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449A4EF8E98C426AAE843BA2A6F50D4D4">
    <w:name w:val="449A4EF8E98C426AAE843BA2A6F50D4D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76C7AC0125B488FA7D6574A15EB471E4">
    <w:name w:val="176C7AC0125B488FA7D6574A15EB471E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8CC29028EE24F13B0E4BFFA0CC4DD254">
    <w:name w:val="78CC29028EE24F13B0E4BFFA0CC4DD25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2AF7694AB42843F6AB644F9C0B0C7D424">
    <w:name w:val="2AF7694AB42843F6AB644F9C0B0C7D42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5842EF9CAA44EF6958DC03A2AA1B03E4">
    <w:name w:val="75842EF9CAA44EF6958DC03A2AA1B03E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6175B9DBBF4947BD87A405C20F33C8114">
    <w:name w:val="6175B9DBBF4947BD87A405C20F33C811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CAF47AF8A9B4EEBB6023A8A2ADC41B34">
    <w:name w:val="1CAF47AF8A9B4EEBB6023A8A2ADC41B3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7840C0F73F27490685937A981FE7D7194">
    <w:name w:val="7840C0F73F27490685937A981FE7D719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A91F530954954C9CBCA0908196CAF0F64">
    <w:name w:val="A91F530954954C9CBCA0908196CAF0F6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BB2CBD1216D74800B5F9E4B2D92497F24">
    <w:name w:val="BB2CBD1216D74800B5F9E4B2D92497F2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C37AB6989E9947CA9E3F3F2A111884204">
    <w:name w:val="C37AB6989E9947CA9E3F3F2A11188420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1A72451137604B13A58F6E8C828400984">
    <w:name w:val="1A72451137604B13A58F6E8C82840098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D75BD06B052043C385030C47A4BE4AFC24">
    <w:name w:val="D75BD06B052043C385030C47A4BE4AFC24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DD144C91C374B7EAF941BB8D07017B446">
    <w:name w:val="FDD144C91C374B7EAF941BB8D07017B446"/>
    <w:rsid w:val="00797685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67BA8B78D6A9478184B2E0AFF1E03FD73">
    <w:name w:val="67BA8B78D6A9478184B2E0AFF1E03FD73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EDA9B8FF115648428F214037BBDCC9E33">
    <w:name w:val="EDA9B8FF115648428F214037BBDCC9E33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F383C6A9738B41318607CF840B73504A45">
    <w:name w:val="F383C6A9738B41318607CF840B73504A45"/>
    <w:rsid w:val="00797685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16AA1AEB4F74C04B0BB6D0CE657B70729">
    <w:name w:val="416AA1AEB4F74C04B0BB6D0CE657B70729"/>
    <w:rsid w:val="00797685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B96EA50D857F4F8AB19D11A4909D5ACD6">
    <w:name w:val="B96EA50D857F4F8AB19D11A4909D5ACD6"/>
    <w:rsid w:val="00797685"/>
    <w:pPr>
      <w:autoSpaceDE w:val="0"/>
      <w:autoSpaceDN w:val="0"/>
      <w:adjustRightInd w:val="0"/>
      <w:spacing w:before="120" w:after="180" w:line="320" w:lineRule="atLeast"/>
      <w:ind w:left="900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D61383E5BE7148D4807EADF346E16F1722">
    <w:name w:val="D61383E5BE7148D4807EADF346E16F1722"/>
    <w:rsid w:val="00797685"/>
    <w:pPr>
      <w:autoSpaceDE w:val="0"/>
      <w:autoSpaceDN w:val="0"/>
      <w:adjustRightInd w:val="0"/>
      <w:spacing w:before="120" w:after="180" w:line="320" w:lineRule="atLeast"/>
      <w:ind w:left="547"/>
      <w:textAlignment w:val="center"/>
    </w:pPr>
    <w:rPr>
      <w:rFonts w:ascii="Georgia" w:eastAsia="Calibri" w:hAnsi="Georgia" w:cs="Georgia"/>
      <w:color w:val="000000"/>
      <w:sz w:val="20"/>
      <w:szCs w:val="20"/>
    </w:rPr>
  </w:style>
  <w:style w:type="paragraph" w:customStyle="1" w:styleId="40DCF6708FFE4BEFA29033A7FD9F29BD3">
    <w:name w:val="40DCF6708FFE4BEFA29033A7FD9F29BD3"/>
    <w:rsid w:val="00797685"/>
    <w:pPr>
      <w:spacing w:before="120" w:after="120" w:line="240" w:lineRule="exact"/>
    </w:pPr>
    <w:rPr>
      <w:rFonts w:ascii="Georgia" w:eastAsia="Calibri" w:hAnsi="Georgia" w:cs="Arial"/>
      <w:bCs/>
      <w:color w:val="000000"/>
      <w:sz w:val="20"/>
      <w:szCs w:val="20"/>
    </w:rPr>
  </w:style>
  <w:style w:type="paragraph" w:customStyle="1" w:styleId="00AAB586BE7B4B698470C38D6D2AA2F130">
    <w:name w:val="00AAB586BE7B4B698470C38D6D2AA2F130"/>
    <w:rsid w:val="00797685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37EC35E07BF049A7B5849CFEA87E4D8830">
    <w:name w:val="37EC35E07BF049A7B5849CFEA87E4D8830"/>
    <w:rsid w:val="00797685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color w:val="000000"/>
      <w:sz w:val="20"/>
    </w:rPr>
  </w:style>
  <w:style w:type="paragraph" w:customStyle="1" w:styleId="D163DE8D86E645B693D06862C95FA4A9">
    <w:name w:val="D163DE8D86E645B693D06862C95FA4A9"/>
    <w:rsid w:val="00D5036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ells Fargo 2.0">
      <a:dk1>
        <a:sysClr val="windowText" lastClr="000000"/>
      </a:dk1>
      <a:lt1>
        <a:sysClr val="window" lastClr="FFFFFF"/>
      </a:lt1>
      <a:dk2>
        <a:srgbClr val="00698C"/>
      </a:dk2>
      <a:lt2>
        <a:srgbClr val="007337"/>
      </a:lt2>
      <a:accent1>
        <a:srgbClr val="CE4C00"/>
      </a:accent1>
      <a:accent2>
        <a:srgbClr val="4D3B65"/>
      </a:accent2>
      <a:accent3>
        <a:srgbClr val="821861"/>
      </a:accent3>
      <a:accent4>
        <a:srgbClr val="574537"/>
      </a:accent4>
      <a:accent5>
        <a:srgbClr val="44464A"/>
      </a:accent5>
      <a:accent6>
        <a:srgbClr val="BB0826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6354A0D06B104D9B24B393C031692E" ma:contentTypeVersion="0" ma:contentTypeDescription="Create a new document." ma:contentTypeScope="" ma:versionID="6dad83d2d0e7659aafa5a580458f4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BB033-D6EA-4381-A74E-A3F8965AB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7CBE95-16CE-41C9-B5B8-4639DE6B4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ABE7C7-6377-47F5-A803-B75EEA4142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E99CC4-FD41-4013-A22A-F7899BBB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Color.v2</Template>
  <TotalTime>1</TotalTime>
  <Pages>8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Ravikumar.Gokanakonda@wellsfargo.com;Soujanya.Katepally@wellsfargo.com</dc:creator>
  <cp:lastModifiedBy>Ravi Kumar G</cp:lastModifiedBy>
  <cp:revision>16</cp:revision>
  <cp:lastPrinted>2015-04-23T22:26:00Z</cp:lastPrinted>
  <dcterms:created xsi:type="dcterms:W3CDTF">2019-05-22T07:44:00Z</dcterms:created>
  <dcterms:modified xsi:type="dcterms:W3CDTF">2022-05-16T10:13:00Z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0x0101005E6354A0D06B104D9B24B393C031692E</vt:lpwstr>
  </property>
</Properties>
</file>